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5874" w14:textId="2D9B5B12" w:rsidR="009C307A" w:rsidRDefault="00083FA9">
      <w:pPr>
        <w:pStyle w:val="Title"/>
        <w:jc w:val="right"/>
      </w:pPr>
      <w:bookmarkStart w:id="0" w:name="_Hlk119500627"/>
      <w:bookmarkStart w:id="1" w:name="_Hlk119500609"/>
      <w:r>
        <w:t>Tinder Mini</w:t>
      </w:r>
    </w:p>
    <w:p w14:paraId="33624C1C" w14:textId="77777777" w:rsidR="009C307A" w:rsidRDefault="00530E01">
      <w:pPr>
        <w:pStyle w:val="Title"/>
        <w:jc w:val="right"/>
      </w:pPr>
      <w:fldSimple w:instr="title  \* Mergeformat">
        <w:r w:rsidR="00512FAF">
          <w:t>Use-Case Specification</w:t>
        </w:r>
      </w:fldSimple>
    </w:p>
    <w:p w14:paraId="5D0E8C36" w14:textId="77777777" w:rsidR="009C307A" w:rsidRDefault="009C307A">
      <w:pPr>
        <w:pStyle w:val="Title"/>
        <w:jc w:val="right"/>
      </w:pPr>
    </w:p>
    <w:p w14:paraId="1225DCBF" w14:textId="4E4530FF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1.</w:t>
      </w:r>
      <w:r w:rsidR="007367BF">
        <w:rPr>
          <w:sz w:val="28"/>
        </w:rPr>
        <w:t>1</w:t>
      </w:r>
    </w:p>
    <w:p w14:paraId="519238CB" w14:textId="77777777" w:rsidR="009C307A" w:rsidRDefault="009C307A"/>
    <w:p w14:paraId="7940673B" w14:textId="77777777" w:rsidR="009C307A" w:rsidRDefault="009C307A"/>
    <w:p w14:paraId="36C5482E" w14:textId="77777777" w:rsidR="009C307A" w:rsidRDefault="009C307A">
      <w:pPr>
        <w:pStyle w:val="BodyText"/>
      </w:pPr>
    </w:p>
    <w:p w14:paraId="496EEF64" w14:textId="77777777" w:rsidR="009C307A" w:rsidRDefault="009C307A">
      <w:pPr>
        <w:pStyle w:val="BodyText"/>
      </w:pPr>
    </w:p>
    <w:p w14:paraId="3FE2B1A2" w14:textId="77777777" w:rsidR="009C307A" w:rsidRDefault="009C307A">
      <w:pPr>
        <w:sectPr w:rsidR="009C307A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bookmarkEnd w:id="0"/>
    <w:p w14:paraId="76C579AD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1480EF4F" w14:textId="77777777">
        <w:tc>
          <w:tcPr>
            <w:tcW w:w="2304" w:type="dxa"/>
          </w:tcPr>
          <w:p w14:paraId="10D9DC49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0E4888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A55883E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E58820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3A5B803" w14:textId="77777777">
        <w:tc>
          <w:tcPr>
            <w:tcW w:w="2304" w:type="dxa"/>
          </w:tcPr>
          <w:p w14:paraId="316955FC" w14:textId="7F13FE12" w:rsidR="009C307A" w:rsidRDefault="007367BF">
            <w:pPr>
              <w:pStyle w:val="Tabletext"/>
            </w:pPr>
            <w:r>
              <w:t>13/11/2022</w:t>
            </w:r>
          </w:p>
        </w:tc>
        <w:tc>
          <w:tcPr>
            <w:tcW w:w="1152" w:type="dxa"/>
          </w:tcPr>
          <w:p w14:paraId="31146570" w14:textId="1A18D394" w:rsidR="009C307A" w:rsidRDefault="00BB767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68438B3" w14:textId="6D596C74" w:rsidR="009C307A" w:rsidRDefault="00F6609B">
            <w:pPr>
              <w:pStyle w:val="Tabletext"/>
            </w:pPr>
            <w:r w:rsidRPr="00F6609B">
              <w:t>Basic description of the two use-cases of the project</w:t>
            </w:r>
          </w:p>
        </w:tc>
        <w:tc>
          <w:tcPr>
            <w:tcW w:w="2304" w:type="dxa"/>
          </w:tcPr>
          <w:p w14:paraId="276F4927" w14:textId="77777777" w:rsidR="009C307A" w:rsidRDefault="00F4778F">
            <w:pPr>
              <w:pStyle w:val="Tabletext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Tan</w:t>
            </w:r>
          </w:p>
          <w:p w14:paraId="22C25A64" w14:textId="77777777" w:rsidR="00F4778F" w:rsidRDefault="00F4778F">
            <w:pPr>
              <w:pStyle w:val="Tabletext"/>
            </w:pPr>
            <w:r>
              <w:t>Ho Si Duc</w:t>
            </w:r>
          </w:p>
          <w:p w14:paraId="1E8C74AE" w14:textId="77777777" w:rsidR="00F4778F" w:rsidRDefault="00F4778F">
            <w:pPr>
              <w:pStyle w:val="Tabletext"/>
            </w:pPr>
            <w:r>
              <w:t xml:space="preserve">Nguyen Van </w:t>
            </w:r>
            <w:proofErr w:type="spellStart"/>
            <w:r>
              <w:t>Hieu</w:t>
            </w:r>
            <w:proofErr w:type="spellEnd"/>
          </w:p>
          <w:p w14:paraId="00538CA1" w14:textId="77777777" w:rsidR="00F4778F" w:rsidRDefault="00F4778F">
            <w:pPr>
              <w:pStyle w:val="Tabletext"/>
            </w:pPr>
            <w:r>
              <w:t>Nguyen Hai Dang</w:t>
            </w:r>
          </w:p>
          <w:p w14:paraId="49802203" w14:textId="6F6E32E1" w:rsidR="00F4778F" w:rsidRDefault="00F4778F">
            <w:pPr>
              <w:pStyle w:val="Tabletext"/>
            </w:pPr>
            <w:r>
              <w:t>Nguyen Quang Hien</w:t>
            </w:r>
          </w:p>
        </w:tc>
      </w:tr>
      <w:tr w:rsidR="00A41055" w14:paraId="5325DE02" w14:textId="77777777">
        <w:tc>
          <w:tcPr>
            <w:tcW w:w="2304" w:type="dxa"/>
          </w:tcPr>
          <w:p w14:paraId="17912CA6" w14:textId="14736C1D" w:rsidR="00A41055" w:rsidRDefault="007367BF" w:rsidP="00A41055">
            <w:pPr>
              <w:pStyle w:val="Tabletext"/>
            </w:pPr>
            <w:r>
              <w:t>16/11/2022</w:t>
            </w:r>
          </w:p>
        </w:tc>
        <w:tc>
          <w:tcPr>
            <w:tcW w:w="1152" w:type="dxa"/>
          </w:tcPr>
          <w:p w14:paraId="376AA2D0" w14:textId="7C2F2715" w:rsidR="00A41055" w:rsidRDefault="00A41055" w:rsidP="00A4105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10F4DC7C" w14:textId="53682933" w:rsidR="00A41055" w:rsidRDefault="000D593C" w:rsidP="00A41055">
            <w:pPr>
              <w:pStyle w:val="Tabletext"/>
            </w:pPr>
            <w:r>
              <w:t>F</w:t>
            </w:r>
            <w:r w:rsidRPr="000D593C">
              <w:t>inal version of the document</w:t>
            </w:r>
          </w:p>
        </w:tc>
        <w:tc>
          <w:tcPr>
            <w:tcW w:w="2304" w:type="dxa"/>
          </w:tcPr>
          <w:p w14:paraId="1F3ED9D0" w14:textId="77777777" w:rsidR="00A41055" w:rsidRDefault="00A41055" w:rsidP="00A41055">
            <w:pPr>
              <w:pStyle w:val="Tabletext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Tan</w:t>
            </w:r>
          </w:p>
          <w:p w14:paraId="4936BD2E" w14:textId="77777777" w:rsidR="00A41055" w:rsidRDefault="00A41055" w:rsidP="00A41055">
            <w:pPr>
              <w:pStyle w:val="Tabletext"/>
            </w:pPr>
            <w:r>
              <w:t>Ho Si Duc</w:t>
            </w:r>
          </w:p>
          <w:p w14:paraId="54046587" w14:textId="77777777" w:rsidR="00A41055" w:rsidRDefault="00A41055" w:rsidP="00A41055">
            <w:pPr>
              <w:pStyle w:val="Tabletext"/>
            </w:pPr>
            <w:r>
              <w:t xml:space="preserve">Nguyen Van </w:t>
            </w:r>
            <w:proofErr w:type="spellStart"/>
            <w:r>
              <w:t>Hieu</w:t>
            </w:r>
            <w:proofErr w:type="spellEnd"/>
          </w:p>
          <w:p w14:paraId="47B7C163" w14:textId="77777777" w:rsidR="00A41055" w:rsidRDefault="00A41055" w:rsidP="00A41055">
            <w:pPr>
              <w:pStyle w:val="Tabletext"/>
            </w:pPr>
            <w:r>
              <w:t>Nguyen Hai Dang</w:t>
            </w:r>
          </w:p>
          <w:p w14:paraId="1CBB2923" w14:textId="6F82C888" w:rsidR="00A41055" w:rsidRDefault="00A41055" w:rsidP="00A41055">
            <w:pPr>
              <w:pStyle w:val="Tabletext"/>
            </w:pPr>
            <w:r>
              <w:t>Nguyen Quang Hien</w:t>
            </w:r>
          </w:p>
        </w:tc>
      </w:tr>
      <w:tr w:rsidR="00A41055" w14:paraId="1213F1DB" w14:textId="77777777">
        <w:tc>
          <w:tcPr>
            <w:tcW w:w="2304" w:type="dxa"/>
          </w:tcPr>
          <w:p w14:paraId="6EC2D8B4" w14:textId="77777777" w:rsidR="00A41055" w:rsidRDefault="00A41055" w:rsidP="00A41055">
            <w:pPr>
              <w:pStyle w:val="Tabletext"/>
            </w:pPr>
          </w:p>
        </w:tc>
        <w:tc>
          <w:tcPr>
            <w:tcW w:w="1152" w:type="dxa"/>
          </w:tcPr>
          <w:p w14:paraId="44005366" w14:textId="77777777" w:rsidR="00A41055" w:rsidRDefault="00A41055" w:rsidP="00A41055">
            <w:pPr>
              <w:pStyle w:val="Tabletext"/>
            </w:pPr>
          </w:p>
        </w:tc>
        <w:tc>
          <w:tcPr>
            <w:tcW w:w="3744" w:type="dxa"/>
          </w:tcPr>
          <w:p w14:paraId="5B8C3A02" w14:textId="77777777" w:rsidR="00A41055" w:rsidRDefault="00A41055" w:rsidP="00A41055">
            <w:pPr>
              <w:pStyle w:val="Tabletext"/>
            </w:pPr>
          </w:p>
        </w:tc>
        <w:tc>
          <w:tcPr>
            <w:tcW w:w="2304" w:type="dxa"/>
          </w:tcPr>
          <w:p w14:paraId="2D9A4348" w14:textId="77777777" w:rsidR="00A41055" w:rsidRDefault="00A41055" w:rsidP="00A41055">
            <w:pPr>
              <w:pStyle w:val="Tabletext"/>
            </w:pPr>
          </w:p>
        </w:tc>
      </w:tr>
      <w:tr w:rsidR="00A41055" w14:paraId="1DCA743D" w14:textId="77777777">
        <w:tc>
          <w:tcPr>
            <w:tcW w:w="2304" w:type="dxa"/>
          </w:tcPr>
          <w:p w14:paraId="22322A17" w14:textId="77777777" w:rsidR="00A41055" w:rsidRDefault="00A41055" w:rsidP="00A41055">
            <w:pPr>
              <w:pStyle w:val="Tabletext"/>
            </w:pPr>
          </w:p>
        </w:tc>
        <w:tc>
          <w:tcPr>
            <w:tcW w:w="1152" w:type="dxa"/>
          </w:tcPr>
          <w:p w14:paraId="79856B6D" w14:textId="77777777" w:rsidR="00A41055" w:rsidRDefault="00A41055" w:rsidP="00A41055">
            <w:pPr>
              <w:pStyle w:val="Tabletext"/>
            </w:pPr>
            <w:r>
              <w:t xml:space="preserve"> </w:t>
            </w:r>
          </w:p>
        </w:tc>
        <w:tc>
          <w:tcPr>
            <w:tcW w:w="3744" w:type="dxa"/>
          </w:tcPr>
          <w:p w14:paraId="0E7721D9" w14:textId="77777777" w:rsidR="00A41055" w:rsidRDefault="00A41055" w:rsidP="00A41055">
            <w:pPr>
              <w:pStyle w:val="Tabletext"/>
            </w:pPr>
          </w:p>
        </w:tc>
        <w:tc>
          <w:tcPr>
            <w:tcW w:w="2304" w:type="dxa"/>
          </w:tcPr>
          <w:p w14:paraId="0B5A2F04" w14:textId="77777777" w:rsidR="00A41055" w:rsidRDefault="00A41055" w:rsidP="00A41055">
            <w:pPr>
              <w:pStyle w:val="Tabletext"/>
            </w:pPr>
          </w:p>
        </w:tc>
      </w:tr>
    </w:tbl>
    <w:p w14:paraId="7AD9FC15" w14:textId="77777777" w:rsidR="009C307A" w:rsidRDefault="009C307A"/>
    <w:p w14:paraId="17A8AD1D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6F191180" w14:textId="262821C4" w:rsidR="007367BF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367BF">
        <w:rPr>
          <w:noProof/>
        </w:rPr>
        <w:t>1.</w:t>
      </w:r>
      <w:r w:rsidR="007367B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367BF">
        <w:rPr>
          <w:noProof/>
        </w:rPr>
        <w:t>Use-case Model</w:t>
      </w:r>
      <w:r w:rsidR="007367BF">
        <w:rPr>
          <w:noProof/>
        </w:rPr>
        <w:tab/>
      </w:r>
      <w:r w:rsidR="007367BF">
        <w:rPr>
          <w:noProof/>
        </w:rPr>
        <w:fldChar w:fldCharType="begin"/>
      </w:r>
      <w:r w:rsidR="007367BF">
        <w:rPr>
          <w:noProof/>
        </w:rPr>
        <w:instrText xml:space="preserve"> PAGEREF _Toc119502035 \h </w:instrText>
      </w:r>
      <w:r w:rsidR="007367BF">
        <w:rPr>
          <w:noProof/>
        </w:rPr>
      </w:r>
      <w:r w:rsidR="007367BF">
        <w:rPr>
          <w:noProof/>
        </w:rPr>
        <w:fldChar w:fldCharType="separate"/>
      </w:r>
      <w:r w:rsidR="00186DFF">
        <w:rPr>
          <w:noProof/>
        </w:rPr>
        <w:t>4</w:t>
      </w:r>
      <w:r w:rsidR="007367BF">
        <w:rPr>
          <w:noProof/>
        </w:rPr>
        <w:fldChar w:fldCharType="end"/>
      </w:r>
    </w:p>
    <w:p w14:paraId="2FC15988" w14:textId="700834B4" w:rsidR="007367BF" w:rsidRDefault="007367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_Toc119502036 \h </w:instrText>
      </w:r>
      <w:r>
        <w:rPr>
          <w:noProof/>
        </w:rPr>
      </w:r>
      <w:r>
        <w:rPr>
          <w:noProof/>
        </w:rPr>
        <w:fldChar w:fldCharType="separate"/>
      </w:r>
      <w:r w:rsidR="00186DFF">
        <w:rPr>
          <w:noProof/>
        </w:rPr>
        <w:t>4</w:t>
      </w:r>
      <w:r>
        <w:rPr>
          <w:noProof/>
        </w:rPr>
        <w:fldChar w:fldCharType="end"/>
      </w:r>
    </w:p>
    <w:p w14:paraId="279494E5" w14:textId="372670F8" w:rsidR="007367BF" w:rsidRDefault="007367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Log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_Toc119502037 \h </w:instrText>
      </w:r>
      <w:r>
        <w:rPr>
          <w:noProof/>
        </w:rPr>
      </w:r>
      <w:r>
        <w:rPr>
          <w:noProof/>
        </w:rPr>
        <w:fldChar w:fldCharType="separate"/>
      </w:r>
      <w:r w:rsidR="00186DFF">
        <w:rPr>
          <w:noProof/>
        </w:rPr>
        <w:t>4</w:t>
      </w:r>
      <w:r>
        <w:rPr>
          <w:noProof/>
        </w:rPr>
        <w:fldChar w:fldCharType="end"/>
      </w:r>
    </w:p>
    <w:p w14:paraId="0A20CA8B" w14:textId="248C61F1" w:rsidR="007367BF" w:rsidRDefault="007367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_Toc119502038 \h </w:instrText>
      </w:r>
      <w:r>
        <w:rPr>
          <w:noProof/>
        </w:rPr>
      </w:r>
      <w:r>
        <w:rPr>
          <w:noProof/>
        </w:rPr>
        <w:fldChar w:fldCharType="separate"/>
      </w:r>
      <w:r w:rsidR="00186DFF">
        <w:rPr>
          <w:noProof/>
        </w:rPr>
        <w:t>5</w:t>
      </w:r>
      <w:r>
        <w:rPr>
          <w:noProof/>
        </w:rPr>
        <w:fldChar w:fldCharType="end"/>
      </w:r>
    </w:p>
    <w:p w14:paraId="2706F690" w14:textId="715140F1" w:rsidR="007367BF" w:rsidRDefault="007367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_Toc119502039 \h </w:instrText>
      </w:r>
      <w:r>
        <w:rPr>
          <w:noProof/>
        </w:rPr>
      </w:r>
      <w:r>
        <w:rPr>
          <w:noProof/>
        </w:rPr>
        <w:fldChar w:fldCharType="separate"/>
      </w:r>
      <w:r w:rsidR="00186DFF">
        <w:rPr>
          <w:noProof/>
        </w:rPr>
        <w:t>5</w:t>
      </w:r>
      <w:r>
        <w:rPr>
          <w:noProof/>
        </w:rPr>
        <w:fldChar w:fldCharType="end"/>
      </w:r>
    </w:p>
    <w:p w14:paraId="512DB167" w14:textId="7B40A818" w:rsidR="007367BF" w:rsidRDefault="007367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Texting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_Toc119502040 \h </w:instrText>
      </w:r>
      <w:r>
        <w:rPr>
          <w:noProof/>
        </w:rPr>
      </w:r>
      <w:r>
        <w:rPr>
          <w:noProof/>
        </w:rPr>
        <w:fldChar w:fldCharType="separate"/>
      </w:r>
      <w:r w:rsidR="00186DFF">
        <w:rPr>
          <w:noProof/>
        </w:rPr>
        <w:t>6</w:t>
      </w:r>
      <w:r>
        <w:rPr>
          <w:noProof/>
        </w:rPr>
        <w:fldChar w:fldCharType="end"/>
      </w:r>
    </w:p>
    <w:p w14:paraId="60FB9402" w14:textId="4267DA7A" w:rsidR="007367BF" w:rsidRDefault="007367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account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_Toc119502041 \h </w:instrText>
      </w:r>
      <w:r>
        <w:rPr>
          <w:noProof/>
        </w:rPr>
      </w:r>
      <w:r>
        <w:rPr>
          <w:noProof/>
        </w:rPr>
        <w:fldChar w:fldCharType="separate"/>
      </w:r>
      <w:r w:rsidR="00186DFF">
        <w:rPr>
          <w:noProof/>
        </w:rPr>
        <w:t>6</w:t>
      </w:r>
      <w:r>
        <w:rPr>
          <w:noProof/>
        </w:rPr>
        <w:fldChar w:fldCharType="end"/>
      </w:r>
    </w:p>
    <w:p w14:paraId="2E69F788" w14:textId="090484EB" w:rsidR="007367BF" w:rsidRDefault="007367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Match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_Toc119502042 \h </w:instrText>
      </w:r>
      <w:r>
        <w:rPr>
          <w:noProof/>
        </w:rPr>
      </w:r>
      <w:r>
        <w:rPr>
          <w:noProof/>
        </w:rPr>
        <w:fldChar w:fldCharType="separate"/>
      </w:r>
      <w:r w:rsidR="00186DFF">
        <w:rPr>
          <w:noProof/>
        </w:rPr>
        <w:t>7</w:t>
      </w:r>
      <w:r>
        <w:rPr>
          <w:noProof/>
        </w:rPr>
        <w:fldChar w:fldCharType="end"/>
      </w:r>
    </w:p>
    <w:p w14:paraId="3249D7FA" w14:textId="7BE9D82D" w:rsidR="007367BF" w:rsidRDefault="007367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Tarot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_Toc119502043 \h </w:instrText>
      </w:r>
      <w:r>
        <w:rPr>
          <w:noProof/>
        </w:rPr>
      </w:r>
      <w:r>
        <w:rPr>
          <w:noProof/>
        </w:rPr>
        <w:fldChar w:fldCharType="separate"/>
      </w:r>
      <w:r w:rsidR="00186DFF">
        <w:rPr>
          <w:noProof/>
        </w:rPr>
        <w:t>7</w:t>
      </w:r>
      <w:r>
        <w:rPr>
          <w:noProof/>
        </w:rPr>
        <w:fldChar w:fldCharType="end"/>
      </w:r>
    </w:p>
    <w:p w14:paraId="55EF54CE" w14:textId="76721285" w:rsidR="007367BF" w:rsidRDefault="007367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_Toc119502044 \h </w:instrText>
      </w:r>
      <w:r>
        <w:rPr>
          <w:noProof/>
        </w:rPr>
      </w:r>
      <w:r>
        <w:rPr>
          <w:noProof/>
        </w:rPr>
        <w:fldChar w:fldCharType="separate"/>
      </w:r>
      <w:r w:rsidR="00186DFF">
        <w:rPr>
          <w:noProof/>
        </w:rPr>
        <w:t>8</w:t>
      </w:r>
      <w:r>
        <w:rPr>
          <w:noProof/>
        </w:rPr>
        <w:fldChar w:fldCharType="end"/>
      </w:r>
    </w:p>
    <w:p w14:paraId="59954B82" w14:textId="7B291BF5" w:rsidR="007367BF" w:rsidRDefault="007367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View list of 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_Toc119502045 \h </w:instrText>
      </w:r>
      <w:r>
        <w:rPr>
          <w:noProof/>
        </w:rPr>
      </w:r>
      <w:r>
        <w:rPr>
          <w:noProof/>
        </w:rPr>
        <w:fldChar w:fldCharType="separate"/>
      </w:r>
      <w:r w:rsidR="00186DFF">
        <w:rPr>
          <w:noProof/>
        </w:rPr>
        <w:t>9</w:t>
      </w:r>
      <w:r>
        <w:rPr>
          <w:noProof/>
        </w:rPr>
        <w:fldChar w:fldCharType="end"/>
      </w:r>
    </w:p>
    <w:p w14:paraId="4F7EB0EA" w14:textId="0F2189F7" w:rsidR="007367BF" w:rsidRDefault="007367B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Delete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_Toc119502046 \h </w:instrText>
      </w:r>
      <w:r>
        <w:rPr>
          <w:noProof/>
        </w:rPr>
      </w:r>
      <w:r>
        <w:rPr>
          <w:noProof/>
        </w:rPr>
        <w:fldChar w:fldCharType="separate"/>
      </w:r>
      <w:r w:rsidR="00186DFF">
        <w:rPr>
          <w:noProof/>
        </w:rPr>
        <w:t>9</w:t>
      </w:r>
      <w:r>
        <w:rPr>
          <w:noProof/>
        </w:rPr>
        <w:fldChar w:fldCharType="end"/>
      </w:r>
    </w:p>
    <w:p w14:paraId="49BC8C17" w14:textId="4A55D00F" w:rsidR="004E3DCC" w:rsidRDefault="00630073" w:rsidP="004E3DCC">
      <w:r>
        <w:fldChar w:fldCharType="end"/>
      </w:r>
      <w:r>
        <w:br w:type="page"/>
      </w:r>
    </w:p>
    <w:p w14:paraId="61572C50" w14:textId="77777777" w:rsidR="004E3DCC" w:rsidRDefault="004E3DCC" w:rsidP="00876F9C">
      <w:pPr>
        <w:pStyle w:val="Heading1"/>
      </w:pPr>
      <w:bookmarkStart w:id="2" w:name="_Toc119502035"/>
      <w:r>
        <w:lastRenderedPageBreak/>
        <w:t>Use-case Model</w:t>
      </w:r>
      <w:bookmarkEnd w:id="2"/>
    </w:p>
    <w:p w14:paraId="445EC61E" w14:textId="378D441F" w:rsidR="004E3DCC" w:rsidRDefault="006107D2" w:rsidP="004078A2">
      <w:pPr>
        <w:jc w:val="center"/>
      </w:pPr>
      <w:r>
        <w:rPr>
          <w:noProof/>
        </w:rPr>
        <w:drawing>
          <wp:inline distT="0" distB="0" distL="0" distR="0" wp14:anchorId="4453B5A9" wp14:editId="3D48E1C2">
            <wp:extent cx="5968605" cy="4897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605" cy="489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4FBC" w14:textId="77777777" w:rsidR="004E3DCC" w:rsidRDefault="004E3DCC" w:rsidP="004E3DCC"/>
    <w:p w14:paraId="657682D0" w14:textId="77777777" w:rsidR="004E3DCC" w:rsidRDefault="00591379" w:rsidP="00876F9C">
      <w:pPr>
        <w:pStyle w:val="Heading1"/>
      </w:pPr>
      <w:bookmarkStart w:id="3" w:name="_Toc119502036"/>
      <w:r>
        <w:t xml:space="preserve">Use-case </w:t>
      </w:r>
      <w:r w:rsidR="00016409">
        <w:t>Specifications</w:t>
      </w:r>
      <w:bookmarkEnd w:id="3"/>
    </w:p>
    <w:p w14:paraId="0E854327" w14:textId="31EB7B87" w:rsidR="004E3DCC" w:rsidRDefault="00B84F54" w:rsidP="00876F9C">
      <w:pPr>
        <w:pStyle w:val="Heading2"/>
      </w:pPr>
      <w:bookmarkStart w:id="4" w:name="_Toc119502037"/>
      <w:r>
        <w:t xml:space="preserve">Use-case: </w:t>
      </w:r>
      <w:r w:rsidR="00200EE8">
        <w:t>Log 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318D972F" w14:textId="77777777" w:rsidTr="009B1963">
        <w:tc>
          <w:tcPr>
            <w:tcW w:w="2088" w:type="dxa"/>
          </w:tcPr>
          <w:p w14:paraId="296DF4A1" w14:textId="77777777" w:rsidR="004E3DCC" w:rsidRDefault="004E3DCC" w:rsidP="009B1963">
            <w:r>
              <w:t>Use case Name</w:t>
            </w:r>
          </w:p>
        </w:tc>
        <w:tc>
          <w:tcPr>
            <w:tcW w:w="7488" w:type="dxa"/>
          </w:tcPr>
          <w:p w14:paraId="7A4E8692" w14:textId="4E4706CD" w:rsidR="004E3DCC" w:rsidRDefault="006107D2" w:rsidP="007201F3">
            <w:r>
              <w:t>Log in</w:t>
            </w:r>
          </w:p>
        </w:tc>
      </w:tr>
      <w:tr w:rsidR="004E3DCC" w14:paraId="29D31732" w14:textId="77777777" w:rsidTr="009B1963">
        <w:tc>
          <w:tcPr>
            <w:tcW w:w="2088" w:type="dxa"/>
          </w:tcPr>
          <w:p w14:paraId="1FEDC190" w14:textId="77777777" w:rsidR="004E3DCC" w:rsidRDefault="004E3DCC" w:rsidP="009B1963">
            <w:r>
              <w:t>Brief description</w:t>
            </w:r>
          </w:p>
        </w:tc>
        <w:tc>
          <w:tcPr>
            <w:tcW w:w="7488" w:type="dxa"/>
          </w:tcPr>
          <w:p w14:paraId="7F2782D5" w14:textId="1139A51F" w:rsidR="004E3DCC" w:rsidRDefault="006107D2" w:rsidP="00D8281D">
            <w:r w:rsidRPr="006107D2">
              <w:t>User enters account, password</w:t>
            </w:r>
          </w:p>
        </w:tc>
      </w:tr>
      <w:tr w:rsidR="004E3DCC" w14:paraId="0782A279" w14:textId="77777777" w:rsidTr="009B1963">
        <w:tc>
          <w:tcPr>
            <w:tcW w:w="2088" w:type="dxa"/>
          </w:tcPr>
          <w:p w14:paraId="222DAFB5" w14:textId="77777777" w:rsidR="004E3DCC" w:rsidRDefault="004E3DCC" w:rsidP="009B1963">
            <w:r>
              <w:t>Actors</w:t>
            </w:r>
          </w:p>
        </w:tc>
        <w:tc>
          <w:tcPr>
            <w:tcW w:w="7488" w:type="dxa"/>
          </w:tcPr>
          <w:p w14:paraId="4DBA84BA" w14:textId="71604CFE" w:rsidR="004E3DCC" w:rsidRDefault="006107D2" w:rsidP="009B1963">
            <w:r>
              <w:t>User</w:t>
            </w:r>
          </w:p>
        </w:tc>
      </w:tr>
      <w:tr w:rsidR="004E3DCC" w14:paraId="05105CFB" w14:textId="77777777" w:rsidTr="009B1963">
        <w:tc>
          <w:tcPr>
            <w:tcW w:w="2088" w:type="dxa"/>
          </w:tcPr>
          <w:p w14:paraId="399FB9B3" w14:textId="77777777" w:rsidR="004E3DCC" w:rsidRDefault="004E3DCC" w:rsidP="009B1963">
            <w:r>
              <w:t>Basic Flow</w:t>
            </w:r>
          </w:p>
        </w:tc>
        <w:tc>
          <w:tcPr>
            <w:tcW w:w="7488" w:type="dxa"/>
          </w:tcPr>
          <w:p w14:paraId="435B4D54" w14:textId="7BD1F31F" w:rsidR="00E610EA" w:rsidRDefault="00E610EA" w:rsidP="00530E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E610EA">
              <w:t>If the user logs in with an account</w:t>
            </w:r>
          </w:p>
          <w:p w14:paraId="36780694" w14:textId="6545D723" w:rsidR="009B420A" w:rsidRDefault="006107D2" w:rsidP="00530E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6107D2">
              <w:t>User enters account, password</w:t>
            </w:r>
          </w:p>
          <w:p w14:paraId="1EF17E49" w14:textId="1C8F48A2" w:rsidR="006107D2" w:rsidRDefault="006107D2" w:rsidP="00530E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6107D2">
              <w:t>User clicks login</w:t>
            </w:r>
            <w:r>
              <w:t xml:space="preserve"> button</w:t>
            </w:r>
          </w:p>
          <w:p w14:paraId="19A89623" w14:textId="77777777" w:rsidR="006107D2" w:rsidRDefault="006107D2" w:rsidP="00530E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6107D2">
              <w:t>User account checking system</w:t>
            </w:r>
          </w:p>
          <w:p w14:paraId="01BB2F40" w14:textId="163ACDF4" w:rsidR="006107D2" w:rsidRPr="00F02F9F" w:rsidRDefault="006107D2" w:rsidP="00530E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6107D2">
              <w:t>If true, the system allows the user to enter the main screen</w:t>
            </w:r>
          </w:p>
        </w:tc>
      </w:tr>
      <w:tr w:rsidR="004E3DCC" w14:paraId="3595C647" w14:textId="77777777" w:rsidTr="009B1963">
        <w:tc>
          <w:tcPr>
            <w:tcW w:w="2088" w:type="dxa"/>
          </w:tcPr>
          <w:p w14:paraId="5FCBBB89" w14:textId="77777777" w:rsidR="004E3DCC" w:rsidRDefault="004E3DCC" w:rsidP="009B1963">
            <w:r>
              <w:t>Alternative Flows</w:t>
            </w:r>
          </w:p>
        </w:tc>
        <w:tc>
          <w:tcPr>
            <w:tcW w:w="7488" w:type="dxa"/>
          </w:tcPr>
          <w:p w14:paraId="25E66A00" w14:textId="1A23A30B" w:rsidR="004E3DCC" w:rsidRPr="00613915" w:rsidRDefault="004E3DCC" w:rsidP="009B1963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801AF6" w:rsidRPr="00801AF6">
              <w:rPr>
                <w:b/>
              </w:rPr>
              <w:t>User logged in using another method</w:t>
            </w:r>
          </w:p>
          <w:p w14:paraId="137D5A7E" w14:textId="5B7067D1" w:rsidR="004E3DCC" w:rsidRDefault="004E3DCC" w:rsidP="00530E0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From #1 of the basic flow, </w:t>
            </w:r>
            <w:r w:rsidR="00242439">
              <w:t>user</w:t>
            </w:r>
            <w:r w:rsidR="00242439" w:rsidRPr="00242439">
              <w:t xml:space="preserve"> chooses to login with google or </w:t>
            </w:r>
            <w:proofErr w:type="spellStart"/>
            <w:r w:rsidR="00242439" w:rsidRPr="00242439">
              <w:t>facebook</w:t>
            </w:r>
            <w:proofErr w:type="spellEnd"/>
          </w:p>
          <w:p w14:paraId="4B055B1B" w14:textId="19554DD1" w:rsidR="004E3DCC" w:rsidRDefault="004E3DCC" w:rsidP="00530E0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Continue step #</w:t>
            </w:r>
            <w:r w:rsidR="00242439">
              <w:t>4</w:t>
            </w:r>
            <w:r>
              <w:t xml:space="preserve"> in the basic flow</w:t>
            </w:r>
          </w:p>
          <w:p w14:paraId="2784F1A7" w14:textId="77777777" w:rsidR="004E3DCC" w:rsidRDefault="004E3DCC" w:rsidP="009B1963"/>
          <w:p w14:paraId="32375B27" w14:textId="6FCA3332" w:rsidR="004E3DCC" w:rsidRPr="00613915" w:rsidRDefault="000266C1" w:rsidP="009B1963">
            <w:pPr>
              <w:rPr>
                <w:b/>
              </w:rPr>
            </w:pPr>
            <w:r>
              <w:rPr>
                <w:b/>
              </w:rPr>
              <w:lastRenderedPageBreak/>
              <w:t>Alternative</w:t>
            </w:r>
            <w:r w:rsidR="004E3DCC">
              <w:rPr>
                <w:b/>
              </w:rPr>
              <w:t xml:space="preserve"> flow 2</w:t>
            </w:r>
            <w:r w:rsidR="004E3DCC" w:rsidRPr="00613915">
              <w:rPr>
                <w:b/>
              </w:rPr>
              <w:t xml:space="preserve">: </w:t>
            </w:r>
            <w:r w:rsidR="00801AF6" w:rsidRPr="00801AF6">
              <w:rPr>
                <w:b/>
              </w:rPr>
              <w:t>Account does not exist</w:t>
            </w:r>
          </w:p>
          <w:p w14:paraId="10B0A596" w14:textId="0187BFBC" w:rsidR="004E3DCC" w:rsidRDefault="005B6CA7" w:rsidP="00530E0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From #</w:t>
            </w:r>
            <w:r w:rsidR="00801AF6">
              <w:t>4</w:t>
            </w:r>
            <w:r w:rsidR="004E3DCC">
              <w:t xml:space="preserve"> of the basic flow, </w:t>
            </w:r>
            <w:r w:rsidR="00801AF6">
              <w:t>t</w:t>
            </w:r>
            <w:r w:rsidR="00801AF6" w:rsidRPr="00801AF6">
              <w:t>he account does not exist, please notify, switch to registration</w:t>
            </w:r>
          </w:p>
          <w:p w14:paraId="50ED2D76" w14:textId="66FC8E93" w:rsidR="004E3DCC" w:rsidRPr="00801AF6" w:rsidRDefault="00801AF6" w:rsidP="00530E01">
            <w:pPr>
              <w:pStyle w:val="ListParagraph"/>
              <w:numPr>
                <w:ilvl w:val="0"/>
                <w:numId w:val="4"/>
              </w:numPr>
            </w:pPr>
            <w:r>
              <w:t xml:space="preserve">Continue step #1 </w:t>
            </w:r>
          </w:p>
          <w:p w14:paraId="35F5E66D" w14:textId="3B1B01EC" w:rsidR="00366692" w:rsidRDefault="00366692" w:rsidP="00D35282"/>
        </w:tc>
      </w:tr>
      <w:tr w:rsidR="004E3DCC" w14:paraId="469666B7" w14:textId="77777777" w:rsidTr="009B1963">
        <w:tc>
          <w:tcPr>
            <w:tcW w:w="2088" w:type="dxa"/>
          </w:tcPr>
          <w:p w14:paraId="4DE47419" w14:textId="77777777" w:rsidR="004E3DCC" w:rsidRDefault="004E3DCC" w:rsidP="009B1963">
            <w:r>
              <w:lastRenderedPageBreak/>
              <w:t>Pre-conditions</w:t>
            </w:r>
          </w:p>
        </w:tc>
        <w:tc>
          <w:tcPr>
            <w:tcW w:w="7488" w:type="dxa"/>
          </w:tcPr>
          <w:p w14:paraId="5046C8E9" w14:textId="43388016" w:rsidR="004E3DCC" w:rsidRDefault="00200EE8" w:rsidP="009B1963">
            <w:r>
              <w:t>Start app</w:t>
            </w:r>
          </w:p>
        </w:tc>
      </w:tr>
      <w:tr w:rsidR="004E3DCC" w14:paraId="781E1A68" w14:textId="77777777" w:rsidTr="009B1963">
        <w:tc>
          <w:tcPr>
            <w:tcW w:w="2088" w:type="dxa"/>
          </w:tcPr>
          <w:p w14:paraId="12EF4CAE" w14:textId="77777777" w:rsidR="004E3DCC" w:rsidRDefault="004E3DCC" w:rsidP="009B1963">
            <w:r>
              <w:t>Post-conditions</w:t>
            </w:r>
          </w:p>
        </w:tc>
        <w:tc>
          <w:tcPr>
            <w:tcW w:w="7488" w:type="dxa"/>
          </w:tcPr>
          <w:p w14:paraId="015D6CA8" w14:textId="01BD8583" w:rsidR="004E3DCC" w:rsidRDefault="00200EE8" w:rsidP="000A0E7B">
            <w:r>
              <w:t>User log in successful</w:t>
            </w:r>
          </w:p>
        </w:tc>
      </w:tr>
    </w:tbl>
    <w:p w14:paraId="35E7FC86" w14:textId="77777777" w:rsidR="004E3DCC" w:rsidRDefault="004E3DCC" w:rsidP="004E3DCC"/>
    <w:p w14:paraId="7191408B" w14:textId="10B711DC" w:rsidR="002C788A" w:rsidRDefault="00F25C41" w:rsidP="002C788A">
      <w:pPr>
        <w:pStyle w:val="Heading2"/>
      </w:pPr>
      <w:bookmarkStart w:id="5" w:name="_Toc119502038"/>
      <w:r>
        <w:t xml:space="preserve">Use-case: </w:t>
      </w:r>
      <w:r w:rsidR="00200EE8">
        <w:t>Register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00EE8" w14:paraId="66AE5078" w14:textId="77777777" w:rsidTr="7D821BD7">
        <w:tc>
          <w:tcPr>
            <w:tcW w:w="2088" w:type="dxa"/>
          </w:tcPr>
          <w:p w14:paraId="453AE005" w14:textId="77777777" w:rsidR="00200EE8" w:rsidRDefault="00200EE8" w:rsidP="009B1963">
            <w:r>
              <w:t>Use case Name</w:t>
            </w:r>
          </w:p>
        </w:tc>
        <w:tc>
          <w:tcPr>
            <w:tcW w:w="7488" w:type="dxa"/>
          </w:tcPr>
          <w:p w14:paraId="7EB0FB86" w14:textId="7E75DDD7" w:rsidR="00200EE8" w:rsidRDefault="00200EE8" w:rsidP="009B1963">
            <w:r>
              <w:t>Register</w:t>
            </w:r>
          </w:p>
        </w:tc>
      </w:tr>
      <w:tr w:rsidR="00200EE8" w14:paraId="203E2AF9" w14:textId="77777777" w:rsidTr="7D821BD7">
        <w:tc>
          <w:tcPr>
            <w:tcW w:w="2088" w:type="dxa"/>
          </w:tcPr>
          <w:p w14:paraId="4851F11F" w14:textId="77777777" w:rsidR="00200EE8" w:rsidRDefault="00200EE8" w:rsidP="009B1963">
            <w:r>
              <w:t>Brief description</w:t>
            </w:r>
          </w:p>
        </w:tc>
        <w:tc>
          <w:tcPr>
            <w:tcW w:w="7488" w:type="dxa"/>
          </w:tcPr>
          <w:p w14:paraId="0A9C10D3" w14:textId="41DAD715" w:rsidR="00200EE8" w:rsidRDefault="00200EE8" w:rsidP="009B1963">
            <w:r w:rsidRPr="00200EE8">
              <w:t>If you do not have an account, please register for a new account</w:t>
            </w:r>
          </w:p>
        </w:tc>
      </w:tr>
      <w:tr w:rsidR="00200EE8" w14:paraId="346DA62C" w14:textId="77777777" w:rsidTr="7D821BD7">
        <w:tc>
          <w:tcPr>
            <w:tcW w:w="2088" w:type="dxa"/>
          </w:tcPr>
          <w:p w14:paraId="0C034E67" w14:textId="77777777" w:rsidR="00200EE8" w:rsidRDefault="00200EE8" w:rsidP="009B1963">
            <w:r>
              <w:t>Actors</w:t>
            </w:r>
          </w:p>
        </w:tc>
        <w:tc>
          <w:tcPr>
            <w:tcW w:w="7488" w:type="dxa"/>
          </w:tcPr>
          <w:p w14:paraId="75E384E1" w14:textId="5BBB891E" w:rsidR="00200EE8" w:rsidRDefault="00200EE8" w:rsidP="009B1963">
            <w:r>
              <w:t xml:space="preserve">User </w:t>
            </w:r>
          </w:p>
        </w:tc>
      </w:tr>
      <w:tr w:rsidR="00200EE8" w14:paraId="5CBFA6EC" w14:textId="77777777" w:rsidTr="7D821BD7">
        <w:tc>
          <w:tcPr>
            <w:tcW w:w="2088" w:type="dxa"/>
          </w:tcPr>
          <w:p w14:paraId="6D8CB854" w14:textId="77777777" w:rsidR="00200EE8" w:rsidRDefault="00200EE8" w:rsidP="009B1963">
            <w:r>
              <w:t>Basic Flow</w:t>
            </w:r>
          </w:p>
        </w:tc>
        <w:tc>
          <w:tcPr>
            <w:tcW w:w="7488" w:type="dxa"/>
          </w:tcPr>
          <w:p w14:paraId="3DCB915D" w14:textId="787D1B45" w:rsidR="00200EE8" w:rsidRDefault="00200EE8" w:rsidP="00530E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47"/>
            </w:pPr>
            <w:r w:rsidRPr="00200EE8">
              <w:t>User clicks on the button to register for an account</w:t>
            </w:r>
            <w:r w:rsidR="007367BF">
              <w:t>.</w:t>
            </w:r>
          </w:p>
          <w:p w14:paraId="6BAB2E72" w14:textId="728C0F7D" w:rsidR="00200EE8" w:rsidRDefault="0026651A" w:rsidP="00530E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47"/>
            </w:pPr>
            <w:r w:rsidRPr="0026651A">
              <w:t>if user registers with email and password</w:t>
            </w:r>
            <w:r w:rsidR="007367BF">
              <w:t>.</w:t>
            </w:r>
          </w:p>
          <w:p w14:paraId="3F17006B" w14:textId="023B1E22" w:rsidR="0026651A" w:rsidRDefault="0026651A" w:rsidP="00530E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47"/>
            </w:pPr>
            <w:r w:rsidRPr="0026651A">
              <w:t>user enters email, password and confirm password</w:t>
            </w:r>
            <w:r w:rsidR="007367BF">
              <w:t>.</w:t>
            </w:r>
          </w:p>
          <w:p w14:paraId="39938EE4" w14:textId="30FFAB3C" w:rsidR="0026651A" w:rsidRDefault="0026651A" w:rsidP="00530E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47"/>
            </w:pPr>
            <w:r w:rsidRPr="0026651A">
              <w:t>The user clicks on the register button</w:t>
            </w:r>
            <w:r w:rsidR="007367BF">
              <w:t>.</w:t>
            </w:r>
          </w:p>
          <w:p w14:paraId="0823713E" w14:textId="5B58EF12" w:rsidR="007C4EED" w:rsidRDefault="007C4EED" w:rsidP="00530E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47"/>
            </w:pPr>
            <w:r w:rsidRPr="007C4EED">
              <w:t>Account checking system</w:t>
            </w:r>
            <w:r w:rsidR="007367BF">
              <w:t>.</w:t>
            </w:r>
          </w:p>
          <w:p w14:paraId="589EBCD9" w14:textId="7DD860F3" w:rsidR="0026651A" w:rsidRPr="00F02F9F" w:rsidRDefault="007C4EED" w:rsidP="00530E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47"/>
            </w:pPr>
            <w:r>
              <w:t xml:space="preserve">If true, </w:t>
            </w:r>
            <w:r w:rsidRPr="007C4EED">
              <w:t xml:space="preserve">success message </w:t>
            </w:r>
            <w:r>
              <w:t>and b</w:t>
            </w:r>
            <w:r w:rsidR="0026651A" w:rsidRPr="0026651A">
              <w:t>ack to the login step</w:t>
            </w:r>
            <w:r w:rsidR="007367BF">
              <w:t>.</w:t>
            </w:r>
          </w:p>
        </w:tc>
      </w:tr>
      <w:tr w:rsidR="00200EE8" w14:paraId="4761475A" w14:textId="77777777" w:rsidTr="7D821BD7">
        <w:tc>
          <w:tcPr>
            <w:tcW w:w="2088" w:type="dxa"/>
          </w:tcPr>
          <w:p w14:paraId="3F73A09F" w14:textId="77777777" w:rsidR="00200EE8" w:rsidRDefault="00200EE8" w:rsidP="009B1963">
            <w:r>
              <w:t>Alternative Flows</w:t>
            </w:r>
          </w:p>
        </w:tc>
        <w:tc>
          <w:tcPr>
            <w:tcW w:w="7488" w:type="dxa"/>
          </w:tcPr>
          <w:p w14:paraId="51E5DB63" w14:textId="774B0853" w:rsidR="00200EE8" w:rsidRPr="00613915" w:rsidRDefault="00200EE8" w:rsidP="009B1963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Pr="00801AF6">
              <w:rPr>
                <w:b/>
              </w:rPr>
              <w:t xml:space="preserve">User </w:t>
            </w:r>
            <w:r w:rsidR="0026651A">
              <w:rPr>
                <w:b/>
              </w:rPr>
              <w:t xml:space="preserve">register </w:t>
            </w:r>
            <w:r w:rsidRPr="00801AF6">
              <w:rPr>
                <w:b/>
              </w:rPr>
              <w:t>using another method</w:t>
            </w:r>
          </w:p>
          <w:p w14:paraId="7A1E46D1" w14:textId="710C3B31" w:rsidR="00200EE8" w:rsidRPr="00EE5175" w:rsidRDefault="00200EE8" w:rsidP="00530E0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From #1 of the basic flow, user chooses to </w:t>
            </w:r>
            <w:r w:rsidR="00D37725">
              <w:t>register</w:t>
            </w:r>
            <w:r>
              <w:t xml:space="preserve"> with</w:t>
            </w:r>
            <w:r w:rsidR="00D37725">
              <w:t xml:space="preserve"> google or</w:t>
            </w:r>
            <w:r>
              <w:t xml:space="preserve"> </w:t>
            </w:r>
            <w:r w:rsidR="6DC364CE">
              <w:t>Facebook</w:t>
            </w:r>
            <w:r w:rsidR="007367BF">
              <w:t>.</w:t>
            </w:r>
          </w:p>
          <w:p w14:paraId="768FC8AB" w14:textId="1A75287A" w:rsidR="00200EE8" w:rsidRDefault="00200EE8" w:rsidP="00530E0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Continue step #</w:t>
            </w:r>
            <w:r w:rsidR="007C4EED">
              <w:t>4</w:t>
            </w:r>
            <w:r>
              <w:t xml:space="preserve"> in the basic flow</w:t>
            </w:r>
            <w:r w:rsidR="007367BF">
              <w:t>.</w:t>
            </w:r>
          </w:p>
          <w:p w14:paraId="56E1A990" w14:textId="442354B3" w:rsidR="007C4EED" w:rsidRDefault="007C4EED" w:rsidP="007C4EED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Email exists</w:t>
            </w:r>
          </w:p>
          <w:p w14:paraId="4E97A996" w14:textId="1B9E94CF" w:rsidR="007C4EED" w:rsidRPr="00C803B6" w:rsidRDefault="007C4EED" w:rsidP="00530E01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 w:rsidRPr="00C803B6">
              <w:t xml:space="preserve">From #5 of the basic flow, </w:t>
            </w:r>
            <w:r w:rsidR="00C803B6" w:rsidRPr="00C803B6">
              <w:t>if check email already exists</w:t>
            </w:r>
            <w:r w:rsidR="007367BF">
              <w:t>.</w:t>
            </w:r>
          </w:p>
          <w:p w14:paraId="6DB0D1D8" w14:textId="2DBF7D6D" w:rsidR="007C4EED" w:rsidRPr="00C803B6" w:rsidRDefault="007C4EED" w:rsidP="00530E01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 w:rsidRPr="007C4EED">
              <w:t>Invalid email notification system</w:t>
            </w:r>
            <w:r w:rsidR="007367BF">
              <w:t>.</w:t>
            </w:r>
          </w:p>
          <w:p w14:paraId="7D8F59B1" w14:textId="263B893A" w:rsidR="00C803B6" w:rsidRDefault="00C803B6" w:rsidP="00530E0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Continue step #3 the basic flow</w:t>
            </w:r>
            <w:r w:rsidR="007367BF">
              <w:t>.</w:t>
            </w:r>
          </w:p>
          <w:p w14:paraId="6CD03530" w14:textId="77777777" w:rsidR="00C803B6" w:rsidRPr="00C803B6" w:rsidRDefault="00C803B6" w:rsidP="00C803B6">
            <w:pPr>
              <w:ind w:left="360"/>
              <w:rPr>
                <w:bCs/>
              </w:rPr>
            </w:pPr>
          </w:p>
          <w:p w14:paraId="346451CE" w14:textId="00F654E9" w:rsidR="007C4EED" w:rsidRPr="00613915" w:rsidRDefault="007C4EED" w:rsidP="007C4EED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3:</w:t>
            </w:r>
            <w:r w:rsidRPr="00613915">
              <w:rPr>
                <w:b/>
              </w:rPr>
              <w:t xml:space="preserve"> </w:t>
            </w:r>
            <w:r>
              <w:rPr>
                <w:b/>
              </w:rPr>
              <w:t>Password and Confirm password do not correct</w:t>
            </w:r>
          </w:p>
          <w:p w14:paraId="701062C1" w14:textId="0B87EC33" w:rsidR="00C803B6" w:rsidRPr="00C803B6" w:rsidRDefault="00C803B6" w:rsidP="00530E0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C803B6">
              <w:t xml:space="preserve">From #5 of the basic flow, if check </w:t>
            </w:r>
            <w:r w:rsidRPr="00C803B6">
              <w:rPr>
                <w:bCs/>
              </w:rPr>
              <w:t>Password and Confirm password do not correct</w:t>
            </w:r>
            <w:r w:rsidR="007367BF">
              <w:rPr>
                <w:bCs/>
              </w:rPr>
              <w:t>.</w:t>
            </w:r>
          </w:p>
          <w:p w14:paraId="3FA9724F" w14:textId="535C0064" w:rsidR="00C803B6" w:rsidRPr="00C803B6" w:rsidRDefault="00C803B6" w:rsidP="00530E01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7C4EED">
              <w:t>Invalid</w:t>
            </w:r>
            <w:r w:rsidR="002E1EB4">
              <w:t xml:space="preserve"> password</w:t>
            </w:r>
            <w:r w:rsidRPr="007C4EED">
              <w:t xml:space="preserve"> notification system</w:t>
            </w:r>
            <w:r w:rsidR="007367BF">
              <w:t>.</w:t>
            </w:r>
          </w:p>
          <w:p w14:paraId="706E0275" w14:textId="2BFAE626" w:rsidR="00200EE8" w:rsidRPr="007367BF" w:rsidRDefault="00C803B6" w:rsidP="00EE5175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Continue step #3 in the basic flow</w:t>
            </w:r>
            <w:r w:rsidR="007367BF">
              <w:t>.</w:t>
            </w:r>
          </w:p>
        </w:tc>
      </w:tr>
      <w:tr w:rsidR="00200EE8" w14:paraId="6921C798" w14:textId="77777777" w:rsidTr="7D821BD7">
        <w:trPr>
          <w:trHeight w:val="58"/>
        </w:trPr>
        <w:tc>
          <w:tcPr>
            <w:tcW w:w="2088" w:type="dxa"/>
          </w:tcPr>
          <w:p w14:paraId="79FB237B" w14:textId="77777777" w:rsidR="00200EE8" w:rsidRDefault="00200EE8" w:rsidP="009B1963">
            <w:r>
              <w:t>Pre-conditions</w:t>
            </w:r>
          </w:p>
        </w:tc>
        <w:tc>
          <w:tcPr>
            <w:tcW w:w="7488" w:type="dxa"/>
          </w:tcPr>
          <w:p w14:paraId="59CE7C58" w14:textId="373B1EDE" w:rsidR="00200EE8" w:rsidRPr="007367BF" w:rsidRDefault="00FA210F" w:rsidP="007367BF">
            <w:pPr>
              <w:pStyle w:val="ListParagraph"/>
              <w:numPr>
                <w:ilvl w:val="0"/>
                <w:numId w:val="22"/>
              </w:numPr>
            </w:pPr>
            <w:r w:rsidRPr="007367BF">
              <w:t>Start app</w:t>
            </w:r>
            <w:r w:rsidR="007367BF">
              <w:t>.</w:t>
            </w:r>
          </w:p>
          <w:p w14:paraId="61852CF5" w14:textId="77777777" w:rsidR="007367BF" w:rsidRPr="005D1D71" w:rsidRDefault="007367BF" w:rsidP="007367BF">
            <w:pPr>
              <w:pStyle w:val="ListParagraph"/>
              <w:numPr>
                <w:ilvl w:val="0"/>
                <w:numId w:val="22"/>
              </w:numPr>
            </w:pPr>
            <w:r w:rsidRPr="005D1D71">
              <w:t>There is an internet connection.</w:t>
            </w:r>
          </w:p>
          <w:p w14:paraId="328D1314" w14:textId="497648AA" w:rsidR="007367BF" w:rsidRDefault="007367BF" w:rsidP="009B1963"/>
        </w:tc>
      </w:tr>
      <w:tr w:rsidR="00200EE8" w14:paraId="25FB6868" w14:textId="77777777" w:rsidTr="7D821BD7">
        <w:tc>
          <w:tcPr>
            <w:tcW w:w="2088" w:type="dxa"/>
          </w:tcPr>
          <w:p w14:paraId="4FF3108C" w14:textId="77777777" w:rsidR="00200EE8" w:rsidRDefault="00200EE8" w:rsidP="009B1963">
            <w:r>
              <w:t>Post-conditions</w:t>
            </w:r>
          </w:p>
        </w:tc>
        <w:tc>
          <w:tcPr>
            <w:tcW w:w="7488" w:type="dxa"/>
          </w:tcPr>
          <w:p w14:paraId="3ACEAE24" w14:textId="550C4C9D" w:rsidR="00200EE8" w:rsidRDefault="007367BF" w:rsidP="009B1963">
            <w:r>
              <w:t>B</w:t>
            </w:r>
            <w:r w:rsidR="00FA210F" w:rsidRPr="00FA210F">
              <w:t>ack to login</w:t>
            </w:r>
            <w:r w:rsidR="00FA210F">
              <w:t xml:space="preserve"> activity</w:t>
            </w:r>
            <w:r>
              <w:t>.</w:t>
            </w:r>
          </w:p>
        </w:tc>
      </w:tr>
    </w:tbl>
    <w:p w14:paraId="59C3BD1D" w14:textId="0F4959BC" w:rsidR="00200EE8" w:rsidRDefault="0002782B" w:rsidP="0002782B">
      <w:pPr>
        <w:pStyle w:val="Heading2"/>
      </w:pPr>
      <w:bookmarkStart w:id="6" w:name="_Toc119502039"/>
      <w:r>
        <w:t>Use-case: Logout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2782B" w14:paraId="3C61F75B" w14:textId="77777777" w:rsidTr="00BA26C8">
        <w:tc>
          <w:tcPr>
            <w:tcW w:w="2088" w:type="dxa"/>
          </w:tcPr>
          <w:p w14:paraId="2CF0302C" w14:textId="77777777" w:rsidR="0002782B" w:rsidRDefault="0002782B" w:rsidP="00BA26C8">
            <w:r>
              <w:t>Use case Name</w:t>
            </w:r>
          </w:p>
        </w:tc>
        <w:tc>
          <w:tcPr>
            <w:tcW w:w="7488" w:type="dxa"/>
          </w:tcPr>
          <w:p w14:paraId="1574C97A" w14:textId="063DD29E" w:rsidR="0002782B" w:rsidRDefault="0002782B" w:rsidP="00BA26C8">
            <w:r>
              <w:t>Logout</w:t>
            </w:r>
          </w:p>
        </w:tc>
      </w:tr>
      <w:tr w:rsidR="0002782B" w14:paraId="2D4B260A" w14:textId="77777777" w:rsidTr="00BA26C8">
        <w:tc>
          <w:tcPr>
            <w:tcW w:w="2088" w:type="dxa"/>
          </w:tcPr>
          <w:p w14:paraId="155B3414" w14:textId="77777777" w:rsidR="0002782B" w:rsidRDefault="0002782B" w:rsidP="00BA26C8">
            <w:r>
              <w:t>Brief description</w:t>
            </w:r>
          </w:p>
        </w:tc>
        <w:tc>
          <w:tcPr>
            <w:tcW w:w="7488" w:type="dxa"/>
          </w:tcPr>
          <w:p w14:paraId="66E9AAD2" w14:textId="03D4028D" w:rsidR="0002782B" w:rsidRDefault="005E78A6" w:rsidP="00BA26C8">
            <w:r w:rsidRPr="005E78A6">
              <w:t>Log out of your account to your account to terminate access to the app, ensuring the safety of your account.</w:t>
            </w:r>
          </w:p>
        </w:tc>
      </w:tr>
      <w:tr w:rsidR="0002782B" w14:paraId="17D048B5" w14:textId="77777777" w:rsidTr="00BA26C8">
        <w:tc>
          <w:tcPr>
            <w:tcW w:w="2088" w:type="dxa"/>
          </w:tcPr>
          <w:p w14:paraId="36FF08C1" w14:textId="77777777" w:rsidR="0002782B" w:rsidRDefault="0002782B" w:rsidP="00BA26C8">
            <w:r>
              <w:t>Actors</w:t>
            </w:r>
          </w:p>
        </w:tc>
        <w:tc>
          <w:tcPr>
            <w:tcW w:w="7488" w:type="dxa"/>
          </w:tcPr>
          <w:p w14:paraId="70FF93A6" w14:textId="77777777" w:rsidR="0002782B" w:rsidRDefault="0002782B" w:rsidP="00BA26C8">
            <w:r>
              <w:t xml:space="preserve">User </w:t>
            </w:r>
          </w:p>
        </w:tc>
      </w:tr>
      <w:tr w:rsidR="0002782B" w:rsidRPr="00F02F9F" w14:paraId="0F6D76F3" w14:textId="77777777" w:rsidTr="00BA26C8">
        <w:tc>
          <w:tcPr>
            <w:tcW w:w="2088" w:type="dxa"/>
          </w:tcPr>
          <w:p w14:paraId="2C8215E8" w14:textId="77777777" w:rsidR="0002782B" w:rsidRDefault="0002782B" w:rsidP="00BA26C8">
            <w:r>
              <w:t>Basic Flow</w:t>
            </w:r>
          </w:p>
        </w:tc>
        <w:tc>
          <w:tcPr>
            <w:tcW w:w="7488" w:type="dxa"/>
          </w:tcPr>
          <w:p w14:paraId="0BDB6CC0" w14:textId="4DC99245" w:rsidR="00205394" w:rsidRPr="00205394" w:rsidRDefault="00205394" w:rsidP="00530E01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 w:rsidRPr="00205394">
              <w:t>User is done using the app.</w:t>
            </w:r>
          </w:p>
          <w:p w14:paraId="7BE7C5EE" w14:textId="77777777" w:rsidR="00205394" w:rsidRDefault="00205394" w:rsidP="00530E01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lastRenderedPageBreak/>
              <w:t>The user clicks on the logout button</w:t>
            </w:r>
          </w:p>
          <w:p w14:paraId="5326B7FE" w14:textId="60E63B25" w:rsidR="0002782B" w:rsidRPr="00284F61" w:rsidRDefault="00205394" w:rsidP="00530E0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The system logs the user out and invalidates the cookie/session</w:t>
            </w:r>
          </w:p>
        </w:tc>
      </w:tr>
      <w:tr w:rsidR="0002782B" w14:paraId="4E98D312" w14:textId="77777777" w:rsidTr="00BA26C8">
        <w:tc>
          <w:tcPr>
            <w:tcW w:w="2088" w:type="dxa"/>
          </w:tcPr>
          <w:p w14:paraId="7578FC6D" w14:textId="77777777" w:rsidR="0002782B" w:rsidRDefault="0002782B" w:rsidP="00BA26C8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35CE8388" w14:textId="6EE45D95" w:rsidR="0002782B" w:rsidRPr="00DD1631" w:rsidRDefault="00A46DE6" w:rsidP="00DD1631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02782B" w14:paraId="259F0110" w14:textId="77777777" w:rsidTr="00BA26C8">
        <w:trPr>
          <w:trHeight w:val="58"/>
        </w:trPr>
        <w:tc>
          <w:tcPr>
            <w:tcW w:w="2088" w:type="dxa"/>
          </w:tcPr>
          <w:p w14:paraId="57E62B23" w14:textId="77777777" w:rsidR="0002782B" w:rsidRDefault="0002782B" w:rsidP="00BA26C8">
            <w:r>
              <w:t>Pre-conditions</w:t>
            </w:r>
          </w:p>
        </w:tc>
        <w:tc>
          <w:tcPr>
            <w:tcW w:w="7488" w:type="dxa"/>
          </w:tcPr>
          <w:p w14:paraId="67BA7BC3" w14:textId="0DB70CDA" w:rsidR="005C3644" w:rsidRPr="005C3644" w:rsidRDefault="005C3644" w:rsidP="007367BF">
            <w:pPr>
              <w:pStyle w:val="ListParagraph"/>
              <w:numPr>
                <w:ilvl w:val="0"/>
                <w:numId w:val="11"/>
              </w:numPr>
            </w:pPr>
            <w:r w:rsidRPr="005C3644">
              <w:t>The user is logged into the app.</w:t>
            </w:r>
          </w:p>
          <w:p w14:paraId="6B3B1CA0" w14:textId="77777777" w:rsidR="0002782B" w:rsidRDefault="005C3644" w:rsidP="007367BF">
            <w:pPr>
              <w:pStyle w:val="ListParagraph"/>
              <w:numPr>
                <w:ilvl w:val="0"/>
                <w:numId w:val="11"/>
              </w:numPr>
            </w:pPr>
            <w:r w:rsidRPr="005C3644">
              <w:t>The user no longer wants to use the app.</w:t>
            </w:r>
          </w:p>
          <w:p w14:paraId="3411B023" w14:textId="05AA59B3" w:rsidR="007367BF" w:rsidRPr="007367BF" w:rsidRDefault="007367BF" w:rsidP="007367BF">
            <w:pPr>
              <w:pStyle w:val="ListParagraph"/>
              <w:numPr>
                <w:ilvl w:val="0"/>
                <w:numId w:val="11"/>
              </w:numPr>
            </w:pPr>
            <w:r w:rsidRPr="005D1D71">
              <w:t>There is an internet connection.</w:t>
            </w:r>
          </w:p>
        </w:tc>
      </w:tr>
      <w:tr w:rsidR="0002782B" w14:paraId="3C320219" w14:textId="77777777" w:rsidTr="00BA26C8">
        <w:tc>
          <w:tcPr>
            <w:tcW w:w="2088" w:type="dxa"/>
          </w:tcPr>
          <w:p w14:paraId="5FF88E30" w14:textId="77777777" w:rsidR="0002782B" w:rsidRDefault="0002782B" w:rsidP="00BA26C8">
            <w:r>
              <w:t>Post-conditions</w:t>
            </w:r>
          </w:p>
        </w:tc>
        <w:tc>
          <w:tcPr>
            <w:tcW w:w="7488" w:type="dxa"/>
          </w:tcPr>
          <w:p w14:paraId="5D73BD4C" w14:textId="4274ACCF" w:rsidR="0002782B" w:rsidRDefault="00A46DE6" w:rsidP="00BA26C8">
            <w:r>
              <w:t>The user is logged out.</w:t>
            </w:r>
          </w:p>
        </w:tc>
      </w:tr>
    </w:tbl>
    <w:p w14:paraId="1832C410" w14:textId="299073B8" w:rsidR="0002782B" w:rsidRDefault="00360459" w:rsidP="00360459">
      <w:pPr>
        <w:pStyle w:val="Heading2"/>
      </w:pPr>
      <w:bookmarkStart w:id="7" w:name="_Toc119502040"/>
      <w:r>
        <w:t>Use-case: Texting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43682" w14:paraId="6C242973" w14:textId="77777777" w:rsidTr="00BA26C8">
        <w:tc>
          <w:tcPr>
            <w:tcW w:w="2088" w:type="dxa"/>
          </w:tcPr>
          <w:p w14:paraId="399D6950" w14:textId="77777777" w:rsidR="00D43682" w:rsidRDefault="00D43682" w:rsidP="00D43682">
            <w:r>
              <w:t>Use case Name</w:t>
            </w:r>
          </w:p>
        </w:tc>
        <w:tc>
          <w:tcPr>
            <w:tcW w:w="7488" w:type="dxa"/>
          </w:tcPr>
          <w:p w14:paraId="66DDF59B" w14:textId="65953F32" w:rsidR="00D43682" w:rsidRDefault="00D43682" w:rsidP="00D43682">
            <w:r>
              <w:t>Register</w:t>
            </w:r>
          </w:p>
        </w:tc>
      </w:tr>
      <w:tr w:rsidR="00D43682" w14:paraId="57851C29" w14:textId="77777777" w:rsidTr="00BA26C8">
        <w:tc>
          <w:tcPr>
            <w:tcW w:w="2088" w:type="dxa"/>
          </w:tcPr>
          <w:p w14:paraId="4257216E" w14:textId="77777777" w:rsidR="00D43682" w:rsidRDefault="00D43682" w:rsidP="00D43682">
            <w:r>
              <w:t>Brief description</w:t>
            </w:r>
          </w:p>
        </w:tc>
        <w:tc>
          <w:tcPr>
            <w:tcW w:w="7488" w:type="dxa"/>
          </w:tcPr>
          <w:p w14:paraId="23AA4E28" w14:textId="6BC4A96B" w:rsidR="00D43682" w:rsidRDefault="00D43682" w:rsidP="00D43682">
            <w:r w:rsidRPr="00200EE8">
              <w:t>If you do not have an account, please register for a new account</w:t>
            </w:r>
          </w:p>
        </w:tc>
      </w:tr>
      <w:tr w:rsidR="00D43682" w14:paraId="22DE3A2F" w14:textId="77777777" w:rsidTr="00BA26C8">
        <w:tc>
          <w:tcPr>
            <w:tcW w:w="2088" w:type="dxa"/>
          </w:tcPr>
          <w:p w14:paraId="2896439D" w14:textId="77777777" w:rsidR="00D43682" w:rsidRDefault="00D43682" w:rsidP="00D43682">
            <w:r>
              <w:t>Actors</w:t>
            </w:r>
          </w:p>
        </w:tc>
        <w:tc>
          <w:tcPr>
            <w:tcW w:w="7488" w:type="dxa"/>
          </w:tcPr>
          <w:p w14:paraId="27AC9509" w14:textId="259BE934" w:rsidR="00D43682" w:rsidRDefault="00D43682" w:rsidP="00D43682">
            <w:r>
              <w:t xml:space="preserve">User </w:t>
            </w:r>
          </w:p>
        </w:tc>
      </w:tr>
      <w:tr w:rsidR="00D43682" w:rsidRPr="00284F61" w14:paraId="57C5F54C" w14:textId="77777777" w:rsidTr="00BA26C8">
        <w:tc>
          <w:tcPr>
            <w:tcW w:w="2088" w:type="dxa"/>
          </w:tcPr>
          <w:p w14:paraId="426AF497" w14:textId="77777777" w:rsidR="00D43682" w:rsidRDefault="00D43682" w:rsidP="00D43682">
            <w:r>
              <w:t>Basic Flow</w:t>
            </w:r>
          </w:p>
        </w:tc>
        <w:tc>
          <w:tcPr>
            <w:tcW w:w="7488" w:type="dxa"/>
          </w:tcPr>
          <w:p w14:paraId="7B4CDE27" w14:textId="77777777" w:rsidR="00D43682" w:rsidRDefault="00D43682" w:rsidP="00530E01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747"/>
            </w:pPr>
            <w:r>
              <w:t>The user chooses the person he has matched to chat.</w:t>
            </w:r>
          </w:p>
          <w:p w14:paraId="4EF38902" w14:textId="77777777" w:rsidR="00D43682" w:rsidRDefault="00D43682" w:rsidP="00530E01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714" w:hanging="357"/>
            </w:pPr>
            <w:r>
              <w:t>The two sides will text each other back and forth to find out.</w:t>
            </w:r>
          </w:p>
          <w:p w14:paraId="6FDC01E4" w14:textId="77777777" w:rsidR="00D43682" w:rsidRDefault="00D43682" w:rsidP="00530E01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714" w:hanging="357"/>
            </w:pPr>
            <w:r>
              <w:t>The two sides can chat with each other whenever there is an internet connection.</w:t>
            </w:r>
          </w:p>
          <w:p w14:paraId="664184CE" w14:textId="77777777" w:rsidR="00D43682" w:rsidRDefault="00D43682" w:rsidP="00530E01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714" w:hanging="357"/>
            </w:pPr>
            <w:r>
              <w:t>The system will send real-time messages to the opponent.</w:t>
            </w:r>
          </w:p>
          <w:p w14:paraId="47CB27E2" w14:textId="551E1BDC" w:rsidR="00D43682" w:rsidRPr="00D43682" w:rsidRDefault="00D43682" w:rsidP="00530E01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747"/>
            </w:pPr>
            <w:r w:rsidRPr="00D43682">
              <w:t>If the message failed to send, the system will notify you that the message could not be sent.</w:t>
            </w:r>
          </w:p>
        </w:tc>
      </w:tr>
      <w:tr w:rsidR="00D43682" w:rsidRPr="00DD1631" w14:paraId="2702B3FD" w14:textId="77777777" w:rsidTr="00BA26C8">
        <w:tc>
          <w:tcPr>
            <w:tcW w:w="2088" w:type="dxa"/>
          </w:tcPr>
          <w:p w14:paraId="60604989" w14:textId="77777777" w:rsidR="00D43682" w:rsidRDefault="00D43682" w:rsidP="00D43682">
            <w:r>
              <w:t>Alternative Flows</w:t>
            </w:r>
          </w:p>
        </w:tc>
        <w:tc>
          <w:tcPr>
            <w:tcW w:w="7488" w:type="dxa"/>
          </w:tcPr>
          <w:p w14:paraId="68F2004F" w14:textId="29AC3008" w:rsidR="00014BB5" w:rsidRPr="00014BB5" w:rsidRDefault="00A9606D" w:rsidP="00A9606D">
            <w:pPr>
              <w:spacing w:line="240" w:lineRule="auto"/>
            </w:pPr>
            <w:r>
              <w:t>N/A</w:t>
            </w:r>
          </w:p>
        </w:tc>
      </w:tr>
      <w:tr w:rsidR="00A9606D" w:rsidRPr="00DD1631" w14:paraId="4CE05AC7" w14:textId="77777777" w:rsidTr="00BA26C8">
        <w:tc>
          <w:tcPr>
            <w:tcW w:w="2088" w:type="dxa"/>
          </w:tcPr>
          <w:p w14:paraId="29932E0F" w14:textId="020A443B" w:rsidR="00A9606D" w:rsidRDefault="00A9606D" w:rsidP="00A9606D">
            <w:r>
              <w:t>Exception Flows</w:t>
            </w:r>
          </w:p>
        </w:tc>
        <w:tc>
          <w:tcPr>
            <w:tcW w:w="7488" w:type="dxa"/>
          </w:tcPr>
          <w:p w14:paraId="25B03BEF" w14:textId="6C54DC65" w:rsidR="00A9606D" w:rsidRPr="00613915" w:rsidRDefault="00A9606D" w:rsidP="00A9606D">
            <w:pPr>
              <w:rPr>
                <w:b/>
              </w:rPr>
            </w:pPr>
            <w:r w:rsidRPr="00A9606D">
              <w:rPr>
                <w:b/>
                <w:bCs/>
              </w:rPr>
              <w:t>Exception</w:t>
            </w:r>
            <w:r>
              <w:t xml:space="preserve"> </w:t>
            </w:r>
            <w:r w:rsidRPr="00613915">
              <w:rPr>
                <w:b/>
              </w:rPr>
              <w:t xml:space="preserve">flow 1: </w:t>
            </w:r>
            <w:r w:rsidRPr="00D5412C">
              <w:rPr>
                <w:b/>
              </w:rPr>
              <w:t>The internet has a problem.</w:t>
            </w:r>
          </w:p>
          <w:p w14:paraId="74F8013C" w14:textId="77777777" w:rsidR="00A9606D" w:rsidRDefault="00A9606D" w:rsidP="00530E0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CE7441">
              <w:t xml:space="preserve">From </w:t>
            </w:r>
            <w:r>
              <w:t>#</w:t>
            </w:r>
            <w:r w:rsidRPr="00CE7441">
              <w:t xml:space="preserve">1 of the basic flow, the system moves to </w:t>
            </w:r>
            <w:r>
              <w:t>#5</w:t>
            </w:r>
            <w:r w:rsidRPr="00CE7441">
              <w:t xml:space="preserve"> when the user is trying to send a message to the other party.</w:t>
            </w:r>
          </w:p>
          <w:p w14:paraId="69544A96" w14:textId="77777777" w:rsidR="00A9606D" w:rsidRDefault="00A9606D" w:rsidP="00530E0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Continue step #5 in the basic flow.</w:t>
            </w:r>
          </w:p>
          <w:p w14:paraId="61BE5CFE" w14:textId="6AC59D73" w:rsidR="00A9606D" w:rsidRPr="00613915" w:rsidRDefault="00A9606D" w:rsidP="00A9606D">
            <w:pPr>
              <w:rPr>
                <w:b/>
              </w:rPr>
            </w:pPr>
            <w:r w:rsidRPr="00A9606D">
              <w:rPr>
                <w:b/>
                <w:bCs/>
              </w:rPr>
              <w:t>Exception</w:t>
            </w:r>
            <w:r>
              <w:t xml:space="preserve"> </w:t>
            </w:r>
            <w:r w:rsidRPr="00613915">
              <w:rPr>
                <w:b/>
              </w:rPr>
              <w:t xml:space="preserve">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 w:rsidRPr="00E92EF7">
              <w:rPr>
                <w:b/>
              </w:rPr>
              <w:t>The two are not matched yet</w:t>
            </w:r>
            <w:r w:rsidRPr="00D5412C">
              <w:rPr>
                <w:b/>
              </w:rPr>
              <w:t>.</w:t>
            </w:r>
          </w:p>
          <w:p w14:paraId="0E5ACFBE" w14:textId="64567751" w:rsidR="00A9606D" w:rsidRPr="00A5578A" w:rsidRDefault="00A9606D" w:rsidP="00530E01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 w:rsidRPr="00A5578A">
              <w:t>The two of them won't see each other.</w:t>
            </w:r>
          </w:p>
        </w:tc>
      </w:tr>
      <w:tr w:rsidR="00A9606D" w:rsidRPr="005C3644" w14:paraId="05B4A857" w14:textId="77777777" w:rsidTr="00BA26C8">
        <w:trPr>
          <w:trHeight w:val="58"/>
        </w:trPr>
        <w:tc>
          <w:tcPr>
            <w:tcW w:w="2088" w:type="dxa"/>
          </w:tcPr>
          <w:p w14:paraId="2DBFA9DB" w14:textId="77777777" w:rsidR="00A9606D" w:rsidRDefault="00A9606D" w:rsidP="00A9606D">
            <w:r>
              <w:t>Pre-conditions</w:t>
            </w:r>
          </w:p>
        </w:tc>
        <w:tc>
          <w:tcPr>
            <w:tcW w:w="7488" w:type="dxa"/>
          </w:tcPr>
          <w:p w14:paraId="76EF63D0" w14:textId="3F0959D0" w:rsidR="00A9606D" w:rsidRPr="000E06A9" w:rsidRDefault="00A9606D" w:rsidP="00530E01">
            <w:pPr>
              <w:pStyle w:val="ListParagraph"/>
              <w:numPr>
                <w:ilvl w:val="0"/>
                <w:numId w:val="14"/>
              </w:numPr>
            </w:pPr>
            <w:r w:rsidRPr="000E06A9">
              <w:t>Both are matched with each other.</w:t>
            </w:r>
          </w:p>
          <w:p w14:paraId="449AE79F" w14:textId="7B140BBB" w:rsidR="00A9606D" w:rsidRPr="000E06A9" w:rsidRDefault="00A9606D" w:rsidP="00530E01">
            <w:pPr>
              <w:pStyle w:val="ListParagraph"/>
              <w:numPr>
                <w:ilvl w:val="0"/>
                <w:numId w:val="14"/>
              </w:numPr>
            </w:pPr>
            <w:r w:rsidRPr="000E06A9">
              <w:t>Both have internet.</w:t>
            </w:r>
          </w:p>
        </w:tc>
      </w:tr>
      <w:tr w:rsidR="00A9606D" w14:paraId="3D745144" w14:textId="77777777" w:rsidTr="00BA26C8">
        <w:tc>
          <w:tcPr>
            <w:tcW w:w="2088" w:type="dxa"/>
          </w:tcPr>
          <w:p w14:paraId="7EAAC275" w14:textId="77777777" w:rsidR="00A9606D" w:rsidRDefault="00A9606D" w:rsidP="00A9606D">
            <w:r>
              <w:t>Post-conditions</w:t>
            </w:r>
          </w:p>
        </w:tc>
        <w:tc>
          <w:tcPr>
            <w:tcW w:w="7488" w:type="dxa"/>
          </w:tcPr>
          <w:p w14:paraId="77F2ECD3" w14:textId="096462A3" w:rsidR="00A9606D" w:rsidRDefault="00A9606D" w:rsidP="00A9606D">
            <w:r w:rsidRPr="00255F12">
              <w:t>Both of them chat with each other</w:t>
            </w:r>
          </w:p>
        </w:tc>
      </w:tr>
    </w:tbl>
    <w:p w14:paraId="288C475B" w14:textId="22241FD5" w:rsidR="00E92EF7" w:rsidRDefault="001C3F67" w:rsidP="00E92EF7">
      <w:pPr>
        <w:pStyle w:val="Heading2"/>
      </w:pPr>
      <w:bookmarkStart w:id="8" w:name="_Toc119502041"/>
      <w:r>
        <w:t>Use-case: Edit account info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17326" w14:paraId="11D8EEAD" w14:textId="77777777" w:rsidTr="00BA26C8">
        <w:tc>
          <w:tcPr>
            <w:tcW w:w="2088" w:type="dxa"/>
          </w:tcPr>
          <w:p w14:paraId="24F11C52" w14:textId="77777777" w:rsidR="00017326" w:rsidRDefault="00017326" w:rsidP="00BA26C8">
            <w:r>
              <w:t>Use case Name</w:t>
            </w:r>
          </w:p>
        </w:tc>
        <w:tc>
          <w:tcPr>
            <w:tcW w:w="7488" w:type="dxa"/>
          </w:tcPr>
          <w:p w14:paraId="50D83793" w14:textId="46E8F4F8" w:rsidR="00017326" w:rsidRDefault="00017326" w:rsidP="00BA26C8">
            <w:r>
              <w:t>Edit account info</w:t>
            </w:r>
          </w:p>
        </w:tc>
      </w:tr>
      <w:tr w:rsidR="00017326" w14:paraId="35E90AB1" w14:textId="77777777" w:rsidTr="00BA26C8">
        <w:tc>
          <w:tcPr>
            <w:tcW w:w="2088" w:type="dxa"/>
          </w:tcPr>
          <w:p w14:paraId="4A492861" w14:textId="77777777" w:rsidR="00017326" w:rsidRDefault="00017326" w:rsidP="00BA26C8">
            <w:r>
              <w:t>Brief description</w:t>
            </w:r>
          </w:p>
        </w:tc>
        <w:tc>
          <w:tcPr>
            <w:tcW w:w="7488" w:type="dxa"/>
          </w:tcPr>
          <w:p w14:paraId="739F00A7" w14:textId="2B7008B7" w:rsidR="00017326" w:rsidRDefault="00710462" w:rsidP="00BA26C8">
            <w:r w:rsidRPr="00710462">
              <w:t>Users can edit their profile to match their personal preferences.</w:t>
            </w:r>
          </w:p>
        </w:tc>
      </w:tr>
      <w:tr w:rsidR="00017326" w14:paraId="13A66415" w14:textId="77777777" w:rsidTr="00BA26C8">
        <w:tc>
          <w:tcPr>
            <w:tcW w:w="2088" w:type="dxa"/>
          </w:tcPr>
          <w:p w14:paraId="484C043D" w14:textId="77777777" w:rsidR="00017326" w:rsidRDefault="00017326" w:rsidP="00BA26C8">
            <w:r>
              <w:t>Actors</w:t>
            </w:r>
          </w:p>
        </w:tc>
        <w:tc>
          <w:tcPr>
            <w:tcW w:w="7488" w:type="dxa"/>
          </w:tcPr>
          <w:p w14:paraId="274B6D21" w14:textId="77777777" w:rsidR="00017326" w:rsidRDefault="00017326" w:rsidP="00BA26C8">
            <w:r>
              <w:t xml:space="preserve">User </w:t>
            </w:r>
          </w:p>
        </w:tc>
      </w:tr>
      <w:tr w:rsidR="00017326" w:rsidRPr="00D43682" w14:paraId="45B7F4EF" w14:textId="77777777" w:rsidTr="00BA26C8">
        <w:tc>
          <w:tcPr>
            <w:tcW w:w="2088" w:type="dxa"/>
          </w:tcPr>
          <w:p w14:paraId="715A2BFA" w14:textId="77777777" w:rsidR="00017326" w:rsidRDefault="00017326" w:rsidP="00BA26C8">
            <w:r>
              <w:t>Basic Flow</w:t>
            </w:r>
          </w:p>
        </w:tc>
        <w:tc>
          <w:tcPr>
            <w:tcW w:w="7488" w:type="dxa"/>
          </w:tcPr>
          <w:p w14:paraId="016821C5" w14:textId="77777777" w:rsidR="003817C0" w:rsidRDefault="003817C0" w:rsidP="00530E01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14" w:hanging="357"/>
            </w:pPr>
            <w:r>
              <w:t>User selects "Edit Profile"</w:t>
            </w:r>
          </w:p>
          <w:p w14:paraId="12E440D6" w14:textId="77777777" w:rsidR="003817C0" w:rsidRDefault="003817C0" w:rsidP="00530E01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14" w:hanging="357"/>
            </w:pPr>
            <w:r>
              <w:t>The system displays the items in the profile (such as name, year of birth, sexual orientation, ...)</w:t>
            </w:r>
          </w:p>
          <w:p w14:paraId="5998030C" w14:textId="77777777" w:rsidR="003817C0" w:rsidRDefault="003817C0" w:rsidP="00530E01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14" w:hanging="357"/>
            </w:pPr>
            <w:r>
              <w:t>User selects the item to edit (can select or autofill depending on the item)</w:t>
            </w:r>
          </w:p>
          <w:p w14:paraId="37B9B645" w14:textId="77777777" w:rsidR="003817C0" w:rsidRDefault="003817C0" w:rsidP="00530E01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14" w:hanging="357"/>
            </w:pPr>
            <w:r>
              <w:t>User update details, press "OK".</w:t>
            </w:r>
          </w:p>
          <w:p w14:paraId="0F9208CE" w14:textId="77777777" w:rsidR="00017326" w:rsidRDefault="003817C0" w:rsidP="00530E01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14" w:hanging="357"/>
            </w:pPr>
            <w:r>
              <w:t>The system validates data on demand, updates user records.</w:t>
            </w:r>
          </w:p>
          <w:p w14:paraId="4F9FEF9B" w14:textId="611E86AB" w:rsidR="00C4567B" w:rsidRPr="00D43682" w:rsidRDefault="00C4567B" w:rsidP="00530E01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14" w:hanging="357"/>
            </w:pPr>
            <w:r w:rsidRPr="00C4567B">
              <w:t>Exit the profile editing screen</w:t>
            </w:r>
          </w:p>
        </w:tc>
      </w:tr>
      <w:tr w:rsidR="00017326" w:rsidRPr="00014BB5" w14:paraId="6E9F275F" w14:textId="77777777" w:rsidTr="00BA26C8">
        <w:tc>
          <w:tcPr>
            <w:tcW w:w="2088" w:type="dxa"/>
          </w:tcPr>
          <w:p w14:paraId="3D3C56AE" w14:textId="77777777" w:rsidR="00017326" w:rsidRDefault="00017326" w:rsidP="00BA26C8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4ED63397" w14:textId="77777777" w:rsidR="00017326" w:rsidRPr="00613915" w:rsidRDefault="00017326" w:rsidP="00BA26C8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Pr="00D5412C">
              <w:rPr>
                <w:b/>
              </w:rPr>
              <w:t>The internet has a problem.</w:t>
            </w:r>
          </w:p>
          <w:p w14:paraId="0A8614A8" w14:textId="38A8279F" w:rsidR="00017326" w:rsidRDefault="00017326" w:rsidP="00530E01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 w:rsidRPr="00CE7441">
              <w:t xml:space="preserve">From </w:t>
            </w:r>
            <w:r>
              <w:t>#</w:t>
            </w:r>
            <w:r w:rsidRPr="00CE7441">
              <w:t xml:space="preserve">1 of the basic flow, the system moves to </w:t>
            </w:r>
            <w:r>
              <w:t>#</w:t>
            </w:r>
            <w:r w:rsidR="00C4567B">
              <w:t xml:space="preserve">6 because </w:t>
            </w:r>
            <w:r w:rsidR="008E0D3C" w:rsidRPr="008E0D3C">
              <w:t>data must be updated on system database, without internet will not be able to update.</w:t>
            </w:r>
          </w:p>
          <w:p w14:paraId="54D31A9E" w14:textId="23E21304" w:rsidR="00017326" w:rsidRDefault="00017326" w:rsidP="00530E01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Continue step #</w:t>
            </w:r>
            <w:r w:rsidR="008E0D3C">
              <w:t>6</w:t>
            </w:r>
            <w:r>
              <w:t xml:space="preserve"> in the basic flow.</w:t>
            </w:r>
          </w:p>
          <w:p w14:paraId="41B0F1F8" w14:textId="4408DDD9" w:rsidR="00017326" w:rsidRPr="00613915" w:rsidRDefault="00017326" w:rsidP="00BA26C8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 w:rsidR="001760B0" w:rsidRPr="001760B0">
              <w:rPr>
                <w:b/>
              </w:rPr>
              <w:t>The user has no profile yet.</w:t>
            </w:r>
          </w:p>
          <w:p w14:paraId="5A39484B" w14:textId="18FE6473" w:rsidR="00017326" w:rsidRDefault="001760B0" w:rsidP="00530E01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From #1 of the basic flow</w:t>
            </w:r>
            <w:r w:rsidR="007367BF">
              <w:t>, t</w:t>
            </w:r>
            <w:r w:rsidR="00E1696F" w:rsidRPr="00E1696F">
              <w:t>he profile contains required items, if the user leaves any blank, the user will not be able to click OK to complete the profile update.</w:t>
            </w:r>
          </w:p>
          <w:p w14:paraId="65FF0697" w14:textId="77777777" w:rsidR="00E1696F" w:rsidRDefault="00107D89" w:rsidP="00530E01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107D89">
              <w:t xml:space="preserve">Go back to </w:t>
            </w:r>
            <w:r>
              <w:t>#</w:t>
            </w:r>
            <w:r w:rsidRPr="00107D89">
              <w:t xml:space="preserve">2 until user completes all required items then user can go to </w:t>
            </w:r>
            <w:r>
              <w:t>#</w:t>
            </w:r>
            <w:r w:rsidRPr="00107D89">
              <w:t>5</w:t>
            </w:r>
            <w:r>
              <w:t>.</w:t>
            </w:r>
          </w:p>
          <w:p w14:paraId="4125EB87" w14:textId="77777777" w:rsidR="00D75A5C" w:rsidRDefault="00D75A5C" w:rsidP="00D75A5C">
            <w:pPr>
              <w:spacing w:line="240" w:lineRule="auto"/>
              <w:rPr>
                <w:b/>
                <w:bCs/>
              </w:rPr>
            </w:pPr>
            <w:r w:rsidRPr="00D75A5C">
              <w:rPr>
                <w:b/>
                <w:bCs/>
              </w:rPr>
              <w:t>Alternative flow 3: The user has no profile yet.</w:t>
            </w:r>
          </w:p>
          <w:p w14:paraId="3C3F9761" w14:textId="6AD08140" w:rsidR="00D75A5C" w:rsidRPr="00B9711B" w:rsidRDefault="00B9711B" w:rsidP="00530E0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B9711B">
              <w:t>The user must return to step 2 until all required fields are duly filled in.</w:t>
            </w:r>
          </w:p>
        </w:tc>
      </w:tr>
      <w:tr w:rsidR="00017326" w:rsidRPr="000E06A9" w14:paraId="44B78A43" w14:textId="77777777" w:rsidTr="00BA26C8">
        <w:trPr>
          <w:trHeight w:val="58"/>
        </w:trPr>
        <w:tc>
          <w:tcPr>
            <w:tcW w:w="2088" w:type="dxa"/>
          </w:tcPr>
          <w:p w14:paraId="6AB65E1F" w14:textId="77777777" w:rsidR="00017326" w:rsidRDefault="00017326" w:rsidP="00BA26C8">
            <w:r>
              <w:t>Pre-conditions</w:t>
            </w:r>
          </w:p>
        </w:tc>
        <w:tc>
          <w:tcPr>
            <w:tcW w:w="7488" w:type="dxa"/>
          </w:tcPr>
          <w:p w14:paraId="354FDC91" w14:textId="12033D50" w:rsidR="00017326" w:rsidRPr="007367BF" w:rsidRDefault="002215FC" w:rsidP="007367BF">
            <w:pPr>
              <w:pStyle w:val="ListParagraph"/>
              <w:numPr>
                <w:ilvl w:val="0"/>
                <w:numId w:val="41"/>
              </w:numPr>
            </w:pPr>
            <w:r w:rsidRPr="007367BF">
              <w:t>User has registered an account.</w:t>
            </w:r>
          </w:p>
          <w:p w14:paraId="1AF5046D" w14:textId="5A96DF78" w:rsidR="007367BF" w:rsidRPr="007367BF" w:rsidRDefault="007367BF" w:rsidP="007367BF">
            <w:pPr>
              <w:pStyle w:val="ListParagraph"/>
              <w:numPr>
                <w:ilvl w:val="0"/>
                <w:numId w:val="41"/>
              </w:numPr>
            </w:pPr>
            <w:r w:rsidRPr="005D1D71">
              <w:t>There is an internet connection.</w:t>
            </w:r>
          </w:p>
        </w:tc>
      </w:tr>
      <w:tr w:rsidR="00017326" w14:paraId="4699A8A8" w14:textId="77777777" w:rsidTr="00BA26C8">
        <w:tc>
          <w:tcPr>
            <w:tcW w:w="2088" w:type="dxa"/>
          </w:tcPr>
          <w:p w14:paraId="503FFCD0" w14:textId="77777777" w:rsidR="00017326" w:rsidRDefault="00017326" w:rsidP="00BA26C8">
            <w:r>
              <w:t>Post-conditions</w:t>
            </w:r>
          </w:p>
        </w:tc>
        <w:tc>
          <w:tcPr>
            <w:tcW w:w="7488" w:type="dxa"/>
          </w:tcPr>
          <w:p w14:paraId="41D2948C" w14:textId="27107039" w:rsidR="00017326" w:rsidRDefault="00733433" w:rsidP="00BA26C8">
            <w:r w:rsidRPr="00733433">
              <w:t>User updated information successfully</w:t>
            </w:r>
            <w:r>
              <w:t>.</w:t>
            </w:r>
          </w:p>
        </w:tc>
      </w:tr>
    </w:tbl>
    <w:p w14:paraId="382131AD" w14:textId="77777777" w:rsidR="00E92EF7" w:rsidRPr="00E92EF7" w:rsidRDefault="00E92EF7" w:rsidP="00E92EF7"/>
    <w:p w14:paraId="0E1BD7B8" w14:textId="57B4AC80" w:rsidR="001C3F67" w:rsidRDefault="001C3F67" w:rsidP="001C3F67">
      <w:pPr>
        <w:pStyle w:val="Heading2"/>
      </w:pPr>
      <w:bookmarkStart w:id="9" w:name="_Toc119502042"/>
      <w:r>
        <w:t>Use-case: Match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F7E6C" w14:paraId="5C8695EA" w14:textId="77777777" w:rsidTr="00BA26C8">
        <w:tc>
          <w:tcPr>
            <w:tcW w:w="2088" w:type="dxa"/>
          </w:tcPr>
          <w:p w14:paraId="2737FC28" w14:textId="77777777" w:rsidR="00EF7E6C" w:rsidRDefault="00EF7E6C" w:rsidP="00BA26C8">
            <w:r>
              <w:t>Use case Name</w:t>
            </w:r>
          </w:p>
        </w:tc>
        <w:tc>
          <w:tcPr>
            <w:tcW w:w="7488" w:type="dxa"/>
          </w:tcPr>
          <w:p w14:paraId="29D14667" w14:textId="331D79A0" w:rsidR="00EF7E6C" w:rsidRDefault="00EF7E6C" w:rsidP="00BA26C8">
            <w:r>
              <w:t>Match</w:t>
            </w:r>
          </w:p>
        </w:tc>
      </w:tr>
      <w:tr w:rsidR="00EF7E6C" w14:paraId="4BB8F5A8" w14:textId="77777777" w:rsidTr="00BA26C8">
        <w:tc>
          <w:tcPr>
            <w:tcW w:w="2088" w:type="dxa"/>
          </w:tcPr>
          <w:p w14:paraId="32320A33" w14:textId="77777777" w:rsidR="00EF7E6C" w:rsidRDefault="00EF7E6C" w:rsidP="00BA26C8">
            <w:r>
              <w:t>Brief description</w:t>
            </w:r>
          </w:p>
        </w:tc>
        <w:tc>
          <w:tcPr>
            <w:tcW w:w="7488" w:type="dxa"/>
          </w:tcPr>
          <w:p w14:paraId="44BE1859" w14:textId="04D0AD15" w:rsidR="00EF7E6C" w:rsidRDefault="00A1557A" w:rsidP="00BA26C8">
            <w:r w:rsidRPr="00A1557A">
              <w:t>Two compatible users can match each other to get to know each other better.</w:t>
            </w:r>
          </w:p>
        </w:tc>
      </w:tr>
      <w:tr w:rsidR="00EF7E6C" w14:paraId="041888F6" w14:textId="77777777" w:rsidTr="00BA26C8">
        <w:tc>
          <w:tcPr>
            <w:tcW w:w="2088" w:type="dxa"/>
          </w:tcPr>
          <w:p w14:paraId="11B51A61" w14:textId="77777777" w:rsidR="00EF7E6C" w:rsidRDefault="00EF7E6C" w:rsidP="00BA26C8">
            <w:r>
              <w:t>Actors</w:t>
            </w:r>
          </w:p>
        </w:tc>
        <w:tc>
          <w:tcPr>
            <w:tcW w:w="7488" w:type="dxa"/>
          </w:tcPr>
          <w:p w14:paraId="6BC1C7BD" w14:textId="77777777" w:rsidR="00EF7E6C" w:rsidRDefault="00EF7E6C" w:rsidP="00BA26C8">
            <w:r>
              <w:t xml:space="preserve">User </w:t>
            </w:r>
          </w:p>
        </w:tc>
      </w:tr>
      <w:tr w:rsidR="00EF7E6C" w:rsidRPr="00D43682" w14:paraId="5E4F12D1" w14:textId="77777777" w:rsidTr="00BA26C8">
        <w:tc>
          <w:tcPr>
            <w:tcW w:w="2088" w:type="dxa"/>
          </w:tcPr>
          <w:p w14:paraId="3C4AFD0A" w14:textId="77777777" w:rsidR="00EF7E6C" w:rsidRDefault="00EF7E6C" w:rsidP="00BA26C8">
            <w:r>
              <w:t>Basic Flow</w:t>
            </w:r>
          </w:p>
        </w:tc>
        <w:tc>
          <w:tcPr>
            <w:tcW w:w="7488" w:type="dxa"/>
          </w:tcPr>
          <w:p w14:paraId="797BF609" w14:textId="77777777" w:rsidR="00EF7E6C" w:rsidRDefault="005D1D71" w:rsidP="00530E01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 w:rsidRPr="005D1D71">
              <w:t>The system will select suitable objects for users based on common points such as interests, cases, age, ...</w:t>
            </w:r>
          </w:p>
          <w:p w14:paraId="6665E998" w14:textId="77777777" w:rsidR="005D1D71" w:rsidRDefault="005D1D71" w:rsidP="00530E01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Swipe right to match the person you like</w:t>
            </w:r>
          </w:p>
          <w:p w14:paraId="4E16DDFD" w14:textId="6EBF4F45" w:rsidR="005D1D71" w:rsidRPr="005D1D71" w:rsidRDefault="005D1D71" w:rsidP="00530E01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Swipe left to skip.</w:t>
            </w:r>
          </w:p>
        </w:tc>
      </w:tr>
      <w:tr w:rsidR="00EF7E6C" w:rsidRPr="00B9711B" w14:paraId="5409C674" w14:textId="77777777" w:rsidTr="00BA26C8">
        <w:tc>
          <w:tcPr>
            <w:tcW w:w="2088" w:type="dxa"/>
          </w:tcPr>
          <w:p w14:paraId="1A91C8F3" w14:textId="77777777" w:rsidR="00EF7E6C" w:rsidRDefault="00EF7E6C" w:rsidP="00BA26C8">
            <w:r>
              <w:t>Alternative Flows</w:t>
            </w:r>
          </w:p>
        </w:tc>
        <w:tc>
          <w:tcPr>
            <w:tcW w:w="7488" w:type="dxa"/>
          </w:tcPr>
          <w:p w14:paraId="62619123" w14:textId="15834AAA" w:rsidR="00EF7E6C" w:rsidRPr="00B9711B" w:rsidRDefault="005D1D71" w:rsidP="00EF7E6C">
            <w:pPr>
              <w:spacing w:line="240" w:lineRule="auto"/>
            </w:pPr>
            <w:r>
              <w:t>N/A</w:t>
            </w:r>
          </w:p>
        </w:tc>
      </w:tr>
      <w:tr w:rsidR="005D1D71" w:rsidRPr="00B9711B" w14:paraId="60EE3072" w14:textId="77777777" w:rsidTr="00BA26C8">
        <w:tc>
          <w:tcPr>
            <w:tcW w:w="2088" w:type="dxa"/>
          </w:tcPr>
          <w:p w14:paraId="56ACF559" w14:textId="6B34C5D3" w:rsidR="005D1D71" w:rsidRDefault="005D1D71" w:rsidP="005D1D71">
            <w:r>
              <w:t>Exception Flows</w:t>
            </w:r>
          </w:p>
        </w:tc>
        <w:tc>
          <w:tcPr>
            <w:tcW w:w="7488" w:type="dxa"/>
          </w:tcPr>
          <w:p w14:paraId="629625BD" w14:textId="77777777" w:rsidR="005D1D71" w:rsidRPr="00613915" w:rsidRDefault="005D1D71" w:rsidP="005D1D71">
            <w:pPr>
              <w:rPr>
                <w:b/>
              </w:rPr>
            </w:pPr>
            <w:r w:rsidRPr="00A9606D">
              <w:rPr>
                <w:b/>
                <w:bCs/>
              </w:rPr>
              <w:t>Exception</w:t>
            </w:r>
            <w:r>
              <w:t xml:space="preserve"> </w:t>
            </w:r>
            <w:r w:rsidRPr="00613915">
              <w:rPr>
                <w:b/>
              </w:rPr>
              <w:t xml:space="preserve">flow 1: </w:t>
            </w:r>
            <w:r w:rsidRPr="00D5412C">
              <w:rPr>
                <w:b/>
              </w:rPr>
              <w:t>The internet has a problem.</w:t>
            </w:r>
          </w:p>
          <w:p w14:paraId="7ABDBB4F" w14:textId="17ACFB5D" w:rsidR="005D1D71" w:rsidRPr="005D1D71" w:rsidRDefault="005D1D71" w:rsidP="00530E01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 w:rsidRPr="005D1D71">
              <w:t xml:space="preserve">From #1 of the basic flow, </w:t>
            </w:r>
            <w:r>
              <w:t>t</w:t>
            </w:r>
            <w:r w:rsidRPr="005D1D71">
              <w:t>he user will see a message that is not connected to the internet and the user profile will not be displayed.</w:t>
            </w:r>
          </w:p>
          <w:p w14:paraId="10C1F782" w14:textId="7087E50B" w:rsidR="005D1D71" w:rsidRPr="005D1D71" w:rsidRDefault="005D1D71" w:rsidP="005D1D71">
            <w:pPr>
              <w:rPr>
                <w:b/>
              </w:rPr>
            </w:pPr>
            <w:r w:rsidRPr="005D1D71">
              <w:rPr>
                <w:b/>
                <w:bCs/>
              </w:rPr>
              <w:t>Exception</w:t>
            </w:r>
            <w:r w:rsidRPr="005D1D71">
              <w:t xml:space="preserve"> </w:t>
            </w:r>
            <w:r w:rsidRPr="005D1D71">
              <w:rPr>
                <w:b/>
              </w:rPr>
              <w:t>flow 2: The user has not created a profile.</w:t>
            </w:r>
          </w:p>
          <w:p w14:paraId="444D34C5" w14:textId="2B5D9EE2" w:rsidR="005D1D71" w:rsidRPr="007367BF" w:rsidRDefault="005D1D71" w:rsidP="007367BF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 w:rsidRPr="007367BF">
              <w:t>The user will be asked to create a profile before matching.</w:t>
            </w:r>
          </w:p>
        </w:tc>
      </w:tr>
      <w:tr w:rsidR="005D1D71" w:rsidRPr="000E06A9" w14:paraId="4052C9CF" w14:textId="77777777" w:rsidTr="00BA26C8">
        <w:trPr>
          <w:trHeight w:val="58"/>
        </w:trPr>
        <w:tc>
          <w:tcPr>
            <w:tcW w:w="2088" w:type="dxa"/>
          </w:tcPr>
          <w:p w14:paraId="160F28B5" w14:textId="77777777" w:rsidR="005D1D71" w:rsidRDefault="005D1D71" w:rsidP="005D1D71">
            <w:r>
              <w:t>Pre-conditions</w:t>
            </w:r>
          </w:p>
        </w:tc>
        <w:tc>
          <w:tcPr>
            <w:tcW w:w="7488" w:type="dxa"/>
          </w:tcPr>
          <w:p w14:paraId="096753BD" w14:textId="7348AB84" w:rsidR="005D1D71" w:rsidRPr="005D1D71" w:rsidRDefault="005D1D71" w:rsidP="007367BF">
            <w:pPr>
              <w:pStyle w:val="ListParagraph"/>
              <w:numPr>
                <w:ilvl w:val="0"/>
                <w:numId w:val="42"/>
              </w:numPr>
            </w:pPr>
            <w:r w:rsidRPr="005D1D71">
              <w:t>There is an internet connection.</w:t>
            </w:r>
          </w:p>
          <w:p w14:paraId="5E99760D" w14:textId="7CBA6ABD" w:rsidR="005D1D71" w:rsidRPr="005D1D71" w:rsidRDefault="005D1D71" w:rsidP="007367BF">
            <w:pPr>
              <w:pStyle w:val="ListParagraph"/>
              <w:numPr>
                <w:ilvl w:val="0"/>
                <w:numId w:val="42"/>
              </w:numPr>
            </w:pPr>
            <w:r w:rsidRPr="005D1D71">
              <w:t>Already have a profile.</w:t>
            </w:r>
          </w:p>
        </w:tc>
      </w:tr>
      <w:tr w:rsidR="005D1D71" w14:paraId="6109B4F7" w14:textId="77777777" w:rsidTr="00BA26C8">
        <w:tc>
          <w:tcPr>
            <w:tcW w:w="2088" w:type="dxa"/>
          </w:tcPr>
          <w:p w14:paraId="4314D20E" w14:textId="77777777" w:rsidR="005D1D71" w:rsidRDefault="005D1D71" w:rsidP="005D1D71">
            <w:r>
              <w:t>Post-conditions</w:t>
            </w:r>
          </w:p>
        </w:tc>
        <w:tc>
          <w:tcPr>
            <w:tcW w:w="7488" w:type="dxa"/>
          </w:tcPr>
          <w:p w14:paraId="17E08E27" w14:textId="12581DB0" w:rsidR="005D1D71" w:rsidRPr="005D1D71" w:rsidRDefault="005D1D71" w:rsidP="00530E01">
            <w:pPr>
              <w:pStyle w:val="ListParagraph"/>
              <w:numPr>
                <w:ilvl w:val="0"/>
                <w:numId w:val="23"/>
              </w:numPr>
            </w:pPr>
            <w:r w:rsidRPr="005D1D71">
              <w:t>Users can match with others.</w:t>
            </w:r>
          </w:p>
          <w:p w14:paraId="10CB4459" w14:textId="1A96D85D" w:rsidR="005D1D71" w:rsidRPr="00CE0A70" w:rsidRDefault="005D1D71" w:rsidP="00530E01">
            <w:pPr>
              <w:pStyle w:val="ListParagraph"/>
              <w:numPr>
                <w:ilvl w:val="0"/>
                <w:numId w:val="23"/>
              </w:numPr>
            </w:pPr>
            <w:r w:rsidRPr="00CE0A70">
              <w:t>Users can ignore the object they do not like.</w:t>
            </w:r>
          </w:p>
        </w:tc>
      </w:tr>
    </w:tbl>
    <w:p w14:paraId="6305A92E" w14:textId="77777777" w:rsidR="00AF6BF6" w:rsidRPr="00AF6BF6" w:rsidRDefault="00AF6BF6" w:rsidP="00AF6BF6"/>
    <w:p w14:paraId="72E04363" w14:textId="609C0137" w:rsidR="001C3F67" w:rsidRDefault="001C3F67" w:rsidP="001C3F67">
      <w:pPr>
        <w:pStyle w:val="Heading2"/>
      </w:pPr>
      <w:bookmarkStart w:id="10" w:name="_Toc119502043"/>
      <w:r>
        <w:t>Use-case: Tarot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C03C8" w14:paraId="7B00BAD8" w14:textId="77777777" w:rsidTr="001B5E9C">
        <w:tc>
          <w:tcPr>
            <w:tcW w:w="2088" w:type="dxa"/>
          </w:tcPr>
          <w:p w14:paraId="2454A60D" w14:textId="77777777" w:rsidR="00AC03C8" w:rsidRDefault="00AC03C8" w:rsidP="001B5E9C">
            <w:r>
              <w:t>Use case Name</w:t>
            </w:r>
          </w:p>
        </w:tc>
        <w:tc>
          <w:tcPr>
            <w:tcW w:w="7488" w:type="dxa"/>
          </w:tcPr>
          <w:p w14:paraId="5E72F3D2" w14:textId="23835876" w:rsidR="00AC03C8" w:rsidRDefault="00AC03C8" w:rsidP="001B5E9C">
            <w:r>
              <w:t>Tarot</w:t>
            </w:r>
          </w:p>
        </w:tc>
      </w:tr>
      <w:tr w:rsidR="00AC03C8" w14:paraId="4329FC7D" w14:textId="77777777" w:rsidTr="001B5E9C">
        <w:tc>
          <w:tcPr>
            <w:tcW w:w="2088" w:type="dxa"/>
          </w:tcPr>
          <w:p w14:paraId="660CDE76" w14:textId="77777777" w:rsidR="00AC03C8" w:rsidRDefault="00AC03C8" w:rsidP="001B5E9C">
            <w:r>
              <w:lastRenderedPageBreak/>
              <w:t>Brief description</w:t>
            </w:r>
          </w:p>
        </w:tc>
        <w:tc>
          <w:tcPr>
            <w:tcW w:w="7488" w:type="dxa"/>
          </w:tcPr>
          <w:p w14:paraId="16BF4796" w14:textId="1B932D08" w:rsidR="00AC03C8" w:rsidRDefault="00AC03C8" w:rsidP="001B5E9C">
            <w:r w:rsidRPr="00AC03C8">
              <w:t>Users can use tarot fortune telling to ask for the love path of the day, who is suitable.</w:t>
            </w:r>
          </w:p>
        </w:tc>
      </w:tr>
      <w:tr w:rsidR="00AC03C8" w14:paraId="5FEB91F9" w14:textId="77777777" w:rsidTr="001B5E9C">
        <w:tc>
          <w:tcPr>
            <w:tcW w:w="2088" w:type="dxa"/>
          </w:tcPr>
          <w:p w14:paraId="3CC82DB0" w14:textId="77777777" w:rsidR="00AC03C8" w:rsidRDefault="00AC03C8" w:rsidP="001B5E9C">
            <w:r>
              <w:t>Actors</w:t>
            </w:r>
          </w:p>
        </w:tc>
        <w:tc>
          <w:tcPr>
            <w:tcW w:w="7488" w:type="dxa"/>
          </w:tcPr>
          <w:p w14:paraId="668D9074" w14:textId="77777777" w:rsidR="00AC03C8" w:rsidRDefault="00AC03C8" w:rsidP="001B5E9C">
            <w:r>
              <w:t xml:space="preserve">User </w:t>
            </w:r>
          </w:p>
        </w:tc>
      </w:tr>
      <w:tr w:rsidR="00AC03C8" w:rsidRPr="005D1D71" w14:paraId="130E32C9" w14:textId="77777777" w:rsidTr="001B5E9C">
        <w:tc>
          <w:tcPr>
            <w:tcW w:w="2088" w:type="dxa"/>
          </w:tcPr>
          <w:p w14:paraId="6B4BE382" w14:textId="77777777" w:rsidR="00AC03C8" w:rsidRDefault="00AC03C8" w:rsidP="001B5E9C">
            <w:r>
              <w:t>Basic Flow</w:t>
            </w:r>
          </w:p>
        </w:tc>
        <w:tc>
          <w:tcPr>
            <w:tcW w:w="7488" w:type="dxa"/>
          </w:tcPr>
          <w:p w14:paraId="02FA95A1" w14:textId="77777777" w:rsidR="00AC03C8" w:rsidRDefault="00AC03C8" w:rsidP="00AC03C8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Users enable tarot fortune telling in settings.</w:t>
            </w:r>
          </w:p>
          <w:p w14:paraId="624AF3FD" w14:textId="77777777" w:rsidR="00AC03C8" w:rsidRDefault="00AC03C8" w:rsidP="00AC03C8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The user taps the tarot button on the main screen.</w:t>
            </w:r>
          </w:p>
          <w:p w14:paraId="707F1B15" w14:textId="77777777" w:rsidR="00AC03C8" w:rsidRDefault="00AC03C8" w:rsidP="00AC03C8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Users choose a card to see today's love line, suggesting objects.</w:t>
            </w:r>
          </w:p>
          <w:p w14:paraId="4C19C101" w14:textId="573EF43B" w:rsidR="00AC03C8" w:rsidRPr="005D1D71" w:rsidRDefault="00AC03C8" w:rsidP="00AC03C8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Users have the right to believe it or not.</w:t>
            </w:r>
          </w:p>
        </w:tc>
      </w:tr>
      <w:tr w:rsidR="00AC03C8" w:rsidRPr="00B9711B" w14:paraId="73FAA802" w14:textId="77777777" w:rsidTr="001B5E9C">
        <w:tc>
          <w:tcPr>
            <w:tcW w:w="2088" w:type="dxa"/>
          </w:tcPr>
          <w:p w14:paraId="22BF0052" w14:textId="77777777" w:rsidR="00AC03C8" w:rsidRDefault="00AC03C8" w:rsidP="001B5E9C">
            <w:r>
              <w:t>Alternative Flows</w:t>
            </w:r>
          </w:p>
        </w:tc>
        <w:tc>
          <w:tcPr>
            <w:tcW w:w="7488" w:type="dxa"/>
          </w:tcPr>
          <w:p w14:paraId="147BFF37" w14:textId="77777777" w:rsidR="00AC03C8" w:rsidRPr="00B9711B" w:rsidRDefault="00AC03C8" w:rsidP="001B5E9C">
            <w:pPr>
              <w:spacing w:line="240" w:lineRule="auto"/>
            </w:pPr>
            <w:r>
              <w:t>N/A</w:t>
            </w:r>
          </w:p>
        </w:tc>
      </w:tr>
      <w:tr w:rsidR="00AC03C8" w14:paraId="7AC8A78E" w14:textId="77777777" w:rsidTr="001B5E9C">
        <w:tc>
          <w:tcPr>
            <w:tcW w:w="2088" w:type="dxa"/>
          </w:tcPr>
          <w:p w14:paraId="720C5C6B" w14:textId="77777777" w:rsidR="00AC03C8" w:rsidRDefault="00AC03C8" w:rsidP="001B5E9C">
            <w:r>
              <w:t>Exception Flows</w:t>
            </w:r>
          </w:p>
        </w:tc>
        <w:tc>
          <w:tcPr>
            <w:tcW w:w="7488" w:type="dxa"/>
          </w:tcPr>
          <w:p w14:paraId="5F427346" w14:textId="77777777" w:rsidR="00AC03C8" w:rsidRPr="00613915" w:rsidRDefault="00AC03C8" w:rsidP="001B5E9C">
            <w:pPr>
              <w:rPr>
                <w:b/>
              </w:rPr>
            </w:pPr>
            <w:r w:rsidRPr="00A9606D">
              <w:rPr>
                <w:b/>
                <w:bCs/>
              </w:rPr>
              <w:t>Exception</w:t>
            </w:r>
            <w:r>
              <w:t xml:space="preserve"> </w:t>
            </w:r>
            <w:r w:rsidRPr="00613915">
              <w:rPr>
                <w:b/>
              </w:rPr>
              <w:t xml:space="preserve">flow 1: </w:t>
            </w:r>
            <w:r w:rsidRPr="00D5412C">
              <w:rPr>
                <w:b/>
              </w:rPr>
              <w:t>The internet has a problem.</w:t>
            </w:r>
          </w:p>
          <w:p w14:paraId="134D2EC2" w14:textId="4B3FC815" w:rsidR="00AC03C8" w:rsidRPr="005D1D71" w:rsidRDefault="00AC03C8" w:rsidP="00AC03C8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 w:rsidRPr="005D1D71">
              <w:t xml:space="preserve">From #1 of the basic flow, </w:t>
            </w:r>
            <w:r>
              <w:t>t</w:t>
            </w:r>
            <w:r w:rsidRPr="005D1D71">
              <w:t xml:space="preserve">he user will see a message that is not connected to the internet and the </w:t>
            </w:r>
            <w:r>
              <w:t>tarot screen</w:t>
            </w:r>
            <w:r w:rsidRPr="005D1D71">
              <w:t xml:space="preserve"> will not be displayed.</w:t>
            </w:r>
          </w:p>
          <w:p w14:paraId="1307724A" w14:textId="77777777" w:rsidR="00AC03C8" w:rsidRPr="005D1D71" w:rsidRDefault="00AC03C8" w:rsidP="001B5E9C">
            <w:pPr>
              <w:rPr>
                <w:b/>
              </w:rPr>
            </w:pPr>
            <w:r w:rsidRPr="005D1D71">
              <w:rPr>
                <w:b/>
                <w:bCs/>
              </w:rPr>
              <w:t>Exception</w:t>
            </w:r>
            <w:r w:rsidRPr="005D1D71">
              <w:t xml:space="preserve"> </w:t>
            </w:r>
            <w:r w:rsidRPr="005D1D71">
              <w:rPr>
                <w:b/>
              </w:rPr>
              <w:t>flow 2: The user has not created a profile.</w:t>
            </w:r>
          </w:p>
          <w:p w14:paraId="1FB841FF" w14:textId="26DF3915" w:rsidR="00AC03C8" w:rsidRPr="007367BF" w:rsidRDefault="00AC03C8" w:rsidP="007367BF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 w:rsidRPr="007367BF">
              <w:t>The user will be asked to create a profile before matching.</w:t>
            </w:r>
          </w:p>
        </w:tc>
      </w:tr>
      <w:tr w:rsidR="00AC03C8" w:rsidRPr="005D1D71" w14:paraId="5ADCD8E9" w14:textId="77777777" w:rsidTr="001B5E9C">
        <w:trPr>
          <w:trHeight w:val="58"/>
        </w:trPr>
        <w:tc>
          <w:tcPr>
            <w:tcW w:w="2088" w:type="dxa"/>
          </w:tcPr>
          <w:p w14:paraId="7ED0DD35" w14:textId="77777777" w:rsidR="00AC03C8" w:rsidRDefault="00AC03C8" w:rsidP="001B5E9C">
            <w:r>
              <w:t>Pre-conditions</w:t>
            </w:r>
          </w:p>
        </w:tc>
        <w:tc>
          <w:tcPr>
            <w:tcW w:w="7488" w:type="dxa"/>
          </w:tcPr>
          <w:p w14:paraId="2DC32660" w14:textId="77777777" w:rsidR="00AC03C8" w:rsidRPr="005D1D71" w:rsidRDefault="00AC03C8" w:rsidP="007367BF">
            <w:pPr>
              <w:pStyle w:val="ListParagraph"/>
              <w:numPr>
                <w:ilvl w:val="0"/>
                <w:numId w:val="39"/>
              </w:numPr>
            </w:pPr>
            <w:r w:rsidRPr="005D1D71">
              <w:t>There is an internet connection.</w:t>
            </w:r>
          </w:p>
          <w:p w14:paraId="5C9FC56F" w14:textId="77777777" w:rsidR="00AC03C8" w:rsidRDefault="00AC03C8" w:rsidP="007367BF">
            <w:pPr>
              <w:pStyle w:val="ListParagraph"/>
              <w:numPr>
                <w:ilvl w:val="0"/>
                <w:numId w:val="39"/>
              </w:numPr>
            </w:pPr>
            <w:r w:rsidRPr="005D1D71">
              <w:t>Already have a profile.</w:t>
            </w:r>
          </w:p>
          <w:p w14:paraId="32A40EE9" w14:textId="603166DC" w:rsidR="007367BF" w:rsidRPr="005D1D71" w:rsidRDefault="007367BF" w:rsidP="007367BF">
            <w:pPr>
              <w:pStyle w:val="ListParagraph"/>
              <w:numPr>
                <w:ilvl w:val="0"/>
                <w:numId w:val="39"/>
              </w:numPr>
            </w:pPr>
            <w:r w:rsidRPr="007367BF">
              <w:t>Enable tarot viewing</w:t>
            </w:r>
            <w:r>
              <w:t>.</w:t>
            </w:r>
          </w:p>
        </w:tc>
      </w:tr>
      <w:tr w:rsidR="00AC03C8" w:rsidRPr="00CE0A70" w14:paraId="4CD8E72F" w14:textId="77777777" w:rsidTr="001B5E9C">
        <w:tc>
          <w:tcPr>
            <w:tcW w:w="2088" w:type="dxa"/>
          </w:tcPr>
          <w:p w14:paraId="657A3B6F" w14:textId="77777777" w:rsidR="00AC03C8" w:rsidRDefault="00AC03C8" w:rsidP="001B5E9C">
            <w:r>
              <w:t>Post-conditions</w:t>
            </w:r>
          </w:p>
        </w:tc>
        <w:tc>
          <w:tcPr>
            <w:tcW w:w="7488" w:type="dxa"/>
          </w:tcPr>
          <w:p w14:paraId="461FCBC4" w14:textId="41B67DDC" w:rsidR="00AC03C8" w:rsidRPr="00CE0A70" w:rsidRDefault="007367BF" w:rsidP="007367BF">
            <w:pPr>
              <w:pStyle w:val="ListParagraph"/>
              <w:numPr>
                <w:ilvl w:val="0"/>
                <w:numId w:val="40"/>
              </w:numPr>
            </w:pPr>
            <w:r w:rsidRPr="007367BF">
              <w:t>User can view tarot for the day.</w:t>
            </w:r>
          </w:p>
        </w:tc>
      </w:tr>
    </w:tbl>
    <w:p w14:paraId="747AFD78" w14:textId="50B2AA26" w:rsidR="001C3F67" w:rsidRDefault="00825E78" w:rsidP="001C3F67">
      <w:pPr>
        <w:pStyle w:val="Heading2"/>
      </w:pPr>
      <w:bookmarkStart w:id="11" w:name="_Toc119502044"/>
      <w:r>
        <w:t>Use-case: Create a profile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E0A70" w14:paraId="5055E9B4" w14:textId="77777777" w:rsidTr="00F27441">
        <w:tc>
          <w:tcPr>
            <w:tcW w:w="2088" w:type="dxa"/>
          </w:tcPr>
          <w:p w14:paraId="4A872D89" w14:textId="77777777" w:rsidR="00CE0A70" w:rsidRDefault="00CE0A70" w:rsidP="00F27441">
            <w:r>
              <w:t>Use case Name</w:t>
            </w:r>
          </w:p>
        </w:tc>
        <w:tc>
          <w:tcPr>
            <w:tcW w:w="7488" w:type="dxa"/>
          </w:tcPr>
          <w:p w14:paraId="3EEACA0B" w14:textId="1A229E65" w:rsidR="00CE0A70" w:rsidRDefault="00CE0A70" w:rsidP="00F27441">
            <w:r>
              <w:t>Create a profile</w:t>
            </w:r>
          </w:p>
        </w:tc>
      </w:tr>
      <w:tr w:rsidR="00CE0A70" w14:paraId="05F8BA13" w14:textId="77777777" w:rsidTr="00F27441">
        <w:tc>
          <w:tcPr>
            <w:tcW w:w="2088" w:type="dxa"/>
          </w:tcPr>
          <w:p w14:paraId="0AF372D7" w14:textId="77777777" w:rsidR="00CE0A70" w:rsidRDefault="00CE0A70" w:rsidP="00F27441">
            <w:r>
              <w:t>Brief description</w:t>
            </w:r>
          </w:p>
        </w:tc>
        <w:tc>
          <w:tcPr>
            <w:tcW w:w="7488" w:type="dxa"/>
          </w:tcPr>
          <w:p w14:paraId="38894A6B" w14:textId="6D1478E8" w:rsidR="00CE0A70" w:rsidRDefault="00CE0A70" w:rsidP="00F27441">
            <w:r w:rsidRPr="00CE0A70">
              <w:t>Immediately after registration (or after) users will create profiles to match people who have something in common.</w:t>
            </w:r>
          </w:p>
        </w:tc>
      </w:tr>
      <w:tr w:rsidR="00CE0A70" w14:paraId="2364C65D" w14:textId="77777777" w:rsidTr="00F27441">
        <w:tc>
          <w:tcPr>
            <w:tcW w:w="2088" w:type="dxa"/>
          </w:tcPr>
          <w:p w14:paraId="32071E28" w14:textId="77777777" w:rsidR="00CE0A70" w:rsidRDefault="00CE0A70" w:rsidP="00F27441">
            <w:r>
              <w:t>Actors</w:t>
            </w:r>
          </w:p>
        </w:tc>
        <w:tc>
          <w:tcPr>
            <w:tcW w:w="7488" w:type="dxa"/>
          </w:tcPr>
          <w:p w14:paraId="561CA14C" w14:textId="77777777" w:rsidR="00CE0A70" w:rsidRDefault="00CE0A70" w:rsidP="00F27441">
            <w:r>
              <w:t xml:space="preserve">User </w:t>
            </w:r>
          </w:p>
        </w:tc>
      </w:tr>
      <w:tr w:rsidR="00CE0A70" w:rsidRPr="00D43682" w14:paraId="7CAC1270" w14:textId="77777777" w:rsidTr="00F27441">
        <w:tc>
          <w:tcPr>
            <w:tcW w:w="2088" w:type="dxa"/>
          </w:tcPr>
          <w:p w14:paraId="6C1AAAE2" w14:textId="77777777" w:rsidR="00CE0A70" w:rsidRDefault="00CE0A70" w:rsidP="00F27441">
            <w:r>
              <w:t>Basic Flow</w:t>
            </w:r>
          </w:p>
        </w:tc>
        <w:tc>
          <w:tcPr>
            <w:tcW w:w="7488" w:type="dxa"/>
          </w:tcPr>
          <w:p w14:paraId="658A05BD" w14:textId="77777777" w:rsidR="00AF27E5" w:rsidRDefault="00AF27E5" w:rsidP="00530E01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14" w:hanging="357"/>
            </w:pPr>
            <w:r>
              <w:t>Immediately after registration (or the user can create later), the user will create a profile.</w:t>
            </w:r>
          </w:p>
          <w:p w14:paraId="7B0B15D9" w14:textId="77777777" w:rsidR="00AF27E5" w:rsidRDefault="00AF27E5" w:rsidP="00530E01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14" w:hanging="357"/>
            </w:pPr>
            <w:r>
              <w:t>Fill in the required information such as: Name, age, gender, interests, sexual orientation, ...</w:t>
            </w:r>
          </w:p>
          <w:p w14:paraId="308184EA" w14:textId="136DF4EA" w:rsidR="00AF27E5" w:rsidRPr="00AF27E5" w:rsidRDefault="00AF27E5" w:rsidP="00530E01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14" w:hanging="357"/>
            </w:pPr>
            <w:r>
              <w:t>Upload a few pictures.</w:t>
            </w:r>
          </w:p>
          <w:p w14:paraId="19FC3C90" w14:textId="73D4E0F1" w:rsidR="00CE0A70" w:rsidRPr="00D43682" w:rsidRDefault="00AF27E5" w:rsidP="00530E01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14" w:hanging="357"/>
            </w:pPr>
            <w:r>
              <w:t>Click OK to save the profile.</w:t>
            </w:r>
          </w:p>
        </w:tc>
      </w:tr>
      <w:tr w:rsidR="00CE0A70" w:rsidRPr="00B9711B" w14:paraId="0C0468E0" w14:textId="77777777" w:rsidTr="00F27441">
        <w:tc>
          <w:tcPr>
            <w:tcW w:w="2088" w:type="dxa"/>
          </w:tcPr>
          <w:p w14:paraId="704C4061" w14:textId="77777777" w:rsidR="00CE0A70" w:rsidRDefault="00CE0A70" w:rsidP="00F27441">
            <w:r>
              <w:t>Alternative Flows</w:t>
            </w:r>
          </w:p>
        </w:tc>
        <w:tc>
          <w:tcPr>
            <w:tcW w:w="7488" w:type="dxa"/>
          </w:tcPr>
          <w:p w14:paraId="384EC672" w14:textId="04F14502" w:rsidR="00CE0A70" w:rsidRPr="00613915" w:rsidRDefault="00CE0A70" w:rsidP="00F27441">
            <w:pPr>
              <w:rPr>
                <w:b/>
              </w:rPr>
            </w:pPr>
            <w:r w:rsidRPr="00613915">
              <w:rPr>
                <w:b/>
              </w:rPr>
              <w:t>Alternative flow 1</w:t>
            </w:r>
            <w:r w:rsidR="003203A2">
              <w:rPr>
                <w:b/>
              </w:rPr>
              <w:t xml:space="preserve">: </w:t>
            </w:r>
            <w:r w:rsidR="003203A2" w:rsidRPr="003203A2">
              <w:rPr>
                <w:b/>
              </w:rPr>
              <w:t>The user wants to authenticate the account.</w:t>
            </w:r>
          </w:p>
          <w:p w14:paraId="141A87D0" w14:textId="77777777" w:rsidR="003203A2" w:rsidRDefault="003203A2" w:rsidP="00530E01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In order for the user account to be more trusted and liked by more people, users can request account authentication before pressing the OK button to complete the profile creation.</w:t>
            </w:r>
          </w:p>
          <w:p w14:paraId="39A76C44" w14:textId="77777777" w:rsidR="003203A2" w:rsidRPr="003203A2" w:rsidRDefault="003203A2" w:rsidP="00530E0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b/>
              </w:rPr>
            </w:pPr>
            <w:r>
              <w:t>There are several ways to authenticate an account such as: uploading identification documents (ID card, driver's license, ...), phone authentication, ...</w:t>
            </w:r>
          </w:p>
          <w:p w14:paraId="5F0655AA" w14:textId="78820F7E" w:rsidR="003203A2" w:rsidRPr="003203A2" w:rsidRDefault="003203A2" w:rsidP="00530E0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b/>
              </w:rPr>
            </w:pPr>
            <w:r>
              <w:t>The user will then proceed to #4.</w:t>
            </w:r>
          </w:p>
          <w:p w14:paraId="3B945496" w14:textId="108A439D" w:rsidR="00CE0A70" w:rsidRPr="00613915" w:rsidRDefault="00CE0A70" w:rsidP="003203A2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 w:rsidR="003203A2" w:rsidRPr="003203A2">
              <w:rPr>
                <w:b/>
              </w:rPr>
              <w:t>Users do not want to create a profile right away.</w:t>
            </w:r>
          </w:p>
          <w:p w14:paraId="18146464" w14:textId="77777777" w:rsidR="003203A2" w:rsidRDefault="003203A2" w:rsidP="00530E01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Users may not create a profile immediately if they do not want to use the app.</w:t>
            </w:r>
          </w:p>
          <w:p w14:paraId="5DFE9E1B" w14:textId="7B035EA8" w:rsidR="00CE0A70" w:rsidRPr="003203A2" w:rsidRDefault="003203A2" w:rsidP="00530E01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 w:rsidRPr="003203A2">
              <w:lastRenderedPageBreak/>
              <w:t>Click the skip button on the profile registration section.</w:t>
            </w:r>
          </w:p>
        </w:tc>
      </w:tr>
      <w:tr w:rsidR="003203A2" w:rsidRPr="00B9711B" w14:paraId="2D078EDF" w14:textId="77777777" w:rsidTr="00F27441">
        <w:tc>
          <w:tcPr>
            <w:tcW w:w="2088" w:type="dxa"/>
          </w:tcPr>
          <w:p w14:paraId="27D9C524" w14:textId="3C9495B4" w:rsidR="003203A2" w:rsidRDefault="003203A2" w:rsidP="00F27441">
            <w:r>
              <w:lastRenderedPageBreak/>
              <w:t>Exception Flows</w:t>
            </w:r>
          </w:p>
        </w:tc>
        <w:tc>
          <w:tcPr>
            <w:tcW w:w="7488" w:type="dxa"/>
          </w:tcPr>
          <w:p w14:paraId="2B3FEA31" w14:textId="77777777" w:rsidR="003203A2" w:rsidRPr="00613915" w:rsidRDefault="003203A2" w:rsidP="003203A2">
            <w:pPr>
              <w:rPr>
                <w:b/>
              </w:rPr>
            </w:pPr>
            <w:r w:rsidRPr="00A9606D">
              <w:rPr>
                <w:b/>
                <w:bCs/>
              </w:rPr>
              <w:t>Exception</w:t>
            </w:r>
            <w:r>
              <w:t xml:space="preserve"> </w:t>
            </w:r>
            <w:r w:rsidRPr="00613915">
              <w:rPr>
                <w:b/>
              </w:rPr>
              <w:t xml:space="preserve">flow 1: </w:t>
            </w:r>
            <w:r w:rsidRPr="00D5412C">
              <w:rPr>
                <w:b/>
              </w:rPr>
              <w:t>The internet has a problem.</w:t>
            </w:r>
          </w:p>
          <w:p w14:paraId="686CB278" w14:textId="6DD772B2" w:rsidR="003203A2" w:rsidRPr="003203A2" w:rsidRDefault="003203A2" w:rsidP="00530E01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 w:rsidRPr="005D1D71">
              <w:t xml:space="preserve">From #1 of the basic flow, </w:t>
            </w:r>
            <w:r>
              <w:t>t</w:t>
            </w:r>
            <w:r w:rsidRPr="005D1D71">
              <w:t>he user will see a message that is not connected to the internet and the user profile will not be displayed.</w:t>
            </w:r>
          </w:p>
        </w:tc>
      </w:tr>
      <w:tr w:rsidR="003203A2" w:rsidRPr="000E06A9" w14:paraId="157094ED" w14:textId="77777777" w:rsidTr="00F27441">
        <w:trPr>
          <w:trHeight w:val="58"/>
        </w:trPr>
        <w:tc>
          <w:tcPr>
            <w:tcW w:w="2088" w:type="dxa"/>
          </w:tcPr>
          <w:p w14:paraId="2037FE8B" w14:textId="77777777" w:rsidR="003203A2" w:rsidRDefault="003203A2" w:rsidP="003203A2">
            <w:r>
              <w:t>Pre-conditions</w:t>
            </w:r>
          </w:p>
        </w:tc>
        <w:tc>
          <w:tcPr>
            <w:tcW w:w="7488" w:type="dxa"/>
          </w:tcPr>
          <w:p w14:paraId="557083FC" w14:textId="77777777" w:rsidR="003203A2" w:rsidRDefault="003203A2" w:rsidP="003203A2">
            <w:r w:rsidRPr="002215FC">
              <w:t>User has registered an account.</w:t>
            </w:r>
          </w:p>
          <w:p w14:paraId="1F2CD192" w14:textId="50D38F31" w:rsidR="00AC03C8" w:rsidRPr="000E06A9" w:rsidRDefault="00AC03C8" w:rsidP="003203A2">
            <w:r w:rsidRPr="005D1D71">
              <w:t>There is an internet connection.</w:t>
            </w:r>
          </w:p>
        </w:tc>
      </w:tr>
      <w:tr w:rsidR="00CE0A70" w14:paraId="6C9007B1" w14:textId="77777777" w:rsidTr="00F27441">
        <w:tc>
          <w:tcPr>
            <w:tcW w:w="2088" w:type="dxa"/>
          </w:tcPr>
          <w:p w14:paraId="1B0DF522" w14:textId="77777777" w:rsidR="00CE0A70" w:rsidRDefault="00CE0A70" w:rsidP="00F27441">
            <w:r>
              <w:t>Post-conditions</w:t>
            </w:r>
          </w:p>
        </w:tc>
        <w:tc>
          <w:tcPr>
            <w:tcW w:w="7488" w:type="dxa"/>
          </w:tcPr>
          <w:p w14:paraId="0ABAC604" w14:textId="77777777" w:rsidR="003203A2" w:rsidRDefault="003203A2" w:rsidP="003203A2">
            <w:r>
              <w:t>User created profile successfully.</w:t>
            </w:r>
          </w:p>
          <w:p w14:paraId="0181D333" w14:textId="3A4B3F0D" w:rsidR="00CE0A70" w:rsidRDefault="003203A2" w:rsidP="003203A2">
            <w:r>
              <w:t>Users create profiles later, do not create immediately.</w:t>
            </w:r>
          </w:p>
        </w:tc>
      </w:tr>
    </w:tbl>
    <w:p w14:paraId="71364879" w14:textId="77777777" w:rsidR="00CE0A70" w:rsidRPr="00CE0A70" w:rsidRDefault="00CE0A70" w:rsidP="00CE0A70"/>
    <w:p w14:paraId="59093BDF" w14:textId="73BEA704" w:rsidR="00825E78" w:rsidRDefault="00825E78" w:rsidP="00825E78">
      <w:pPr>
        <w:pStyle w:val="Heading2"/>
      </w:pPr>
      <w:bookmarkStart w:id="12" w:name="_Toc119502045"/>
      <w:r>
        <w:t>Use-case: View list of accounts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203A2" w14:paraId="583526A9" w14:textId="77777777" w:rsidTr="00F27441">
        <w:tc>
          <w:tcPr>
            <w:tcW w:w="2088" w:type="dxa"/>
          </w:tcPr>
          <w:p w14:paraId="7310DE72" w14:textId="77777777" w:rsidR="003203A2" w:rsidRDefault="003203A2" w:rsidP="00F27441">
            <w:r>
              <w:t>Use case Name</w:t>
            </w:r>
          </w:p>
        </w:tc>
        <w:tc>
          <w:tcPr>
            <w:tcW w:w="7488" w:type="dxa"/>
          </w:tcPr>
          <w:p w14:paraId="6932AD74" w14:textId="77777777" w:rsidR="003203A2" w:rsidRDefault="003203A2" w:rsidP="00F27441">
            <w:r>
              <w:t>Create a profile</w:t>
            </w:r>
          </w:p>
        </w:tc>
      </w:tr>
      <w:tr w:rsidR="003203A2" w14:paraId="20D5AC5C" w14:textId="77777777" w:rsidTr="00F27441">
        <w:tc>
          <w:tcPr>
            <w:tcW w:w="2088" w:type="dxa"/>
          </w:tcPr>
          <w:p w14:paraId="0A191457" w14:textId="77777777" w:rsidR="003203A2" w:rsidRDefault="003203A2" w:rsidP="00F27441">
            <w:r>
              <w:t>Brief description</w:t>
            </w:r>
          </w:p>
        </w:tc>
        <w:tc>
          <w:tcPr>
            <w:tcW w:w="7488" w:type="dxa"/>
          </w:tcPr>
          <w:p w14:paraId="7F2DF324" w14:textId="5F8F703B" w:rsidR="003203A2" w:rsidRDefault="00530E01" w:rsidP="00F27441">
            <w:r w:rsidRPr="00530E01">
              <w:t>Administrators can view the list of accounts.</w:t>
            </w:r>
          </w:p>
        </w:tc>
      </w:tr>
      <w:tr w:rsidR="003203A2" w14:paraId="4B962935" w14:textId="77777777" w:rsidTr="00F27441">
        <w:tc>
          <w:tcPr>
            <w:tcW w:w="2088" w:type="dxa"/>
          </w:tcPr>
          <w:p w14:paraId="4041F7B3" w14:textId="77777777" w:rsidR="003203A2" w:rsidRDefault="003203A2" w:rsidP="00F27441">
            <w:r>
              <w:t>Actors</w:t>
            </w:r>
          </w:p>
        </w:tc>
        <w:tc>
          <w:tcPr>
            <w:tcW w:w="7488" w:type="dxa"/>
          </w:tcPr>
          <w:p w14:paraId="3DC8634C" w14:textId="0E541BF7" w:rsidR="003203A2" w:rsidRDefault="003203A2" w:rsidP="00F27441">
            <w:r w:rsidRPr="003203A2">
              <w:t>Admin on Firebase.</w:t>
            </w:r>
          </w:p>
        </w:tc>
      </w:tr>
      <w:tr w:rsidR="003203A2" w:rsidRPr="00D43682" w14:paraId="5DB2004E" w14:textId="77777777" w:rsidTr="00F27441">
        <w:tc>
          <w:tcPr>
            <w:tcW w:w="2088" w:type="dxa"/>
          </w:tcPr>
          <w:p w14:paraId="5AB7C4D9" w14:textId="77777777" w:rsidR="003203A2" w:rsidRDefault="003203A2" w:rsidP="00F27441">
            <w:r>
              <w:t>Basic Flow</w:t>
            </w:r>
          </w:p>
        </w:tc>
        <w:tc>
          <w:tcPr>
            <w:tcW w:w="7488" w:type="dxa"/>
          </w:tcPr>
          <w:p w14:paraId="5BDAEDB9" w14:textId="77777777" w:rsidR="00530E01" w:rsidRDefault="00530E01" w:rsidP="00530E01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714" w:hanging="357"/>
            </w:pPr>
            <w:r>
              <w:t>Admin go to the project's firebase page to see the list of created accounts.</w:t>
            </w:r>
          </w:p>
          <w:p w14:paraId="132DC382" w14:textId="78DEC78B" w:rsidR="003203A2" w:rsidRPr="00D43682" w:rsidRDefault="00530E01" w:rsidP="00530E01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714" w:hanging="357"/>
            </w:pPr>
            <w:r>
              <w:t>Administrators can affect accounts such as adding, deleting, editing, ...</w:t>
            </w:r>
          </w:p>
        </w:tc>
      </w:tr>
      <w:tr w:rsidR="003203A2" w:rsidRPr="003203A2" w14:paraId="2BF952B5" w14:textId="77777777" w:rsidTr="00F27441">
        <w:tc>
          <w:tcPr>
            <w:tcW w:w="2088" w:type="dxa"/>
          </w:tcPr>
          <w:p w14:paraId="10C2A561" w14:textId="77777777" w:rsidR="003203A2" w:rsidRDefault="003203A2" w:rsidP="00F27441">
            <w:r>
              <w:t>Alternative Flows</w:t>
            </w:r>
          </w:p>
        </w:tc>
        <w:tc>
          <w:tcPr>
            <w:tcW w:w="7488" w:type="dxa"/>
          </w:tcPr>
          <w:p w14:paraId="008FE964" w14:textId="6AC11E48" w:rsidR="003203A2" w:rsidRPr="003203A2" w:rsidRDefault="00530E01" w:rsidP="00530E01">
            <w:pPr>
              <w:spacing w:line="240" w:lineRule="auto"/>
            </w:pPr>
            <w:r>
              <w:t>N/A</w:t>
            </w:r>
          </w:p>
        </w:tc>
      </w:tr>
      <w:tr w:rsidR="003203A2" w:rsidRPr="003203A2" w14:paraId="0E625CC4" w14:textId="77777777" w:rsidTr="00F27441">
        <w:tc>
          <w:tcPr>
            <w:tcW w:w="2088" w:type="dxa"/>
          </w:tcPr>
          <w:p w14:paraId="16E6B822" w14:textId="77777777" w:rsidR="003203A2" w:rsidRDefault="003203A2" w:rsidP="00F27441">
            <w:r>
              <w:t>Exception Flows</w:t>
            </w:r>
          </w:p>
        </w:tc>
        <w:tc>
          <w:tcPr>
            <w:tcW w:w="7488" w:type="dxa"/>
          </w:tcPr>
          <w:p w14:paraId="2C32AF2E" w14:textId="77777777" w:rsidR="003203A2" w:rsidRPr="00613915" w:rsidRDefault="003203A2" w:rsidP="00F27441">
            <w:pPr>
              <w:rPr>
                <w:b/>
              </w:rPr>
            </w:pPr>
            <w:r w:rsidRPr="00A9606D">
              <w:rPr>
                <w:b/>
                <w:bCs/>
              </w:rPr>
              <w:t>Exception</w:t>
            </w:r>
            <w:r>
              <w:t xml:space="preserve"> </w:t>
            </w:r>
            <w:r w:rsidRPr="00613915">
              <w:rPr>
                <w:b/>
              </w:rPr>
              <w:t xml:space="preserve">flow 1: </w:t>
            </w:r>
            <w:r w:rsidRPr="00D5412C">
              <w:rPr>
                <w:b/>
              </w:rPr>
              <w:t>The internet has a problem.</w:t>
            </w:r>
          </w:p>
          <w:p w14:paraId="2F774A19" w14:textId="44C4A9BF" w:rsidR="003203A2" w:rsidRPr="003203A2" w:rsidRDefault="003203A2" w:rsidP="00530E01">
            <w:pPr>
              <w:pStyle w:val="ListParagraph"/>
              <w:numPr>
                <w:ilvl w:val="0"/>
                <w:numId w:val="29"/>
              </w:numPr>
              <w:rPr>
                <w:b/>
              </w:rPr>
            </w:pPr>
            <w:r w:rsidRPr="005D1D71">
              <w:t xml:space="preserve">From #1 of the basic flow, </w:t>
            </w:r>
            <w:r>
              <w:t>t</w:t>
            </w:r>
            <w:r w:rsidRPr="005D1D71">
              <w:t xml:space="preserve">he user will see a message that is not connected to the internet and the </w:t>
            </w:r>
            <w:r w:rsidR="00530E01">
              <w:t>list of accounts</w:t>
            </w:r>
            <w:r w:rsidRPr="005D1D71">
              <w:t xml:space="preserve"> will not be displayed.</w:t>
            </w:r>
          </w:p>
        </w:tc>
      </w:tr>
      <w:tr w:rsidR="003203A2" w:rsidRPr="000E06A9" w14:paraId="7F29E8B4" w14:textId="77777777" w:rsidTr="00F27441">
        <w:trPr>
          <w:trHeight w:val="58"/>
        </w:trPr>
        <w:tc>
          <w:tcPr>
            <w:tcW w:w="2088" w:type="dxa"/>
          </w:tcPr>
          <w:p w14:paraId="6E8D8575" w14:textId="77777777" w:rsidR="003203A2" w:rsidRDefault="003203A2" w:rsidP="00F27441">
            <w:r>
              <w:t>Pre-conditions</w:t>
            </w:r>
          </w:p>
        </w:tc>
        <w:tc>
          <w:tcPr>
            <w:tcW w:w="7488" w:type="dxa"/>
          </w:tcPr>
          <w:p w14:paraId="22BA1429" w14:textId="77777777" w:rsidR="00AC03C8" w:rsidRDefault="00530E01" w:rsidP="00AC03C8">
            <w:r w:rsidRPr="00530E01">
              <w:t>The administrator has access to the database.</w:t>
            </w:r>
          </w:p>
          <w:p w14:paraId="4645CF2E" w14:textId="7329B964" w:rsidR="00AC03C8" w:rsidRPr="00AC03C8" w:rsidRDefault="00AC03C8" w:rsidP="00AC03C8">
            <w:r w:rsidRPr="005D1D71">
              <w:t>There is an internet connection.</w:t>
            </w:r>
          </w:p>
        </w:tc>
      </w:tr>
      <w:tr w:rsidR="003203A2" w14:paraId="73BEF844" w14:textId="77777777" w:rsidTr="00F27441">
        <w:tc>
          <w:tcPr>
            <w:tcW w:w="2088" w:type="dxa"/>
          </w:tcPr>
          <w:p w14:paraId="05D14F29" w14:textId="77777777" w:rsidR="003203A2" w:rsidRDefault="003203A2" w:rsidP="00F27441">
            <w:r>
              <w:t>Post-conditions</w:t>
            </w:r>
          </w:p>
        </w:tc>
        <w:tc>
          <w:tcPr>
            <w:tcW w:w="7488" w:type="dxa"/>
          </w:tcPr>
          <w:p w14:paraId="44BF236D" w14:textId="230E3864" w:rsidR="003203A2" w:rsidRDefault="00530E01" w:rsidP="00F27441">
            <w:r w:rsidRPr="00530E01">
              <w:t>Administrators can view the database.</w:t>
            </w:r>
          </w:p>
        </w:tc>
      </w:tr>
    </w:tbl>
    <w:p w14:paraId="741A47BA" w14:textId="77777777" w:rsidR="003203A2" w:rsidRPr="003203A2" w:rsidRDefault="003203A2" w:rsidP="003203A2"/>
    <w:p w14:paraId="7EAC6704" w14:textId="47978423" w:rsidR="00825E78" w:rsidRDefault="00B35048" w:rsidP="00825E78">
      <w:pPr>
        <w:pStyle w:val="Heading2"/>
      </w:pPr>
      <w:bookmarkStart w:id="13" w:name="_Toc119502046"/>
      <w:r>
        <w:t>Use-case: Delete account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30E01" w14:paraId="03C96CDE" w14:textId="77777777" w:rsidTr="00F27441">
        <w:tc>
          <w:tcPr>
            <w:tcW w:w="2088" w:type="dxa"/>
          </w:tcPr>
          <w:p w14:paraId="317B350F" w14:textId="77777777" w:rsidR="00530E01" w:rsidRDefault="00530E01" w:rsidP="00F27441">
            <w:r>
              <w:t>Use case Name</w:t>
            </w:r>
          </w:p>
        </w:tc>
        <w:tc>
          <w:tcPr>
            <w:tcW w:w="7488" w:type="dxa"/>
          </w:tcPr>
          <w:p w14:paraId="5EAF3D24" w14:textId="1888546E" w:rsidR="00530E01" w:rsidRDefault="00530E01" w:rsidP="00F27441">
            <w:r>
              <w:t>Delete</w:t>
            </w:r>
            <w:r w:rsidR="00A6629B">
              <w:t xml:space="preserve"> account</w:t>
            </w:r>
          </w:p>
        </w:tc>
      </w:tr>
      <w:tr w:rsidR="00530E01" w14:paraId="46A98893" w14:textId="77777777" w:rsidTr="00F27441">
        <w:tc>
          <w:tcPr>
            <w:tcW w:w="2088" w:type="dxa"/>
          </w:tcPr>
          <w:p w14:paraId="61622B81" w14:textId="77777777" w:rsidR="00530E01" w:rsidRDefault="00530E01" w:rsidP="00F27441">
            <w:r>
              <w:t>Brief description</w:t>
            </w:r>
          </w:p>
        </w:tc>
        <w:tc>
          <w:tcPr>
            <w:tcW w:w="7488" w:type="dxa"/>
          </w:tcPr>
          <w:p w14:paraId="0E2BF02C" w14:textId="5326A7DE" w:rsidR="00530E01" w:rsidRDefault="00530E01" w:rsidP="00F27441">
            <w:r w:rsidRPr="00530E01">
              <w:t>Administrators can delete an account if it violates user terms.</w:t>
            </w:r>
          </w:p>
        </w:tc>
      </w:tr>
      <w:tr w:rsidR="00530E01" w14:paraId="2B5DA864" w14:textId="77777777" w:rsidTr="00F27441">
        <w:tc>
          <w:tcPr>
            <w:tcW w:w="2088" w:type="dxa"/>
          </w:tcPr>
          <w:p w14:paraId="70E938E8" w14:textId="77777777" w:rsidR="00530E01" w:rsidRDefault="00530E01" w:rsidP="00F27441">
            <w:r>
              <w:t>Actors</w:t>
            </w:r>
          </w:p>
        </w:tc>
        <w:tc>
          <w:tcPr>
            <w:tcW w:w="7488" w:type="dxa"/>
          </w:tcPr>
          <w:p w14:paraId="3E38FD64" w14:textId="77777777" w:rsidR="00530E01" w:rsidRDefault="00530E01" w:rsidP="00F27441">
            <w:r w:rsidRPr="003203A2">
              <w:t>Admin on Firebase.</w:t>
            </w:r>
          </w:p>
        </w:tc>
      </w:tr>
      <w:tr w:rsidR="00530E01" w:rsidRPr="00D43682" w14:paraId="63A7EDA0" w14:textId="77777777" w:rsidTr="00F27441">
        <w:tc>
          <w:tcPr>
            <w:tcW w:w="2088" w:type="dxa"/>
          </w:tcPr>
          <w:p w14:paraId="4311CD9C" w14:textId="77777777" w:rsidR="00530E01" w:rsidRDefault="00530E01" w:rsidP="00F27441">
            <w:r>
              <w:t>Basic Flow</w:t>
            </w:r>
          </w:p>
        </w:tc>
        <w:tc>
          <w:tcPr>
            <w:tcW w:w="7488" w:type="dxa"/>
          </w:tcPr>
          <w:p w14:paraId="1D09A5E0" w14:textId="77777777" w:rsidR="00530E01" w:rsidRDefault="00530E01" w:rsidP="00530E01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14" w:hanging="357"/>
            </w:pPr>
            <w:r>
              <w:t>Admin go to the project's firebase page to see the list of created accounts.</w:t>
            </w:r>
          </w:p>
          <w:p w14:paraId="162D51CD" w14:textId="4399C4B5" w:rsidR="00530E01" w:rsidRPr="00D43682" w:rsidRDefault="00A6629B" w:rsidP="00530E01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14" w:hanging="357"/>
            </w:pPr>
            <w:r w:rsidRPr="00A6629B">
              <w:t>The administrator selects an account and deletes the account.</w:t>
            </w:r>
          </w:p>
        </w:tc>
      </w:tr>
      <w:tr w:rsidR="00530E01" w:rsidRPr="003203A2" w14:paraId="2C81C850" w14:textId="77777777" w:rsidTr="00F27441">
        <w:tc>
          <w:tcPr>
            <w:tcW w:w="2088" w:type="dxa"/>
          </w:tcPr>
          <w:p w14:paraId="3C541041" w14:textId="77777777" w:rsidR="00530E01" w:rsidRDefault="00530E01" w:rsidP="00F27441">
            <w:r>
              <w:t>Alternative Flows</w:t>
            </w:r>
          </w:p>
        </w:tc>
        <w:tc>
          <w:tcPr>
            <w:tcW w:w="7488" w:type="dxa"/>
          </w:tcPr>
          <w:p w14:paraId="0000747E" w14:textId="77777777" w:rsidR="00530E01" w:rsidRPr="003203A2" w:rsidRDefault="00530E01" w:rsidP="00F27441">
            <w:pPr>
              <w:spacing w:line="240" w:lineRule="auto"/>
            </w:pPr>
            <w:r>
              <w:t>N/A</w:t>
            </w:r>
          </w:p>
        </w:tc>
      </w:tr>
      <w:tr w:rsidR="00530E01" w:rsidRPr="003203A2" w14:paraId="66AA80FF" w14:textId="77777777" w:rsidTr="00F27441">
        <w:tc>
          <w:tcPr>
            <w:tcW w:w="2088" w:type="dxa"/>
          </w:tcPr>
          <w:p w14:paraId="09EE63EF" w14:textId="77777777" w:rsidR="00530E01" w:rsidRDefault="00530E01" w:rsidP="00F27441">
            <w:r>
              <w:t>Exception Flows</w:t>
            </w:r>
          </w:p>
        </w:tc>
        <w:tc>
          <w:tcPr>
            <w:tcW w:w="7488" w:type="dxa"/>
          </w:tcPr>
          <w:p w14:paraId="197C71F0" w14:textId="77777777" w:rsidR="00530E01" w:rsidRPr="00613915" w:rsidRDefault="00530E01" w:rsidP="00F27441">
            <w:pPr>
              <w:rPr>
                <w:b/>
              </w:rPr>
            </w:pPr>
            <w:r w:rsidRPr="00A9606D">
              <w:rPr>
                <w:b/>
                <w:bCs/>
              </w:rPr>
              <w:t>Exception</w:t>
            </w:r>
            <w:r>
              <w:t xml:space="preserve"> </w:t>
            </w:r>
            <w:r w:rsidRPr="00613915">
              <w:rPr>
                <w:b/>
              </w:rPr>
              <w:t xml:space="preserve">flow 1: </w:t>
            </w:r>
            <w:r w:rsidRPr="00D5412C">
              <w:rPr>
                <w:b/>
              </w:rPr>
              <w:t>The internet has a problem.</w:t>
            </w:r>
          </w:p>
          <w:p w14:paraId="562BBACF" w14:textId="31486C2C" w:rsidR="00530E01" w:rsidRPr="003203A2" w:rsidRDefault="00530E01" w:rsidP="00A6629B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 w:rsidRPr="005D1D71">
              <w:t xml:space="preserve">From #1 of the basic flow, </w:t>
            </w:r>
            <w:r>
              <w:t>t</w:t>
            </w:r>
            <w:r w:rsidRPr="005D1D71">
              <w:t xml:space="preserve">he user will see a message that is not connected to the internet and the </w:t>
            </w:r>
            <w:r>
              <w:t>list of accounts</w:t>
            </w:r>
            <w:r w:rsidRPr="005D1D71">
              <w:t xml:space="preserve"> will not be displayed</w:t>
            </w:r>
            <w:r w:rsidR="00A6629B">
              <w:t>, so admin can’t delete accounts.</w:t>
            </w:r>
          </w:p>
        </w:tc>
      </w:tr>
      <w:tr w:rsidR="00530E01" w:rsidRPr="000E06A9" w14:paraId="618DFBFC" w14:textId="77777777" w:rsidTr="00F27441">
        <w:trPr>
          <w:trHeight w:val="58"/>
        </w:trPr>
        <w:tc>
          <w:tcPr>
            <w:tcW w:w="2088" w:type="dxa"/>
          </w:tcPr>
          <w:p w14:paraId="3623A2C2" w14:textId="77777777" w:rsidR="00530E01" w:rsidRDefault="00530E01" w:rsidP="00F27441">
            <w:r>
              <w:t>Pre-conditions</w:t>
            </w:r>
          </w:p>
        </w:tc>
        <w:tc>
          <w:tcPr>
            <w:tcW w:w="7488" w:type="dxa"/>
          </w:tcPr>
          <w:p w14:paraId="513F9363" w14:textId="77777777" w:rsidR="00530E01" w:rsidRDefault="00530E01" w:rsidP="00F27441">
            <w:r w:rsidRPr="00530E01">
              <w:t>The administrator has access to the database.</w:t>
            </w:r>
          </w:p>
          <w:p w14:paraId="1027CA71" w14:textId="343A84E2" w:rsidR="00AC03C8" w:rsidRPr="00AC03C8" w:rsidRDefault="00AC03C8" w:rsidP="00AC03C8">
            <w:r w:rsidRPr="005D1D71">
              <w:t>There is an internet connection.</w:t>
            </w:r>
          </w:p>
        </w:tc>
      </w:tr>
      <w:tr w:rsidR="00530E01" w14:paraId="48C6131F" w14:textId="77777777" w:rsidTr="00F27441">
        <w:tc>
          <w:tcPr>
            <w:tcW w:w="2088" w:type="dxa"/>
          </w:tcPr>
          <w:p w14:paraId="1F08CF76" w14:textId="77777777" w:rsidR="00530E01" w:rsidRDefault="00530E01" w:rsidP="00F27441">
            <w:r>
              <w:t>Post-conditions</w:t>
            </w:r>
          </w:p>
        </w:tc>
        <w:tc>
          <w:tcPr>
            <w:tcW w:w="7488" w:type="dxa"/>
          </w:tcPr>
          <w:p w14:paraId="300B9E56" w14:textId="16425116" w:rsidR="00530E01" w:rsidRDefault="00530E01" w:rsidP="00F27441">
            <w:r w:rsidRPr="00530E01">
              <w:t>Administrators can view the database</w:t>
            </w:r>
            <w:r w:rsidR="00A6629B">
              <w:t xml:space="preserve"> and delete the account.</w:t>
            </w:r>
          </w:p>
        </w:tc>
      </w:tr>
      <w:bookmarkEnd w:id="1"/>
    </w:tbl>
    <w:p w14:paraId="1AB51F37" w14:textId="77777777" w:rsidR="00530E01" w:rsidRPr="00530E01" w:rsidRDefault="00530E01" w:rsidP="007367BF"/>
    <w:sectPr w:rsidR="00530E01" w:rsidRPr="00530E01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27AC" w14:textId="77777777" w:rsidR="00526E84" w:rsidRDefault="00526E84">
      <w:pPr>
        <w:spacing w:line="240" w:lineRule="auto"/>
      </w:pPr>
      <w:r>
        <w:separator/>
      </w:r>
    </w:p>
  </w:endnote>
  <w:endnote w:type="continuationSeparator" w:id="0">
    <w:p w14:paraId="15239609" w14:textId="77777777" w:rsidR="00526E84" w:rsidRDefault="00526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C03C8" w14:paraId="71669941" w14:textId="77777777" w:rsidTr="001B5E9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013E93" w14:textId="77777777" w:rsidR="00AC03C8" w:rsidRDefault="00AC03C8" w:rsidP="00AC03C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CA6406" w14:textId="0B8F16BD" w:rsidR="00AC03C8" w:rsidRDefault="00AC03C8" w:rsidP="00AC03C8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>
            <w:t xml:space="preserve">Wednesday,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6DFF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6BECC2" w14:textId="77777777" w:rsidR="00AC03C8" w:rsidRDefault="00AC03C8" w:rsidP="00AC03C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4E6410DC" w14:textId="77777777" w:rsidR="00AC03C8" w:rsidRDefault="00AC03C8" w:rsidP="00AC03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342369F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EEC833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83283E" w14:textId="46DD9782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86DFF">
            <w:t>Wednesday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6DFF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B9296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485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DA44081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0F37E" w14:textId="77777777" w:rsidR="00526E84" w:rsidRDefault="00526E84">
      <w:pPr>
        <w:spacing w:line="240" w:lineRule="auto"/>
      </w:pPr>
      <w:r>
        <w:separator/>
      </w:r>
    </w:p>
  </w:footnote>
  <w:footnote w:type="continuationSeparator" w:id="0">
    <w:p w14:paraId="68B84143" w14:textId="77777777" w:rsidR="00526E84" w:rsidRDefault="00526E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8C2CC" w14:textId="77777777" w:rsidR="009C307A" w:rsidRDefault="009C307A">
    <w:pPr>
      <w:rPr>
        <w:sz w:val="24"/>
      </w:rPr>
    </w:pPr>
  </w:p>
  <w:p w14:paraId="10B5E4CA" w14:textId="77777777" w:rsidR="009C307A" w:rsidRDefault="009C307A">
    <w:pPr>
      <w:pBdr>
        <w:top w:val="single" w:sz="6" w:space="1" w:color="auto"/>
      </w:pBdr>
      <w:rPr>
        <w:sz w:val="24"/>
      </w:rPr>
    </w:pPr>
  </w:p>
  <w:p w14:paraId="2D16DEEB" w14:textId="3D477BDE" w:rsidR="009C307A" w:rsidRDefault="00E434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16</w:t>
    </w:r>
  </w:p>
  <w:p w14:paraId="6172A66D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06678143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3654AEF5" w14:textId="77777777">
      <w:tc>
        <w:tcPr>
          <w:tcW w:w="6379" w:type="dxa"/>
        </w:tcPr>
        <w:p w14:paraId="0348D23D" w14:textId="1F6E70E8" w:rsidR="009C307A" w:rsidRDefault="000D593C">
          <w:bookmarkStart w:id="14" w:name="_Hlk119500723"/>
          <w:bookmarkStart w:id="15" w:name="_Hlk119500724"/>
          <w:r>
            <w:t>Tinder Mini</w:t>
          </w:r>
        </w:p>
      </w:tc>
      <w:tc>
        <w:tcPr>
          <w:tcW w:w="3179" w:type="dxa"/>
        </w:tcPr>
        <w:p w14:paraId="1BB62922" w14:textId="30677EBD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1.</w:t>
          </w:r>
          <w:r w:rsidR="000D593C">
            <w:t>1</w:t>
          </w:r>
        </w:p>
      </w:tc>
    </w:tr>
    <w:tr w:rsidR="009C307A" w14:paraId="2AB3771B" w14:textId="77777777">
      <w:tc>
        <w:tcPr>
          <w:tcW w:w="6379" w:type="dxa"/>
        </w:tcPr>
        <w:p w14:paraId="69C8C0EC" w14:textId="43B156B7" w:rsidR="009C307A" w:rsidRDefault="00186DFF" w:rsidP="002A16F7">
          <w:r>
            <w:t>Use-Case Specification</w:t>
          </w:r>
        </w:p>
      </w:tc>
      <w:tc>
        <w:tcPr>
          <w:tcW w:w="3179" w:type="dxa"/>
        </w:tcPr>
        <w:p w14:paraId="559E085B" w14:textId="36AB94D7" w:rsidR="009C307A" w:rsidRDefault="00630073">
          <w:r>
            <w:t xml:space="preserve">  Date:  </w:t>
          </w:r>
          <w:r w:rsidR="00AC03C8">
            <w:t>16/11/2022</w:t>
          </w:r>
        </w:p>
      </w:tc>
    </w:tr>
    <w:tr w:rsidR="009C307A" w14:paraId="409D16E4" w14:textId="77777777">
      <w:tc>
        <w:tcPr>
          <w:tcW w:w="9558" w:type="dxa"/>
          <w:gridSpan w:val="2"/>
        </w:tcPr>
        <w:p w14:paraId="41ED1DCD" w14:textId="009A8E5B" w:rsidR="009C307A" w:rsidRDefault="009C307A"/>
      </w:tc>
    </w:tr>
    <w:bookmarkEnd w:id="14"/>
    <w:bookmarkEnd w:id="15"/>
  </w:tbl>
  <w:p w14:paraId="6584055D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100161"/>
    <w:multiLevelType w:val="hybridMultilevel"/>
    <w:tmpl w:val="D62A908E"/>
    <w:lvl w:ilvl="0" w:tplc="3514BA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17266"/>
    <w:multiLevelType w:val="hybridMultilevel"/>
    <w:tmpl w:val="5D80620E"/>
    <w:lvl w:ilvl="0" w:tplc="795ACE4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1F7C4B"/>
    <w:multiLevelType w:val="hybridMultilevel"/>
    <w:tmpl w:val="810E8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97CF0"/>
    <w:multiLevelType w:val="hybridMultilevel"/>
    <w:tmpl w:val="CBD65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C6246"/>
    <w:multiLevelType w:val="hybridMultilevel"/>
    <w:tmpl w:val="21F2B9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25256"/>
    <w:multiLevelType w:val="hybridMultilevel"/>
    <w:tmpl w:val="6C846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C68D5"/>
    <w:multiLevelType w:val="hybridMultilevel"/>
    <w:tmpl w:val="6C846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03134"/>
    <w:multiLevelType w:val="hybridMultilevel"/>
    <w:tmpl w:val="6C846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52652"/>
    <w:multiLevelType w:val="hybridMultilevel"/>
    <w:tmpl w:val="21F2B9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7D0540"/>
    <w:multiLevelType w:val="hybridMultilevel"/>
    <w:tmpl w:val="21F2B9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090D35"/>
    <w:multiLevelType w:val="hybridMultilevel"/>
    <w:tmpl w:val="810E8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E0FD3"/>
    <w:multiLevelType w:val="hybridMultilevel"/>
    <w:tmpl w:val="B096D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40B30"/>
    <w:multiLevelType w:val="hybridMultilevel"/>
    <w:tmpl w:val="CA70DEBC"/>
    <w:lvl w:ilvl="0" w:tplc="72C8D7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54091"/>
    <w:multiLevelType w:val="hybridMultilevel"/>
    <w:tmpl w:val="810E8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7057C"/>
    <w:multiLevelType w:val="hybridMultilevel"/>
    <w:tmpl w:val="AD505D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225E1"/>
    <w:multiLevelType w:val="hybridMultilevel"/>
    <w:tmpl w:val="6C846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35A40"/>
    <w:multiLevelType w:val="hybridMultilevel"/>
    <w:tmpl w:val="6C846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A6128"/>
    <w:multiLevelType w:val="hybridMultilevel"/>
    <w:tmpl w:val="810E8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3F3B"/>
    <w:multiLevelType w:val="hybridMultilevel"/>
    <w:tmpl w:val="21F2B9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065017"/>
    <w:multiLevelType w:val="hybridMultilevel"/>
    <w:tmpl w:val="810E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83BDD"/>
    <w:multiLevelType w:val="hybridMultilevel"/>
    <w:tmpl w:val="47A88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9708F"/>
    <w:multiLevelType w:val="hybridMultilevel"/>
    <w:tmpl w:val="810E8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E072E"/>
    <w:multiLevelType w:val="hybridMultilevel"/>
    <w:tmpl w:val="21F2B950"/>
    <w:lvl w:ilvl="0" w:tplc="D9AE6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457E8"/>
    <w:multiLevelType w:val="hybridMultilevel"/>
    <w:tmpl w:val="AD50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250CF"/>
    <w:multiLevelType w:val="hybridMultilevel"/>
    <w:tmpl w:val="F90A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F1635"/>
    <w:multiLevelType w:val="hybridMultilevel"/>
    <w:tmpl w:val="E18C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F24F5"/>
    <w:multiLevelType w:val="hybridMultilevel"/>
    <w:tmpl w:val="6C846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A3584"/>
    <w:multiLevelType w:val="hybridMultilevel"/>
    <w:tmpl w:val="810E8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9FC4879"/>
    <w:multiLevelType w:val="hybridMultilevel"/>
    <w:tmpl w:val="3328F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54EDC"/>
    <w:multiLevelType w:val="hybridMultilevel"/>
    <w:tmpl w:val="2F505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2C74C5"/>
    <w:multiLevelType w:val="hybridMultilevel"/>
    <w:tmpl w:val="F7C8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1020D"/>
    <w:multiLevelType w:val="hybridMultilevel"/>
    <w:tmpl w:val="6C846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E3485"/>
    <w:multiLevelType w:val="hybridMultilevel"/>
    <w:tmpl w:val="29620EE8"/>
    <w:lvl w:ilvl="0" w:tplc="205011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190268"/>
    <w:multiLevelType w:val="hybridMultilevel"/>
    <w:tmpl w:val="6C846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337B3"/>
    <w:multiLevelType w:val="hybridMultilevel"/>
    <w:tmpl w:val="3328F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ED1F0B"/>
    <w:multiLevelType w:val="hybridMultilevel"/>
    <w:tmpl w:val="21F2B9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FC2D0A"/>
    <w:multiLevelType w:val="hybridMultilevel"/>
    <w:tmpl w:val="CBD65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6234">
    <w:abstractNumId w:val="0"/>
  </w:num>
  <w:num w:numId="2" w16cid:durableId="74909939">
    <w:abstractNumId w:val="26"/>
  </w:num>
  <w:num w:numId="3" w16cid:durableId="1133056641">
    <w:abstractNumId w:val="9"/>
  </w:num>
  <w:num w:numId="4" w16cid:durableId="616256380">
    <w:abstractNumId w:val="20"/>
  </w:num>
  <w:num w:numId="5" w16cid:durableId="383140151">
    <w:abstractNumId w:val="32"/>
  </w:num>
  <w:num w:numId="6" w16cid:durableId="2123572335">
    <w:abstractNumId w:val="25"/>
  </w:num>
  <w:num w:numId="7" w16cid:durableId="217130424">
    <w:abstractNumId w:val="7"/>
  </w:num>
  <w:num w:numId="8" w16cid:durableId="1136294728">
    <w:abstractNumId w:val="13"/>
  </w:num>
  <w:num w:numId="9" w16cid:durableId="479616692">
    <w:abstractNumId w:val="1"/>
  </w:num>
  <w:num w:numId="10" w16cid:durableId="160390596">
    <w:abstractNumId w:val="2"/>
  </w:num>
  <w:num w:numId="11" w16cid:durableId="1403135601">
    <w:abstractNumId w:val="35"/>
  </w:num>
  <w:num w:numId="12" w16cid:durableId="1479956743">
    <w:abstractNumId w:val="10"/>
  </w:num>
  <w:num w:numId="13" w16cid:durableId="1833834793">
    <w:abstractNumId w:val="6"/>
  </w:num>
  <w:num w:numId="14" w16cid:durableId="1391879832">
    <w:abstractNumId w:val="34"/>
  </w:num>
  <w:num w:numId="15" w16cid:durableId="201483388">
    <w:abstractNumId w:val="11"/>
  </w:num>
  <w:num w:numId="16" w16cid:durableId="1732654781">
    <w:abstractNumId w:val="36"/>
  </w:num>
  <w:num w:numId="17" w16cid:durableId="1658803915">
    <w:abstractNumId w:val="4"/>
  </w:num>
  <w:num w:numId="18" w16cid:durableId="700519977">
    <w:abstractNumId w:val="37"/>
  </w:num>
  <w:num w:numId="19" w16cid:durableId="1761220324">
    <w:abstractNumId w:val="29"/>
  </w:num>
  <w:num w:numId="20" w16cid:durableId="59640082">
    <w:abstractNumId w:val="33"/>
  </w:num>
  <w:num w:numId="21" w16cid:durableId="366222816">
    <w:abstractNumId w:val="18"/>
  </w:num>
  <w:num w:numId="22" w16cid:durableId="231232048">
    <w:abstractNumId w:val="22"/>
  </w:num>
  <w:num w:numId="23" w16cid:durableId="431435840">
    <w:abstractNumId w:val="27"/>
  </w:num>
  <w:num w:numId="24" w16cid:durableId="1480533736">
    <w:abstractNumId w:val="5"/>
  </w:num>
  <w:num w:numId="25" w16cid:durableId="1430194388">
    <w:abstractNumId w:val="14"/>
  </w:num>
  <w:num w:numId="26" w16cid:durableId="381487149">
    <w:abstractNumId w:val="41"/>
  </w:num>
  <w:num w:numId="27" w16cid:durableId="50858681">
    <w:abstractNumId w:val="38"/>
  </w:num>
  <w:num w:numId="28" w16cid:durableId="98843116">
    <w:abstractNumId w:val="21"/>
  </w:num>
  <w:num w:numId="29" w16cid:durableId="281151355">
    <w:abstractNumId w:val="30"/>
  </w:num>
  <w:num w:numId="30" w16cid:durableId="637689932">
    <w:abstractNumId w:val="40"/>
  </w:num>
  <w:num w:numId="31" w16cid:durableId="1666086586">
    <w:abstractNumId w:val="8"/>
  </w:num>
  <w:num w:numId="32" w16cid:durableId="2116099590">
    <w:abstractNumId w:val="24"/>
  </w:num>
  <w:num w:numId="33" w16cid:durableId="129591343">
    <w:abstractNumId w:val="19"/>
  </w:num>
  <w:num w:numId="34" w16cid:durableId="986784158">
    <w:abstractNumId w:val="15"/>
  </w:num>
  <w:num w:numId="35" w16cid:durableId="32190686">
    <w:abstractNumId w:val="39"/>
  </w:num>
  <w:num w:numId="36" w16cid:durableId="1600021224">
    <w:abstractNumId w:val="17"/>
  </w:num>
  <w:num w:numId="37" w16cid:durableId="1199659394">
    <w:abstractNumId w:val="23"/>
  </w:num>
  <w:num w:numId="38" w16cid:durableId="1362978528">
    <w:abstractNumId w:val="28"/>
  </w:num>
  <w:num w:numId="39" w16cid:durableId="1579902713">
    <w:abstractNumId w:val="12"/>
  </w:num>
  <w:num w:numId="40" w16cid:durableId="367607282">
    <w:abstractNumId w:val="16"/>
  </w:num>
  <w:num w:numId="41" w16cid:durableId="1220751168">
    <w:abstractNumId w:val="31"/>
  </w:num>
  <w:num w:numId="42" w16cid:durableId="755127251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01519"/>
    <w:rsid w:val="00006A39"/>
    <w:rsid w:val="00014BB5"/>
    <w:rsid w:val="00016409"/>
    <w:rsid w:val="00017326"/>
    <w:rsid w:val="000266C1"/>
    <w:rsid w:val="0002782B"/>
    <w:rsid w:val="000379FC"/>
    <w:rsid w:val="0005448B"/>
    <w:rsid w:val="00083FA9"/>
    <w:rsid w:val="000A0E7B"/>
    <w:rsid w:val="000A4D5C"/>
    <w:rsid w:val="000C0AE6"/>
    <w:rsid w:val="000C5EAE"/>
    <w:rsid w:val="000C7E2A"/>
    <w:rsid w:val="000D02B5"/>
    <w:rsid w:val="000D593C"/>
    <w:rsid w:val="000E06A9"/>
    <w:rsid w:val="000F6A6F"/>
    <w:rsid w:val="00107D89"/>
    <w:rsid w:val="00145797"/>
    <w:rsid w:val="001760B0"/>
    <w:rsid w:val="00186DFF"/>
    <w:rsid w:val="001926FD"/>
    <w:rsid w:val="001C1F0A"/>
    <w:rsid w:val="001C21FD"/>
    <w:rsid w:val="001C3F67"/>
    <w:rsid w:val="001E597A"/>
    <w:rsid w:val="001E5E15"/>
    <w:rsid w:val="001F7DF6"/>
    <w:rsid w:val="00200EE8"/>
    <w:rsid w:val="00203A10"/>
    <w:rsid w:val="00205394"/>
    <w:rsid w:val="002109D2"/>
    <w:rsid w:val="0021603D"/>
    <w:rsid w:val="002215FC"/>
    <w:rsid w:val="00240CB1"/>
    <w:rsid w:val="00241189"/>
    <w:rsid w:val="00242439"/>
    <w:rsid w:val="00253488"/>
    <w:rsid w:val="00255B17"/>
    <w:rsid w:val="00255F12"/>
    <w:rsid w:val="00261EE2"/>
    <w:rsid w:val="0026651A"/>
    <w:rsid w:val="00284F61"/>
    <w:rsid w:val="00286BF7"/>
    <w:rsid w:val="002A16F7"/>
    <w:rsid w:val="002B37D6"/>
    <w:rsid w:val="002C788A"/>
    <w:rsid w:val="002C7CB2"/>
    <w:rsid w:val="002E1EB4"/>
    <w:rsid w:val="00303B75"/>
    <w:rsid w:val="003203A2"/>
    <w:rsid w:val="00360459"/>
    <w:rsid w:val="00366692"/>
    <w:rsid w:val="003817C0"/>
    <w:rsid w:val="003912F0"/>
    <w:rsid w:val="003B55A1"/>
    <w:rsid w:val="003D081E"/>
    <w:rsid w:val="003D5F07"/>
    <w:rsid w:val="003F741E"/>
    <w:rsid w:val="004078A2"/>
    <w:rsid w:val="00465247"/>
    <w:rsid w:val="004A46CA"/>
    <w:rsid w:val="004D146C"/>
    <w:rsid w:val="004D14DB"/>
    <w:rsid w:val="004E3DCC"/>
    <w:rsid w:val="00512D5C"/>
    <w:rsid w:val="00512FAF"/>
    <w:rsid w:val="00526E84"/>
    <w:rsid w:val="00530E01"/>
    <w:rsid w:val="005835BF"/>
    <w:rsid w:val="00591379"/>
    <w:rsid w:val="005B2D99"/>
    <w:rsid w:val="005B6CA7"/>
    <w:rsid w:val="005C3644"/>
    <w:rsid w:val="005D1D71"/>
    <w:rsid w:val="005E78A6"/>
    <w:rsid w:val="006107D2"/>
    <w:rsid w:val="00621BED"/>
    <w:rsid w:val="00627D7B"/>
    <w:rsid w:val="00630073"/>
    <w:rsid w:val="00661C90"/>
    <w:rsid w:val="006D0A9A"/>
    <w:rsid w:val="00705E25"/>
    <w:rsid w:val="00710462"/>
    <w:rsid w:val="007201F3"/>
    <w:rsid w:val="00722628"/>
    <w:rsid w:val="00727D12"/>
    <w:rsid w:val="00733433"/>
    <w:rsid w:val="00735E6A"/>
    <w:rsid w:val="007367BF"/>
    <w:rsid w:val="007C150D"/>
    <w:rsid w:val="007C4EED"/>
    <w:rsid w:val="00801AF6"/>
    <w:rsid w:val="00804E89"/>
    <w:rsid w:val="00810936"/>
    <w:rsid w:val="0082042A"/>
    <w:rsid w:val="00825E78"/>
    <w:rsid w:val="00876F9C"/>
    <w:rsid w:val="00894BE2"/>
    <w:rsid w:val="008A0730"/>
    <w:rsid w:val="008A7F64"/>
    <w:rsid w:val="008C235D"/>
    <w:rsid w:val="008C3482"/>
    <w:rsid w:val="008E0D3C"/>
    <w:rsid w:val="0092485E"/>
    <w:rsid w:val="00930E23"/>
    <w:rsid w:val="00941ADF"/>
    <w:rsid w:val="00952E28"/>
    <w:rsid w:val="00962FFB"/>
    <w:rsid w:val="00970592"/>
    <w:rsid w:val="00977487"/>
    <w:rsid w:val="0099736E"/>
    <w:rsid w:val="009B1963"/>
    <w:rsid w:val="009B420A"/>
    <w:rsid w:val="009C307A"/>
    <w:rsid w:val="009D00EE"/>
    <w:rsid w:val="009D033E"/>
    <w:rsid w:val="009F55EC"/>
    <w:rsid w:val="00A013D1"/>
    <w:rsid w:val="00A149F1"/>
    <w:rsid w:val="00A1557A"/>
    <w:rsid w:val="00A41055"/>
    <w:rsid w:val="00A43CFC"/>
    <w:rsid w:val="00A46DE6"/>
    <w:rsid w:val="00A51DC4"/>
    <w:rsid w:val="00A5578A"/>
    <w:rsid w:val="00A5675A"/>
    <w:rsid w:val="00A6373E"/>
    <w:rsid w:val="00A6629B"/>
    <w:rsid w:val="00A72A4A"/>
    <w:rsid w:val="00A734D9"/>
    <w:rsid w:val="00A8182D"/>
    <w:rsid w:val="00A83A76"/>
    <w:rsid w:val="00A9606D"/>
    <w:rsid w:val="00A9740D"/>
    <w:rsid w:val="00AA07D0"/>
    <w:rsid w:val="00AA0A83"/>
    <w:rsid w:val="00AA2DFE"/>
    <w:rsid w:val="00AA7C3B"/>
    <w:rsid w:val="00AC03C8"/>
    <w:rsid w:val="00AF27E5"/>
    <w:rsid w:val="00AF6BF6"/>
    <w:rsid w:val="00AF7300"/>
    <w:rsid w:val="00B27476"/>
    <w:rsid w:val="00B305DC"/>
    <w:rsid w:val="00B31826"/>
    <w:rsid w:val="00B35048"/>
    <w:rsid w:val="00B50DB6"/>
    <w:rsid w:val="00B808A1"/>
    <w:rsid w:val="00B84F54"/>
    <w:rsid w:val="00B9711B"/>
    <w:rsid w:val="00BA460E"/>
    <w:rsid w:val="00BB7679"/>
    <w:rsid w:val="00BF2D2B"/>
    <w:rsid w:val="00BF554F"/>
    <w:rsid w:val="00C4567B"/>
    <w:rsid w:val="00C55CA7"/>
    <w:rsid w:val="00C61633"/>
    <w:rsid w:val="00C63672"/>
    <w:rsid w:val="00C71211"/>
    <w:rsid w:val="00C803B6"/>
    <w:rsid w:val="00C940E9"/>
    <w:rsid w:val="00C95372"/>
    <w:rsid w:val="00C975CC"/>
    <w:rsid w:val="00CC1AB1"/>
    <w:rsid w:val="00CC554D"/>
    <w:rsid w:val="00CD4E74"/>
    <w:rsid w:val="00CE05C2"/>
    <w:rsid w:val="00CE0A70"/>
    <w:rsid w:val="00CE7441"/>
    <w:rsid w:val="00CF47BE"/>
    <w:rsid w:val="00D20E5B"/>
    <w:rsid w:val="00D232F5"/>
    <w:rsid w:val="00D31F85"/>
    <w:rsid w:val="00D35282"/>
    <w:rsid w:val="00D3642B"/>
    <w:rsid w:val="00D37725"/>
    <w:rsid w:val="00D4008C"/>
    <w:rsid w:val="00D43682"/>
    <w:rsid w:val="00D5412C"/>
    <w:rsid w:val="00D75A5C"/>
    <w:rsid w:val="00D8281D"/>
    <w:rsid w:val="00D931B6"/>
    <w:rsid w:val="00D95CAB"/>
    <w:rsid w:val="00DC44DD"/>
    <w:rsid w:val="00DD1631"/>
    <w:rsid w:val="00DE2D37"/>
    <w:rsid w:val="00DE2F23"/>
    <w:rsid w:val="00DE4BD3"/>
    <w:rsid w:val="00DE7FE4"/>
    <w:rsid w:val="00E03F5B"/>
    <w:rsid w:val="00E05201"/>
    <w:rsid w:val="00E06BE7"/>
    <w:rsid w:val="00E1696F"/>
    <w:rsid w:val="00E27CBE"/>
    <w:rsid w:val="00E43489"/>
    <w:rsid w:val="00E46B3F"/>
    <w:rsid w:val="00E610EA"/>
    <w:rsid w:val="00E9175C"/>
    <w:rsid w:val="00E92EF7"/>
    <w:rsid w:val="00EC00CE"/>
    <w:rsid w:val="00EC45E3"/>
    <w:rsid w:val="00ED5006"/>
    <w:rsid w:val="00EE5175"/>
    <w:rsid w:val="00EF7E6C"/>
    <w:rsid w:val="00F02F9F"/>
    <w:rsid w:val="00F131C0"/>
    <w:rsid w:val="00F243CA"/>
    <w:rsid w:val="00F25C41"/>
    <w:rsid w:val="00F4778F"/>
    <w:rsid w:val="00F54DC2"/>
    <w:rsid w:val="00F6609B"/>
    <w:rsid w:val="00F77891"/>
    <w:rsid w:val="00F92264"/>
    <w:rsid w:val="00F94CDD"/>
    <w:rsid w:val="00FA210F"/>
    <w:rsid w:val="00FD55CB"/>
    <w:rsid w:val="00FE4E5F"/>
    <w:rsid w:val="6DC364CE"/>
    <w:rsid w:val="7D82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113832"/>
  <w15:docId w15:val="{AA8EC094-6AEF-4E10-AD2F-48D27EB2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37B5A-9EBA-442D-B3BA-FBEF435E6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321</TotalTime>
  <Pages>10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NGUYỄN KHẮC TẤN</cp:lastModifiedBy>
  <cp:revision>226</cp:revision>
  <cp:lastPrinted>2022-11-16T07:59:00Z</cp:lastPrinted>
  <dcterms:created xsi:type="dcterms:W3CDTF">2015-04-06T09:23:00Z</dcterms:created>
  <dcterms:modified xsi:type="dcterms:W3CDTF">2022-11-16T08:00:00Z</dcterms:modified>
</cp:coreProperties>
</file>