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767" w:rsidP="005C4767" w:rsidRDefault="00D0607D" w14:paraId="4DC98260" w14:textId="77CDCF1B">
      <w:pPr>
        <w:pStyle w:val="Title"/>
        <w:jc w:val="right"/>
      </w:pPr>
      <w:r>
        <w:t xml:space="preserve"> </w:t>
      </w:r>
      <w:r w:rsidR="005C4767">
        <w:t>Tinder Mini</w:t>
      </w:r>
    </w:p>
    <w:p w:rsidR="005C4767" w:rsidP="005C4767" w:rsidRDefault="00000000" w14:paraId="469B6F85" w14:textId="77777777">
      <w:pPr>
        <w:pStyle w:val="Title"/>
        <w:jc w:val="right"/>
      </w:pPr>
      <w:r>
        <w:fldChar w:fldCharType="begin"/>
      </w:r>
      <w:r>
        <w:instrText>TITLE  \* MERGEFORMAT</w:instrText>
      </w:r>
      <w:r>
        <w:fldChar w:fldCharType="separate"/>
      </w:r>
      <w:r w:rsidR="005C4767">
        <w:t>Vision Document</w:t>
      </w:r>
      <w:r>
        <w:fldChar w:fldCharType="end"/>
      </w:r>
    </w:p>
    <w:p w:rsidR="005C4767" w:rsidP="005C4767" w:rsidRDefault="005C4767" w14:paraId="54122891" w14:textId="77777777">
      <w:pPr>
        <w:pStyle w:val="Title"/>
        <w:jc w:val="right"/>
      </w:pPr>
    </w:p>
    <w:p w:rsidR="005C4767" w:rsidP="005C4767" w:rsidRDefault="005C4767" w14:paraId="57AB280D" w14:textId="294D2816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5C4767" w:rsidP="005C4767" w:rsidRDefault="005C4767" w14:paraId="5C2C71B5" w14:textId="77777777">
      <w:pPr>
        <w:pStyle w:val="Title"/>
        <w:rPr>
          <w:sz w:val="28"/>
        </w:rPr>
      </w:pPr>
    </w:p>
    <w:p w:rsidR="005C4767" w:rsidP="005C4767" w:rsidRDefault="005C4767" w14:paraId="301317AE" w14:textId="77777777"/>
    <w:p w:rsidR="005C4767" w:rsidP="005C4767" w:rsidRDefault="005C4767" w14:paraId="67802967" w14:textId="77777777">
      <w:pPr>
        <w:sectPr w:rsidR="005C4767">
          <w:headerReference w:type="default" r:id="rId7"/>
          <w:pgSz w:w="12240" w:h="15840" w:orient="portrait" w:code="1"/>
          <w:pgMar w:top="1440" w:right="1440" w:bottom="1440" w:left="1440" w:header="720" w:footer="720" w:gutter="0"/>
          <w:cols w:space="720"/>
          <w:vAlign w:val="center"/>
        </w:sectPr>
      </w:pPr>
    </w:p>
    <w:p w:rsidR="005C4767" w:rsidP="005C4767" w:rsidRDefault="005C4767" w14:paraId="3AC1414A" w14:textId="7777777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C4767" w:rsidTr="059D95CE" w14:paraId="287EA258" w14:textId="77777777">
        <w:tc>
          <w:tcPr>
            <w:tcW w:w="2304" w:type="dxa"/>
          </w:tcPr>
          <w:p w:rsidR="005C4767" w:rsidP="000B0F42" w:rsidRDefault="005C4767" w14:paraId="22F28ACD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C4767" w:rsidP="000B0F42" w:rsidRDefault="005C4767" w14:paraId="4DC3A8EC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C4767" w:rsidP="000B0F42" w:rsidRDefault="005C4767" w14:paraId="66344664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C4767" w:rsidP="000B0F42" w:rsidRDefault="005C4767" w14:paraId="7E7D504D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C4767" w:rsidTr="059D95CE" w14:paraId="5EED1956" w14:textId="77777777">
        <w:tc>
          <w:tcPr>
            <w:tcW w:w="2304" w:type="dxa"/>
          </w:tcPr>
          <w:p w:rsidR="005C4767" w:rsidP="000B0F42" w:rsidRDefault="005C4767" w14:paraId="1D26D3ED" w14:textId="77777777">
            <w:pPr>
              <w:pStyle w:val="Tabletext"/>
            </w:pPr>
            <w:r>
              <w:t>31/10/2022</w:t>
            </w:r>
          </w:p>
        </w:tc>
        <w:tc>
          <w:tcPr>
            <w:tcW w:w="1152" w:type="dxa"/>
          </w:tcPr>
          <w:p w:rsidR="005C4767" w:rsidP="000B0F42" w:rsidRDefault="005C4767" w14:paraId="759CE949" w14:textId="7777777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C4767" w:rsidP="000B0F42" w:rsidRDefault="00225B9B" w14:paraId="1FAE8C95" w14:textId="68EB26F3">
            <w:pPr>
              <w:pStyle w:val="Tabletext"/>
            </w:pPr>
            <w:r>
              <w:t>Basic description of the project.</w:t>
            </w:r>
          </w:p>
        </w:tc>
        <w:tc>
          <w:tcPr>
            <w:tcW w:w="2304" w:type="dxa"/>
          </w:tcPr>
          <w:p w:rsidR="005C4767" w:rsidP="000B0F42" w:rsidRDefault="4B7E48D1" w14:paraId="473FCEE1" w14:textId="6796389A">
            <w:pPr>
              <w:pStyle w:val="Tabletext"/>
            </w:pPr>
            <w:r>
              <w:t>Ho Si Duc,</w:t>
            </w:r>
          </w:p>
          <w:p w:rsidR="005C4767" w:rsidP="000B0F42" w:rsidRDefault="4B7E48D1" w14:paraId="0653FBBC" w14:textId="537AA367">
            <w:pPr>
              <w:pStyle w:val="Tabletext"/>
            </w:pPr>
            <w:r>
              <w:t>Nguyen Van Hieu</w:t>
            </w:r>
          </w:p>
        </w:tc>
      </w:tr>
      <w:tr w:rsidR="005C4767" w:rsidTr="059D95CE" w14:paraId="0692FB20" w14:textId="77777777">
        <w:tc>
          <w:tcPr>
            <w:tcW w:w="2304" w:type="dxa"/>
          </w:tcPr>
          <w:p w:rsidR="005C4767" w:rsidP="000B0F42" w:rsidRDefault="005C4767" w14:paraId="48F1E15E" w14:textId="77777777">
            <w:pPr>
              <w:pStyle w:val="Tabletext"/>
            </w:pPr>
          </w:p>
        </w:tc>
        <w:tc>
          <w:tcPr>
            <w:tcW w:w="1152" w:type="dxa"/>
          </w:tcPr>
          <w:p w:rsidR="005C4767" w:rsidP="000B0F42" w:rsidRDefault="005C4767" w14:paraId="025FA6EC" w14:textId="77777777">
            <w:pPr>
              <w:pStyle w:val="Tabletext"/>
            </w:pPr>
          </w:p>
        </w:tc>
        <w:tc>
          <w:tcPr>
            <w:tcW w:w="3744" w:type="dxa"/>
          </w:tcPr>
          <w:p w:rsidR="005C4767" w:rsidP="000B0F42" w:rsidRDefault="005C4767" w14:paraId="2A93620F" w14:textId="77777777">
            <w:pPr>
              <w:pStyle w:val="Tabletext"/>
            </w:pPr>
          </w:p>
        </w:tc>
        <w:tc>
          <w:tcPr>
            <w:tcW w:w="2304" w:type="dxa"/>
          </w:tcPr>
          <w:p w:rsidR="005C4767" w:rsidP="000B0F42" w:rsidRDefault="005C4767" w14:paraId="7325A760" w14:textId="77777777">
            <w:pPr>
              <w:pStyle w:val="Tabletext"/>
            </w:pPr>
          </w:p>
        </w:tc>
      </w:tr>
      <w:tr w:rsidR="005C4767" w:rsidTr="059D95CE" w14:paraId="17A31CE1" w14:textId="77777777">
        <w:tc>
          <w:tcPr>
            <w:tcW w:w="2304" w:type="dxa"/>
          </w:tcPr>
          <w:p w:rsidR="005C4767" w:rsidP="000B0F42" w:rsidRDefault="005C4767" w14:paraId="4FB8A7CE" w14:textId="77777777">
            <w:pPr>
              <w:pStyle w:val="Tabletext"/>
            </w:pPr>
          </w:p>
        </w:tc>
        <w:tc>
          <w:tcPr>
            <w:tcW w:w="1152" w:type="dxa"/>
          </w:tcPr>
          <w:p w:rsidR="005C4767" w:rsidP="000B0F42" w:rsidRDefault="005C4767" w14:paraId="7A0A77FA" w14:textId="77777777">
            <w:pPr>
              <w:pStyle w:val="Tabletext"/>
            </w:pPr>
          </w:p>
        </w:tc>
        <w:tc>
          <w:tcPr>
            <w:tcW w:w="3744" w:type="dxa"/>
          </w:tcPr>
          <w:p w:rsidR="005C4767" w:rsidP="000B0F42" w:rsidRDefault="005C4767" w14:paraId="7EA9B278" w14:textId="77777777">
            <w:pPr>
              <w:pStyle w:val="Tabletext"/>
            </w:pPr>
          </w:p>
        </w:tc>
        <w:tc>
          <w:tcPr>
            <w:tcW w:w="2304" w:type="dxa"/>
          </w:tcPr>
          <w:p w:rsidR="005C4767" w:rsidP="000B0F42" w:rsidRDefault="005C4767" w14:paraId="4F30A126" w14:textId="77777777">
            <w:pPr>
              <w:pStyle w:val="Tabletext"/>
            </w:pPr>
          </w:p>
        </w:tc>
      </w:tr>
      <w:tr w:rsidR="005C4767" w:rsidTr="059D95CE" w14:paraId="1AA4B280" w14:textId="77777777">
        <w:tc>
          <w:tcPr>
            <w:tcW w:w="2304" w:type="dxa"/>
          </w:tcPr>
          <w:p w:rsidR="005C4767" w:rsidP="000B0F42" w:rsidRDefault="005C4767" w14:paraId="679790B1" w14:textId="77777777">
            <w:pPr>
              <w:pStyle w:val="Tabletext"/>
            </w:pPr>
          </w:p>
        </w:tc>
        <w:tc>
          <w:tcPr>
            <w:tcW w:w="1152" w:type="dxa"/>
          </w:tcPr>
          <w:p w:rsidR="005C4767" w:rsidP="000B0F42" w:rsidRDefault="005C4767" w14:paraId="3C96D5E7" w14:textId="77777777">
            <w:pPr>
              <w:pStyle w:val="Tabletext"/>
            </w:pPr>
          </w:p>
        </w:tc>
        <w:tc>
          <w:tcPr>
            <w:tcW w:w="3744" w:type="dxa"/>
          </w:tcPr>
          <w:p w:rsidR="005C4767" w:rsidP="000B0F42" w:rsidRDefault="005C4767" w14:paraId="0198E593" w14:textId="77777777">
            <w:pPr>
              <w:pStyle w:val="Tabletext"/>
            </w:pPr>
          </w:p>
        </w:tc>
        <w:tc>
          <w:tcPr>
            <w:tcW w:w="2304" w:type="dxa"/>
          </w:tcPr>
          <w:p w:rsidR="005C4767" w:rsidP="000B0F42" w:rsidRDefault="005C4767" w14:paraId="61ABE608" w14:textId="77777777">
            <w:pPr>
              <w:pStyle w:val="Tabletext"/>
            </w:pPr>
          </w:p>
        </w:tc>
      </w:tr>
    </w:tbl>
    <w:p w:rsidR="005C4767" w:rsidP="005C4767" w:rsidRDefault="005C4767" w14:paraId="3B60A587" w14:textId="77777777"/>
    <w:p w:rsidR="005C4767" w:rsidP="005C4767" w:rsidRDefault="005C4767" w14:paraId="05BAFB65" w14:textId="77777777">
      <w:pPr>
        <w:pStyle w:val="Title"/>
      </w:pPr>
      <w:r>
        <w:br w:type="page"/>
      </w:r>
      <w:r>
        <w:lastRenderedPageBreak/>
        <w:t>Table of Contents</w:t>
      </w:r>
    </w:p>
    <w:p w:rsidR="00F540F5" w:rsidRDefault="005C4767" w14:paraId="37B37B6C" w14:textId="1536359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540F5">
        <w:rPr>
          <w:noProof/>
        </w:rPr>
        <w:t>1.</w:t>
      </w:r>
      <w:r w:rsidR="00F540F5"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="00F540F5">
        <w:rPr>
          <w:noProof/>
        </w:rPr>
        <w:t>Introduction</w:t>
      </w:r>
      <w:r w:rsidR="00F540F5">
        <w:rPr>
          <w:noProof/>
        </w:rPr>
        <w:tab/>
      </w:r>
      <w:r w:rsidR="00F540F5">
        <w:rPr>
          <w:noProof/>
        </w:rPr>
        <w:fldChar w:fldCharType="begin"/>
      </w:r>
      <w:r w:rsidR="00F540F5">
        <w:rPr>
          <w:noProof/>
        </w:rPr>
        <w:instrText xml:space="preserve"> PAGEREF _Toc118311170 \h </w:instrText>
      </w:r>
      <w:r w:rsidR="00F540F5">
        <w:rPr>
          <w:noProof/>
        </w:rPr>
      </w:r>
      <w:r w:rsidR="00F540F5">
        <w:rPr>
          <w:noProof/>
        </w:rPr>
        <w:fldChar w:fldCharType="separate"/>
      </w:r>
      <w:r w:rsidR="006D6CBE">
        <w:rPr>
          <w:noProof/>
        </w:rPr>
        <w:t>4</w:t>
      </w:r>
      <w:r w:rsidR="00F540F5">
        <w:rPr>
          <w:noProof/>
        </w:rPr>
        <w:fldChar w:fldCharType="end"/>
      </w:r>
    </w:p>
    <w:p w:rsidR="00F540F5" w:rsidRDefault="00F540F5" w14:paraId="7B92A09E" w14:textId="6C4E789A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_Toc118311171 \h </w:instrText>
      </w:r>
      <w:r>
        <w:rPr>
          <w:noProof/>
        </w:rPr>
      </w:r>
      <w:r>
        <w:rPr>
          <w:noProof/>
        </w:rPr>
        <w:fldChar w:fldCharType="separate"/>
      </w:r>
      <w:r w:rsidR="006D6CBE">
        <w:rPr>
          <w:noProof/>
        </w:rPr>
        <w:t>4</w:t>
      </w:r>
      <w:r>
        <w:rPr>
          <w:noProof/>
        </w:rPr>
        <w:fldChar w:fldCharType="end"/>
      </w:r>
    </w:p>
    <w:p w:rsidR="00F540F5" w:rsidRDefault="00F540F5" w14:paraId="4328CB0E" w14:textId="4F85A024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Problem Statement</w:t>
      </w:r>
      <w:r w:rsidRPr="005F5558">
        <w:rPr>
          <w:noProof/>
          <w:lang w:val="vi-VN"/>
        </w:rPr>
        <w:t xml:space="preserve"> (Phát biểu bài toán)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_Toc118311172 \h </w:instrText>
      </w:r>
      <w:r>
        <w:rPr>
          <w:noProof/>
        </w:rPr>
      </w:r>
      <w:r>
        <w:rPr>
          <w:noProof/>
        </w:rPr>
        <w:fldChar w:fldCharType="separate"/>
      </w:r>
      <w:r w:rsidR="006D6CBE">
        <w:rPr>
          <w:noProof/>
        </w:rPr>
        <w:t>4</w:t>
      </w:r>
      <w:r>
        <w:rPr>
          <w:noProof/>
        </w:rPr>
        <w:fldChar w:fldCharType="end"/>
      </w:r>
    </w:p>
    <w:p w:rsidR="00F540F5" w:rsidRDefault="00F540F5" w14:paraId="0F02A318" w14:textId="1E70BF23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Product Position Statement</w:t>
      </w:r>
      <w:r w:rsidRPr="005F5558">
        <w:rPr>
          <w:noProof/>
          <w:lang w:val="vi-VN"/>
        </w:rPr>
        <w:t xml:space="preserve"> (Phát biểu giải pháp)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_Toc118311173 \h </w:instrText>
      </w:r>
      <w:r>
        <w:rPr>
          <w:noProof/>
        </w:rPr>
      </w:r>
      <w:r>
        <w:rPr>
          <w:noProof/>
        </w:rPr>
        <w:fldChar w:fldCharType="separate"/>
      </w:r>
      <w:r w:rsidR="006D6CBE">
        <w:rPr>
          <w:noProof/>
        </w:rPr>
        <w:t>4</w:t>
      </w:r>
      <w:r>
        <w:rPr>
          <w:noProof/>
        </w:rPr>
        <w:fldChar w:fldCharType="end"/>
      </w:r>
    </w:p>
    <w:p w:rsidR="00F540F5" w:rsidRDefault="00F540F5" w14:paraId="73377C60" w14:textId="43833721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_Toc118311174 \h </w:instrText>
      </w:r>
      <w:r>
        <w:rPr>
          <w:noProof/>
        </w:rPr>
      </w:r>
      <w:r>
        <w:rPr>
          <w:noProof/>
        </w:rPr>
        <w:fldChar w:fldCharType="separate"/>
      </w:r>
      <w:r w:rsidR="006D6CBE">
        <w:rPr>
          <w:noProof/>
        </w:rPr>
        <w:t>4</w:t>
      </w:r>
      <w:r>
        <w:rPr>
          <w:noProof/>
        </w:rPr>
        <w:fldChar w:fldCharType="end"/>
      </w:r>
    </w:p>
    <w:p w:rsidR="00F540F5" w:rsidRDefault="00F540F5" w14:paraId="32AB529B" w14:textId="015D8E0F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User Profiles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_Toc118311175 \h </w:instrText>
      </w:r>
      <w:r>
        <w:rPr>
          <w:noProof/>
        </w:rPr>
      </w:r>
      <w:r>
        <w:rPr>
          <w:noProof/>
        </w:rPr>
        <w:fldChar w:fldCharType="separate"/>
      </w:r>
      <w:r w:rsidR="006D6CBE">
        <w:rPr>
          <w:noProof/>
        </w:rPr>
        <w:t>4</w:t>
      </w:r>
      <w:r>
        <w:rPr>
          <w:noProof/>
        </w:rPr>
        <w:fldChar w:fldCharType="end"/>
      </w:r>
    </w:p>
    <w:p w:rsidR="00F540F5" w:rsidRDefault="00F540F5" w14:paraId="718CD527" w14:textId="3EEB913A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User Task and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_Toc118311176 \h </w:instrText>
      </w:r>
      <w:r>
        <w:rPr>
          <w:noProof/>
        </w:rPr>
      </w:r>
      <w:r>
        <w:rPr>
          <w:noProof/>
        </w:rPr>
        <w:fldChar w:fldCharType="separate"/>
      </w:r>
      <w:r w:rsidR="006D6CBE">
        <w:rPr>
          <w:noProof/>
        </w:rPr>
        <w:t>5</w:t>
      </w:r>
      <w:r>
        <w:rPr>
          <w:noProof/>
        </w:rPr>
        <w:fldChar w:fldCharType="end"/>
      </w:r>
    </w:p>
    <w:p w:rsidR="00F540F5" w:rsidRDefault="00F540F5" w14:paraId="42DA38FF" w14:textId="23C2FFDB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_Toc118311177 \h </w:instrText>
      </w:r>
      <w:r>
        <w:rPr>
          <w:noProof/>
        </w:rPr>
      </w:r>
      <w:r>
        <w:rPr>
          <w:noProof/>
        </w:rPr>
        <w:fldChar w:fldCharType="separate"/>
      </w:r>
      <w:r w:rsidR="006D6CBE">
        <w:rPr>
          <w:noProof/>
        </w:rPr>
        <w:t>5</w:t>
      </w:r>
      <w:r>
        <w:rPr>
          <w:noProof/>
        </w:rPr>
        <w:fldChar w:fldCharType="end"/>
      </w:r>
    </w:p>
    <w:p w:rsidR="00F540F5" w:rsidRDefault="00F540F5" w14:paraId="48C963FB" w14:textId="0825ADC6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5F5558">
        <w:rPr>
          <w:noProof/>
          <w:color w:val="000000" w:themeColor="text1"/>
        </w:rPr>
        <w:t>4.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5F5558">
        <w:rPr>
          <w:noProof/>
          <w:color w:val="000000" w:themeColor="text1"/>
        </w:rPr>
        <w:t xml:space="preserve">Product Features </w:t>
      </w:r>
      <w:r w:rsidRPr="005F5558">
        <w:rPr>
          <w:rFonts w:ascii="Wingdings" w:hAnsi="Wingdings" w:eastAsia="Wingdings" w:cs="Wingdings"/>
          <w:noProof/>
          <w:color w:val="000000" w:themeColor="text1"/>
        </w:rPr>
        <w:t></w:t>
      </w:r>
      <w:r w:rsidRPr="005F5558">
        <w:rPr>
          <w:noProof/>
          <w:color w:val="000000" w:themeColor="text1"/>
        </w:rPr>
        <w:t xml:space="preserve"> functional user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_Toc118311178 \h </w:instrText>
      </w:r>
      <w:r>
        <w:rPr>
          <w:noProof/>
        </w:rPr>
      </w:r>
      <w:r>
        <w:rPr>
          <w:noProof/>
        </w:rPr>
        <w:fldChar w:fldCharType="separate"/>
      </w:r>
      <w:r w:rsidR="006D6CBE">
        <w:rPr>
          <w:noProof/>
        </w:rPr>
        <w:t>6</w:t>
      </w:r>
      <w:r>
        <w:rPr>
          <w:noProof/>
        </w:rPr>
        <w:fldChar w:fldCharType="end"/>
      </w:r>
    </w:p>
    <w:p w:rsidR="00F540F5" w:rsidRDefault="00F540F5" w14:paraId="710D69C0" w14:textId="0B2293E4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 xml:space="preserve">Non-Functional Requirements </w:t>
      </w:r>
      <w:r w:rsidRPr="005F5558">
        <w:rPr>
          <w:rFonts w:ascii="Wingdings" w:hAnsi="Wingdings" w:eastAsia="Wingdings" w:cs="Wingdings"/>
          <w:noProof/>
        </w:rPr>
        <w:t></w:t>
      </w:r>
      <w:r>
        <w:rPr>
          <w:noProof/>
        </w:rPr>
        <w:t xml:space="preserve"> non-functional user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_Toc118311179 \h </w:instrText>
      </w:r>
      <w:r>
        <w:rPr>
          <w:noProof/>
        </w:rPr>
      </w:r>
      <w:r>
        <w:rPr>
          <w:noProof/>
        </w:rPr>
        <w:fldChar w:fldCharType="separate"/>
      </w:r>
      <w:r w:rsidR="006D6CBE">
        <w:rPr>
          <w:noProof/>
        </w:rPr>
        <w:t>6</w:t>
      </w:r>
      <w:r>
        <w:rPr>
          <w:noProof/>
        </w:rPr>
        <w:fldChar w:fldCharType="end"/>
      </w:r>
    </w:p>
    <w:p w:rsidR="005C4767" w:rsidP="005C4767" w:rsidRDefault="005C4767" w14:paraId="76E9C064" w14:textId="2A9ED53A">
      <w:pPr>
        <w:pStyle w:val="Title"/>
      </w:pPr>
      <w:r>
        <w:fldChar w:fldCharType="end"/>
      </w:r>
      <w:r>
        <w:br w:type="page"/>
      </w:r>
      <w:r>
        <w:fldChar w:fldCharType="begin"/>
      </w:r>
      <w:r>
        <w:instrText>TITLE  \* MERGEFORMAT</w:instrText>
      </w:r>
      <w:r>
        <w:fldChar w:fldCharType="separate"/>
      </w:r>
      <w:r>
        <w:t>Vision (Small Project)</w:t>
      </w:r>
      <w:r>
        <w:fldChar w:fldCharType="end"/>
      </w:r>
    </w:p>
    <w:p w:rsidR="005C4767" w:rsidP="005C4767" w:rsidRDefault="005C4767" w14:paraId="0086C11B" w14:textId="77777777">
      <w:pPr>
        <w:pStyle w:val="Heading1"/>
      </w:pPr>
      <w:bookmarkStart w:name="_Toc456598586" w:id="0"/>
      <w:bookmarkStart w:name="_Toc456600917" w:id="1"/>
      <w:bookmarkStart w:name="_Toc512930904" w:id="2"/>
      <w:bookmarkStart w:name="_Toc436203377" w:id="3"/>
      <w:bookmarkStart w:name="_Toc452813577" w:id="4"/>
      <w:bookmarkStart w:name="_Toc118311170" w:id="5"/>
      <w:r>
        <w:t>Introduction</w:t>
      </w:r>
      <w:bookmarkEnd w:id="0"/>
      <w:bookmarkEnd w:id="1"/>
      <w:bookmarkEnd w:id="2"/>
      <w:bookmarkEnd w:id="5"/>
    </w:p>
    <w:p w:rsidR="001B2178" w:rsidP="005C4767" w:rsidRDefault="001B2178" w14:paraId="3B64061B" w14:textId="5FC5BCC6">
      <w:pPr>
        <w:pStyle w:val="BodyText"/>
      </w:pPr>
      <w:r>
        <w:t xml:space="preserve">These days, many young people are having trouble finding their soul mate. In an era where the internet has become extremely popular, </w:t>
      </w:r>
      <w:r w:rsidR="1ED2838F">
        <w:t>especially with</w:t>
      </w:r>
      <w:r>
        <w:t xml:space="preserve"> young people who use the internet regularly for 5-7 hours a day, online dating helps young people easily find suitable people while helping to expand relationships</w:t>
      </w:r>
    </w:p>
    <w:p w:rsidRPr="001664F7" w:rsidR="005C4767" w:rsidP="005C4767" w:rsidRDefault="001B2178" w14:paraId="510E36FC" w14:textId="4F078E1F">
      <w:pPr>
        <w:pStyle w:val="BodyText"/>
      </w:pPr>
      <w:r>
        <w:t xml:space="preserve">This Tinder Mini App is based on the existing Tinder app to provide a means to help a person get to know each other, </w:t>
      </w:r>
      <w:r w:rsidR="13AAF817">
        <w:t xml:space="preserve">and </w:t>
      </w:r>
      <w:r>
        <w:t>connect people with the same interests, age, gender, zodiac, etc. User</w:t>
      </w:r>
      <w:r w:rsidR="6A7AF726">
        <w:t>s</w:t>
      </w:r>
      <w:r>
        <w:t xml:space="preserve"> can meet, chat and share </w:t>
      </w:r>
      <w:r w:rsidR="57FA8621">
        <w:t>thei</w:t>
      </w:r>
      <w:r>
        <w:t>r stories with strangers over the internet.</w:t>
      </w:r>
    </w:p>
    <w:p w:rsidR="005C4767" w:rsidP="005C4767" w:rsidRDefault="005C4767" w14:paraId="29605217" w14:textId="2AB1074D">
      <w:pPr>
        <w:pStyle w:val="Heading1"/>
      </w:pPr>
      <w:bookmarkStart w:name="_Toc512930906" w:id="6"/>
      <w:bookmarkStart w:name="_Toc118311171" w:id="7"/>
      <w:r>
        <w:t>Positioning</w:t>
      </w:r>
      <w:bookmarkEnd w:id="3"/>
      <w:bookmarkEnd w:id="4"/>
      <w:bookmarkEnd w:id="6"/>
      <w:bookmarkEnd w:id="7"/>
    </w:p>
    <w:p w:rsidR="005C4767" w:rsidP="005C4767" w:rsidRDefault="005C4767" w14:paraId="6F3A0F73" w14:textId="77777777">
      <w:pPr>
        <w:pStyle w:val="Heading2"/>
      </w:pPr>
      <w:bookmarkStart w:name="_Toc436203379" w:id="8"/>
      <w:bookmarkStart w:name="_Toc452813579" w:id="9"/>
      <w:bookmarkStart w:name="_Toc512930907" w:id="10"/>
      <w:bookmarkStart w:name="_Toc118311172" w:id="11"/>
      <w:r>
        <w:t>Problem Statement</w:t>
      </w:r>
      <w:bookmarkEnd w:id="8"/>
      <w:bookmarkEnd w:id="9"/>
      <w:bookmarkEnd w:id="10"/>
      <w:r>
        <w:rPr>
          <w:lang w:val="vi-VN"/>
        </w:rPr>
        <w:t xml:space="preserve"> (Phát biểu bài toán)</w:t>
      </w:r>
      <w:bookmarkEnd w:id="1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C4767" w:rsidTr="46D4FC98" w14:paraId="0862D450" w14:textId="77777777"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05C4767" w:rsidP="000B0F42" w:rsidRDefault="005C4767" w14:paraId="216F997A" w14:textId="77777777">
            <w:pPr>
              <w:pStyle w:val="BodyText"/>
              <w:keepNext/>
              <w:ind w:left="72"/>
            </w:pPr>
            <w:r>
              <w:t>The problem of</w:t>
            </w:r>
          </w:p>
          <w:p w:rsidR="005C4767" w:rsidP="000B0F42" w:rsidRDefault="005C4767" w14:paraId="515FA9F9" w14:textId="77777777">
            <w:pPr>
              <w:pStyle w:val="BodyText"/>
              <w:keepNext/>
              <w:ind w:left="72"/>
            </w:pPr>
            <w:r>
              <w:t>(vấn đề về)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:rsidRPr="000A0CDE" w:rsidR="005C4767" w:rsidP="46D4FC98" w:rsidRDefault="000F7E97" w14:paraId="5E088854" w14:textId="61D79D5F">
            <w:pPr>
              <w:pStyle w:val="InfoBlue"/>
              <w:rPr>
                <w:i w:val="0"/>
                <w:color w:val="auto"/>
              </w:rPr>
            </w:pPr>
            <w:r w:rsidRPr="46D4FC98">
              <w:rPr>
                <w:i w:val="0"/>
                <w:color w:val="auto"/>
              </w:rPr>
              <w:t xml:space="preserve">Many young people are </w:t>
            </w:r>
            <w:r w:rsidRPr="46D4FC98" w:rsidR="3CA4DB69">
              <w:rPr>
                <w:i w:val="0"/>
                <w:color w:val="auto"/>
              </w:rPr>
              <w:t>single or</w:t>
            </w:r>
            <w:r w:rsidRPr="46D4FC98">
              <w:rPr>
                <w:i w:val="0"/>
                <w:color w:val="auto"/>
              </w:rPr>
              <w:t xml:space="preserve"> have a need to chat and confide in strangers but lack a tool to help connect people.</w:t>
            </w:r>
          </w:p>
        </w:tc>
      </w:tr>
      <w:tr w:rsidR="005C4767" w:rsidTr="46D4FC98" w14:paraId="19062011" w14:textId="77777777"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05C4767" w:rsidP="000B0F42" w:rsidRDefault="005C4767" w14:paraId="5277B3B7" w14:textId="77777777">
            <w:pPr>
              <w:pStyle w:val="BodyText"/>
              <w:keepNext/>
              <w:ind w:left="72"/>
            </w:pPr>
            <w:r>
              <w:t>affects</w:t>
            </w:r>
          </w:p>
          <w:p w:rsidR="005C4767" w:rsidP="000B0F42" w:rsidRDefault="005C4767" w14:paraId="5536453A" w14:textId="77777777">
            <w:pPr>
              <w:pStyle w:val="BodyText"/>
              <w:keepNext/>
              <w:ind w:left="72"/>
            </w:pPr>
            <w:r>
              <w:t>(ảnh hưởng đến)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0A0CDE" w:rsidR="005C4767" w:rsidP="000B0F42" w:rsidRDefault="000F7E97" w14:paraId="1E0AA26E" w14:textId="3D72B14E">
            <w:pPr>
              <w:pStyle w:val="InfoBlue"/>
              <w:rPr>
                <w:i w:val="0"/>
                <w:iCs/>
                <w:color w:val="auto"/>
              </w:rPr>
            </w:pPr>
            <w:r w:rsidRPr="000F7E97">
              <w:rPr>
                <w:i w:val="0"/>
                <w:iCs/>
                <w:color w:val="auto"/>
              </w:rPr>
              <w:t>Young people are between the ages of 16 and 30.</w:t>
            </w:r>
          </w:p>
        </w:tc>
      </w:tr>
      <w:tr w:rsidR="005C4767" w:rsidTr="46D4FC98" w14:paraId="33CC2493" w14:textId="77777777"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05C4767" w:rsidP="000B0F42" w:rsidRDefault="005C4767" w14:paraId="1B08F84E" w14:textId="77777777">
            <w:pPr>
              <w:pStyle w:val="BodyText"/>
              <w:keepNext/>
              <w:ind w:left="72"/>
            </w:pPr>
            <w:r>
              <w:t>the impact of which is</w:t>
            </w:r>
          </w:p>
          <w:p w:rsidR="005C4767" w:rsidP="000B0F42" w:rsidRDefault="005C4767" w14:paraId="422A90CB" w14:textId="77777777">
            <w:pPr>
              <w:pStyle w:val="BodyText"/>
              <w:keepNext/>
              <w:ind w:left="72"/>
            </w:pPr>
            <w:r>
              <w:t>(ảnh hưởng là)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0A0CDE" w:rsidR="005C4767" w:rsidP="46D4FC98" w:rsidRDefault="000F7E97" w14:paraId="76018805" w14:textId="7149281B">
            <w:pPr>
              <w:pStyle w:val="InfoBlue"/>
              <w:rPr>
                <w:i w:val="0"/>
                <w:color w:val="auto"/>
              </w:rPr>
            </w:pPr>
            <w:r w:rsidRPr="46D4FC98">
              <w:rPr>
                <w:i w:val="0"/>
                <w:color w:val="auto"/>
              </w:rPr>
              <w:t xml:space="preserve">Young people have the need to chat, meet people, expand </w:t>
            </w:r>
            <w:bookmarkStart w:name="_Int_W4Yph5qx" w:id="12"/>
            <w:r w:rsidRPr="46D4FC98" w:rsidR="02704D7F">
              <w:rPr>
                <w:i w:val="0"/>
                <w:color w:val="auto"/>
              </w:rPr>
              <w:t>relationships,</w:t>
            </w:r>
            <w:bookmarkEnd w:id="12"/>
            <w:r w:rsidRPr="46D4FC98">
              <w:rPr>
                <w:i w:val="0"/>
                <w:color w:val="auto"/>
              </w:rPr>
              <w:t xml:space="preserve"> and most importantly find their love.</w:t>
            </w:r>
          </w:p>
        </w:tc>
      </w:tr>
      <w:tr w:rsidR="005C4767" w:rsidTr="46D4FC98" w14:paraId="5BA09B02" w14:textId="77777777"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05C4767" w:rsidP="000B0F42" w:rsidRDefault="005C4767" w14:paraId="39A3DF83" w14:textId="77777777">
            <w:pPr>
              <w:pStyle w:val="BodyText"/>
              <w:ind w:left="72"/>
            </w:pPr>
            <w:r>
              <w:t>a successful solution would be</w:t>
            </w:r>
          </w:p>
          <w:p w:rsidR="005C4767" w:rsidP="000B0F42" w:rsidRDefault="005C4767" w14:paraId="5EC282B3" w14:textId="77777777">
            <w:pPr>
              <w:pStyle w:val="BodyText"/>
              <w:ind w:left="72"/>
            </w:pPr>
            <w:r>
              <w:t>(giải pháp thành công sẽ là)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0A0CDE" w:rsidR="005C4767" w:rsidP="000B0F42" w:rsidRDefault="000F7E97" w14:paraId="671CEC42" w14:textId="0819CE7C">
            <w:pPr>
              <w:pStyle w:val="InfoBlue"/>
              <w:rPr>
                <w:i w:val="0"/>
                <w:iCs/>
                <w:color w:val="auto"/>
              </w:rPr>
            </w:pPr>
            <w:r w:rsidRPr="000F7E97">
              <w:rPr>
                <w:i w:val="0"/>
                <w:iCs/>
                <w:color w:val="auto"/>
              </w:rPr>
              <w:t>Help people connect with each other.</w:t>
            </w:r>
          </w:p>
        </w:tc>
      </w:tr>
    </w:tbl>
    <w:p w:rsidR="005C4767" w:rsidP="005C4767" w:rsidRDefault="005C4767" w14:paraId="3B677F4F" w14:textId="77777777">
      <w:pPr>
        <w:pStyle w:val="Heading2"/>
      </w:pPr>
      <w:bookmarkStart w:name="_Toc425054392" w:id="13"/>
      <w:bookmarkStart w:name="_Toc422186485" w:id="14"/>
      <w:bookmarkStart w:name="_Toc436203380" w:id="15"/>
      <w:bookmarkStart w:name="_Toc452813580" w:id="16"/>
      <w:bookmarkStart w:name="_Toc512930908" w:id="17"/>
      <w:bookmarkStart w:name="_Toc118311173" w:id="18"/>
      <w:r>
        <w:t>Product Position Statement</w:t>
      </w:r>
      <w:bookmarkEnd w:id="13"/>
      <w:bookmarkEnd w:id="14"/>
      <w:bookmarkEnd w:id="15"/>
      <w:bookmarkEnd w:id="16"/>
      <w:bookmarkEnd w:id="17"/>
      <w:r>
        <w:rPr>
          <w:lang w:val="vi-VN"/>
        </w:rPr>
        <w:t xml:space="preserve"> (Phát biểu giải pháp)</w:t>
      </w:r>
      <w:bookmarkEnd w:id="18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5C4767" w:rsidTr="46D4FC98" w14:paraId="3065FF0C" w14:textId="77777777"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05C4767" w:rsidP="000B0F42" w:rsidRDefault="005C4767" w14:paraId="0C8BBC8A" w14:textId="77777777">
            <w:pPr>
              <w:pStyle w:val="BodyText"/>
              <w:keepNext/>
              <w:ind w:left="72"/>
            </w:pPr>
            <w:r>
              <w:t>For</w:t>
            </w:r>
          </w:p>
          <w:p w:rsidR="005C4767" w:rsidP="000B0F42" w:rsidRDefault="005C4767" w14:paraId="67CCAE81" w14:textId="77777777">
            <w:pPr>
              <w:pStyle w:val="BodyText"/>
              <w:keepNext/>
              <w:ind w:left="72"/>
            </w:pPr>
            <w:r>
              <w:t>(sản phẩm cho ai)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:rsidRPr="000A0CDE" w:rsidR="005C4767" w:rsidP="000B0F42" w:rsidRDefault="000F7E97" w14:paraId="324F89CB" w14:textId="7EE7F08C">
            <w:pPr>
              <w:pStyle w:val="InfoBlue"/>
              <w:rPr>
                <w:i w:val="0"/>
                <w:iCs/>
                <w:color w:val="auto"/>
              </w:rPr>
            </w:pPr>
            <w:r w:rsidRPr="000F7E97">
              <w:rPr>
                <w:i w:val="0"/>
                <w:iCs/>
                <w:color w:val="auto"/>
              </w:rPr>
              <w:t>Young people are between the ages of 16 and 30.</w:t>
            </w:r>
          </w:p>
        </w:tc>
      </w:tr>
      <w:tr w:rsidR="005C4767" w:rsidTr="46D4FC98" w14:paraId="62E3BE55" w14:textId="77777777"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05C4767" w:rsidP="000B0F42" w:rsidRDefault="005C4767" w14:paraId="53F64214" w14:textId="77777777">
            <w:pPr>
              <w:pStyle w:val="BodyText"/>
              <w:keepNext/>
              <w:ind w:left="72"/>
            </w:pPr>
            <w:r>
              <w:t>Who</w:t>
            </w:r>
          </w:p>
          <w:p w:rsidR="005C4767" w:rsidP="000B0F42" w:rsidRDefault="005C4767" w14:paraId="2951E77D" w14:textId="77777777">
            <w:pPr>
              <w:pStyle w:val="BodyText"/>
              <w:keepNext/>
              <w:ind w:left="72"/>
            </w:pPr>
            <w:r>
              <w:t>(làm gì)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0A0CDE" w:rsidR="005C4767" w:rsidP="000B0F42" w:rsidRDefault="000F7E97" w14:paraId="462A614E" w14:textId="35338AC7">
            <w:pPr>
              <w:pStyle w:val="InfoBlue"/>
              <w:rPr>
                <w:i w:val="0"/>
                <w:iCs/>
                <w:color w:val="auto"/>
              </w:rPr>
            </w:pPr>
            <w:r w:rsidRPr="000F7E97">
              <w:rPr>
                <w:i w:val="0"/>
                <w:iCs/>
                <w:color w:val="auto"/>
              </w:rPr>
              <w:t>Connecting people</w:t>
            </w:r>
          </w:p>
        </w:tc>
      </w:tr>
      <w:tr w:rsidR="005C4767" w:rsidTr="46D4FC98" w14:paraId="2769BFE5" w14:textId="77777777"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05C4767" w:rsidP="000B0F42" w:rsidRDefault="005C4767" w14:paraId="5609AA47" w14:textId="77777777">
            <w:pPr>
              <w:pStyle w:val="BodyText"/>
              <w:keepNext/>
              <w:ind w:left="72"/>
            </w:pPr>
            <w:r>
              <w:t>The (product name)</w:t>
            </w:r>
          </w:p>
          <w:p w:rsidR="005C4767" w:rsidP="000B0F42" w:rsidRDefault="005C4767" w14:paraId="4BD6591B" w14:textId="77777777">
            <w:pPr>
              <w:pStyle w:val="BodyText"/>
              <w:keepNext/>
              <w:ind w:left="72"/>
            </w:pPr>
            <w:r>
              <w:t>(tên sản phẩm)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0A0CDE" w:rsidR="005C4767" w:rsidP="000B0F42" w:rsidRDefault="005C4767" w14:paraId="79254F8D" w14:textId="1F7FC0C1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Tinder Mini</w:t>
            </w:r>
          </w:p>
        </w:tc>
      </w:tr>
      <w:tr w:rsidR="005C4767" w:rsidTr="46D4FC98" w14:paraId="497863C9" w14:textId="77777777"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05C4767" w:rsidP="000B0F42" w:rsidRDefault="005C4767" w14:paraId="1EF38EC8" w14:textId="77777777">
            <w:pPr>
              <w:pStyle w:val="BodyText"/>
              <w:keepNext/>
              <w:ind w:left="72"/>
            </w:pPr>
            <w:r>
              <w:t>That</w:t>
            </w:r>
          </w:p>
          <w:p w:rsidR="005C4767" w:rsidP="000B0F42" w:rsidRDefault="005C4767" w14:paraId="00B9594A" w14:textId="77777777">
            <w:pPr>
              <w:pStyle w:val="BodyText"/>
              <w:keepNext/>
              <w:ind w:left="72"/>
            </w:pPr>
            <w:r>
              <w:t>(sẽ)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0A0CDE" w:rsidR="005C4767" w:rsidP="46D4FC98" w:rsidRDefault="000F7E97" w14:paraId="61A31C0F" w14:textId="310898F4">
            <w:pPr>
              <w:pStyle w:val="InfoBlue"/>
              <w:rPr>
                <w:i w:val="0"/>
                <w:color w:val="auto"/>
              </w:rPr>
            </w:pPr>
            <w:r w:rsidRPr="46D4FC98">
              <w:rPr>
                <w:i w:val="0"/>
                <w:color w:val="auto"/>
              </w:rPr>
              <w:t xml:space="preserve">Allows people to connect and chat with people with similar interests, ages, genders, locations, </w:t>
            </w:r>
            <w:r w:rsidRPr="46D4FC98" w:rsidR="389CBBC4">
              <w:rPr>
                <w:i w:val="0"/>
                <w:color w:val="auto"/>
              </w:rPr>
              <w:t xml:space="preserve">and </w:t>
            </w:r>
            <w:r w:rsidRPr="46D4FC98">
              <w:rPr>
                <w:i w:val="0"/>
                <w:color w:val="auto"/>
              </w:rPr>
              <w:t xml:space="preserve">zodiac </w:t>
            </w:r>
            <w:r w:rsidRPr="46D4FC98" w:rsidR="0473B49F">
              <w:rPr>
                <w:i w:val="0"/>
                <w:color w:val="auto"/>
              </w:rPr>
              <w:t>signs...</w:t>
            </w:r>
            <w:r w:rsidRPr="46D4FC98">
              <w:rPr>
                <w:i w:val="0"/>
                <w:color w:val="auto"/>
              </w:rPr>
              <w:t xml:space="preserve"> through the internet.</w:t>
            </w:r>
          </w:p>
        </w:tc>
      </w:tr>
      <w:tr w:rsidR="005C4767" w:rsidTr="46D4FC98" w14:paraId="3FF7FC51" w14:textId="77777777"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05C4767" w:rsidP="000B0F42" w:rsidRDefault="005C4767" w14:paraId="2A98F062" w14:textId="77777777">
            <w:pPr>
              <w:pStyle w:val="BodyText"/>
              <w:keepNext/>
              <w:ind w:left="72"/>
            </w:pPr>
            <w:r>
              <w:t>Unlike</w:t>
            </w:r>
          </w:p>
          <w:p w:rsidR="005C4767" w:rsidP="000B0F42" w:rsidRDefault="005C4767" w14:paraId="484ABBB0" w14:textId="77777777">
            <w:pPr>
              <w:pStyle w:val="BodyText"/>
              <w:keepNext/>
              <w:ind w:left="72"/>
            </w:pPr>
            <w:r>
              <w:t>(khác với)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0A0CDE" w:rsidR="005C4767" w:rsidP="000B0F42" w:rsidRDefault="005C4767" w14:paraId="760F31D7" w14:textId="77777777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Tinder, Facebook Dating, Waodate, … </w:t>
            </w:r>
          </w:p>
        </w:tc>
      </w:tr>
      <w:tr w:rsidR="005C4767" w:rsidTr="46D4FC98" w14:paraId="453AC931" w14:textId="77777777"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5C4767" w:rsidP="000B0F42" w:rsidRDefault="005C4767" w14:paraId="279788F8" w14:textId="77777777">
            <w:pPr>
              <w:pStyle w:val="BodyText"/>
              <w:ind w:left="72"/>
            </w:pPr>
            <w:r>
              <w:t>Our product</w:t>
            </w:r>
          </w:p>
          <w:p w:rsidR="005C4767" w:rsidP="000B0F42" w:rsidRDefault="005C4767" w14:paraId="7B6E47E4" w14:textId="77777777">
            <w:pPr>
              <w:pStyle w:val="BodyText"/>
              <w:ind w:left="72"/>
            </w:pPr>
            <w:r>
              <w:t>(sản phẩm của chúng tôi)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 w:rsidRPr="000A0CDE" w:rsidR="005C4767" w:rsidP="000B0F42" w:rsidRDefault="000F7E97" w14:paraId="50C8DFB3" w14:textId="194D0589">
            <w:pPr>
              <w:pStyle w:val="InfoBlue"/>
              <w:rPr>
                <w:i w:val="0"/>
                <w:iCs/>
                <w:color w:val="auto"/>
              </w:rPr>
            </w:pPr>
            <w:r w:rsidRPr="000F7E97">
              <w:rPr>
                <w:i w:val="0"/>
                <w:iCs/>
                <w:color w:val="auto"/>
              </w:rPr>
              <w:t>Connecting people who are suitable for each other, then recommending dates, community events to meet each other in real life.</w:t>
            </w:r>
          </w:p>
        </w:tc>
      </w:tr>
    </w:tbl>
    <w:p w:rsidR="005C4767" w:rsidP="005C4767" w:rsidRDefault="005C4767" w14:paraId="7B453D9B" w14:textId="77777777">
      <w:pPr>
        <w:pStyle w:val="Heading1"/>
      </w:pPr>
      <w:bookmarkStart w:name="_Toc447960005" w:id="19"/>
      <w:bookmarkStart w:name="_Toc452813581" w:id="20"/>
      <w:bookmarkStart w:name="_Toc512930909" w:id="21"/>
      <w:bookmarkStart w:name="_Toc436203381" w:id="22"/>
      <w:bookmarkStart w:name="_Toc118311174" w:id="23"/>
      <w:r>
        <w:t>User Descriptions</w:t>
      </w:r>
      <w:bookmarkEnd w:id="19"/>
      <w:bookmarkEnd w:id="20"/>
      <w:bookmarkEnd w:id="21"/>
      <w:bookmarkEnd w:id="23"/>
    </w:p>
    <w:p w:rsidR="005C4767" w:rsidP="005C4767" w:rsidRDefault="005C4767" w14:paraId="2A595739" w14:textId="77777777">
      <w:pPr>
        <w:pStyle w:val="Heading2"/>
      </w:pPr>
      <w:bookmarkStart w:name="_Toc452813584" w:id="24"/>
      <w:bookmarkStart w:name="_Toc512930911" w:id="25"/>
      <w:bookmarkStart w:name="_Toc118311175" w:id="26"/>
      <w:r>
        <w:t xml:space="preserve">User </w:t>
      </w:r>
      <w:bookmarkEnd w:id="24"/>
      <w:bookmarkEnd w:id="25"/>
      <w:r>
        <w:t>Profiles</w:t>
      </w:r>
      <w:bookmarkEnd w:id="26"/>
    </w:p>
    <w:p w:rsidR="005C4767" w:rsidP="005C4767" w:rsidRDefault="000F7E97" w14:paraId="4073FF8C" w14:textId="0D802AA9">
      <w:pPr>
        <w:pStyle w:val="BodyText"/>
      </w:pPr>
      <w:r>
        <w:t xml:space="preserve">User needs to provide the following </w:t>
      </w:r>
      <w:r w:rsidR="7EC23333">
        <w:t>information:</w:t>
      </w:r>
    </w:p>
    <w:p w:rsidR="005C4767" w:rsidP="005C4767" w:rsidRDefault="000F7E97" w14:paraId="3D1F6F88" w14:textId="1B33010E">
      <w:pPr>
        <w:pStyle w:val="BodyText"/>
        <w:numPr>
          <w:ilvl w:val="0"/>
          <w:numId w:val="32"/>
        </w:numPr>
      </w:pPr>
      <w:r>
        <w:t>Avatar (Optional but recommended)</w:t>
      </w:r>
    </w:p>
    <w:p w:rsidR="005C4767" w:rsidP="005C4767" w:rsidRDefault="000F7E97" w14:paraId="7A068DCB" w14:textId="1EFDDAA5">
      <w:pPr>
        <w:pStyle w:val="BodyText"/>
        <w:numPr>
          <w:ilvl w:val="0"/>
          <w:numId w:val="32"/>
        </w:numPr>
      </w:pPr>
      <w:r>
        <w:lastRenderedPageBreak/>
        <w:t>Username</w:t>
      </w:r>
    </w:p>
    <w:p w:rsidR="005C4767" w:rsidP="005C4767" w:rsidRDefault="003A79AC" w14:paraId="687A9955" w14:textId="48D9730D">
      <w:pPr>
        <w:pStyle w:val="BodyText"/>
        <w:numPr>
          <w:ilvl w:val="0"/>
          <w:numId w:val="32"/>
        </w:numPr>
      </w:pPr>
      <w:r>
        <w:t>Data of birth</w:t>
      </w:r>
      <w:r w:rsidR="005C4767">
        <w:t xml:space="preserve"> (</w:t>
      </w:r>
      <w:r w:rsidRPr="003A79AC">
        <w:t>required to determine the zodiac sign</w:t>
      </w:r>
      <w:r w:rsidR="005C4767">
        <w:t>)</w:t>
      </w:r>
    </w:p>
    <w:p w:rsidR="005C4767" w:rsidP="005C4767" w:rsidRDefault="003A79AC" w14:paraId="425943FF" w14:textId="536C4E31">
      <w:pPr>
        <w:pStyle w:val="BodyText"/>
        <w:numPr>
          <w:ilvl w:val="0"/>
          <w:numId w:val="32"/>
        </w:numPr>
      </w:pPr>
      <w:r>
        <w:t>Gender</w:t>
      </w:r>
    </w:p>
    <w:p w:rsidR="005C4767" w:rsidP="005C4767" w:rsidRDefault="003A79AC" w14:paraId="7592599C" w14:textId="7D006701">
      <w:pPr>
        <w:pStyle w:val="BodyText"/>
        <w:numPr>
          <w:ilvl w:val="0"/>
          <w:numId w:val="32"/>
        </w:numPr>
      </w:pPr>
      <w:r>
        <w:t xml:space="preserve">Location </w:t>
      </w:r>
      <w:r w:rsidR="005C4767">
        <w:t>(</w:t>
      </w:r>
      <w:r>
        <w:t>Optional but recommended</w:t>
      </w:r>
      <w:r w:rsidR="005C4767">
        <w:t>)</w:t>
      </w:r>
    </w:p>
    <w:p w:rsidR="005C4767" w:rsidP="005C4767" w:rsidRDefault="003A79AC" w14:paraId="0A84BCEC" w14:textId="19797CA8">
      <w:pPr>
        <w:pStyle w:val="BodyText"/>
        <w:numPr>
          <w:ilvl w:val="0"/>
          <w:numId w:val="32"/>
        </w:numPr>
      </w:pPr>
      <w:r>
        <w:t>Hobby</w:t>
      </w:r>
    </w:p>
    <w:p w:rsidR="003A79AC" w:rsidP="005C4767" w:rsidRDefault="003A79AC" w14:paraId="64AFF233" w14:textId="2FAF55A5">
      <w:pPr>
        <w:pStyle w:val="BodyText"/>
        <w:numPr>
          <w:ilvl w:val="0"/>
          <w:numId w:val="32"/>
        </w:numPr>
      </w:pPr>
      <w:r>
        <w:t>Expectations, desires about partner</w:t>
      </w:r>
    </w:p>
    <w:p w:rsidR="005C4767" w:rsidP="005C4767" w:rsidRDefault="005C4767" w14:paraId="224B7B58" w14:textId="77777777">
      <w:pPr>
        <w:pStyle w:val="Heading2"/>
      </w:pPr>
      <w:bookmarkStart w:name="_Toc425054386" w:id="27"/>
      <w:bookmarkStart w:name="_Toc342757864" w:id="28"/>
      <w:bookmarkStart w:name="_Toc346297773" w:id="29"/>
      <w:bookmarkStart w:name="_Toc422186479" w:id="30"/>
      <w:bookmarkStart w:name="_Toc436203384" w:id="31"/>
      <w:bookmarkStart w:name="_Toc452813585" w:id="32"/>
      <w:bookmarkStart w:name="_Toc512930912" w:id="33"/>
      <w:bookmarkStart w:name="_Toc118311176" w:id="34"/>
      <w:r>
        <w:t>User Task and Environment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AB2801" w:rsidP="00CC5925" w:rsidRDefault="00AB2801" w14:paraId="3337B577" w14:textId="6FE0FB70">
      <w:pPr>
        <w:pStyle w:val="BodyText"/>
        <w:numPr>
          <w:ilvl w:val="0"/>
          <w:numId w:val="39"/>
        </w:numPr>
      </w:pPr>
      <w:r>
        <w:t xml:space="preserve">Sign Up/Sign In: </w:t>
      </w:r>
      <w:r w:rsidRPr="00AB2801">
        <w:t>Allows registering a new account for users who start using the app</w:t>
      </w:r>
      <w:r w:rsidR="0097071F">
        <w:t xml:space="preserve"> dating.</w:t>
      </w:r>
    </w:p>
    <w:p w:rsidR="0097071F" w:rsidP="00CC5925" w:rsidRDefault="0097071F" w14:paraId="251AF425" w14:textId="0D837407">
      <w:pPr>
        <w:pStyle w:val="BodyText"/>
        <w:numPr>
          <w:ilvl w:val="1"/>
          <w:numId w:val="39"/>
        </w:numPr>
      </w:pPr>
      <w:r>
        <w:t xml:space="preserve">Made by: All </w:t>
      </w:r>
      <w:r w:rsidR="02314D8D">
        <w:t>users</w:t>
      </w:r>
      <w:r w:rsidR="001D55FA">
        <w:t>.</w:t>
      </w:r>
    </w:p>
    <w:p w:rsidR="001D55FA" w:rsidP="00CC5925" w:rsidRDefault="001D55FA" w14:paraId="4B19BC30" w14:textId="75D36E68">
      <w:pPr>
        <w:pStyle w:val="BodyText"/>
        <w:numPr>
          <w:ilvl w:val="1"/>
          <w:numId w:val="39"/>
        </w:numPr>
      </w:pPr>
      <w:r>
        <w:t>Frequency: One time only.</w:t>
      </w:r>
    </w:p>
    <w:p w:rsidR="001D55FA" w:rsidP="00CC5925" w:rsidRDefault="001D55FA" w14:paraId="4B3F719C" w14:textId="263D0419">
      <w:pPr>
        <w:pStyle w:val="BodyText"/>
        <w:numPr>
          <w:ilvl w:val="1"/>
          <w:numId w:val="39"/>
        </w:numPr>
      </w:pPr>
      <w:r>
        <w:t xml:space="preserve">Constraint: </w:t>
      </w:r>
      <w:r w:rsidRPr="001D55FA">
        <w:t>Only register accounts that are not in the database yet</w:t>
      </w:r>
      <w:r>
        <w:t>.</w:t>
      </w:r>
    </w:p>
    <w:p w:rsidR="001D55FA" w:rsidP="00CC5925" w:rsidRDefault="001D55FA" w14:paraId="0DD30223" w14:textId="4C719CDE">
      <w:pPr>
        <w:pStyle w:val="BodyText"/>
        <w:numPr>
          <w:ilvl w:val="0"/>
          <w:numId w:val="39"/>
        </w:numPr>
        <w:rPr/>
      </w:pPr>
      <w:r w:rsidR="001D55FA">
        <w:rPr/>
        <w:t>Ma</w:t>
      </w:r>
      <w:r w:rsidR="6078ACEE">
        <w:rPr/>
        <w:t>t</w:t>
      </w:r>
      <w:r w:rsidR="001D55FA">
        <w:rPr/>
        <w:t xml:space="preserve">ch: pairing users based </w:t>
      </w:r>
      <w:r w:rsidR="0451C116">
        <w:rPr/>
        <w:t>on</w:t>
      </w:r>
      <w:r w:rsidR="001D55FA">
        <w:rPr/>
        <w:t xml:space="preserve"> interests, gender, address, age, </w:t>
      </w:r>
      <w:r w:rsidR="3DEECBA2">
        <w:rPr/>
        <w:t>etc.</w:t>
      </w:r>
    </w:p>
    <w:p w:rsidR="001D55FA" w:rsidP="00CC5925" w:rsidRDefault="001D55FA" w14:paraId="6B3C03CC" w14:textId="0CC59550">
      <w:pPr>
        <w:pStyle w:val="BodyText"/>
        <w:numPr>
          <w:ilvl w:val="1"/>
          <w:numId w:val="39"/>
        </w:numPr>
      </w:pPr>
      <w:r>
        <w:t xml:space="preserve">Made by: All </w:t>
      </w:r>
      <w:r w:rsidR="56949768">
        <w:t>users</w:t>
      </w:r>
      <w:r>
        <w:t>.</w:t>
      </w:r>
    </w:p>
    <w:p w:rsidR="001D55FA" w:rsidP="00CC5925" w:rsidRDefault="001D55FA" w14:paraId="786A8E1C" w14:textId="6AEB0F05">
      <w:pPr>
        <w:pStyle w:val="BodyText"/>
        <w:numPr>
          <w:ilvl w:val="1"/>
          <w:numId w:val="39"/>
        </w:numPr>
      </w:pPr>
      <w:r>
        <w:t>Frequency: No limit</w:t>
      </w:r>
    </w:p>
    <w:p w:rsidR="001D55FA" w:rsidP="00CC5925" w:rsidRDefault="001D55FA" w14:paraId="2ADAC2AE" w14:textId="17DAAF6D">
      <w:pPr>
        <w:pStyle w:val="BodyText"/>
        <w:numPr>
          <w:ilvl w:val="1"/>
          <w:numId w:val="39"/>
        </w:numPr>
      </w:pPr>
      <w:r>
        <w:t xml:space="preserve">Constraint: </w:t>
      </w:r>
      <w:r w:rsidRPr="00595140">
        <w:t xml:space="preserve">users must successfully </w:t>
      </w:r>
      <w:r>
        <w:t>match</w:t>
      </w:r>
      <w:r w:rsidRPr="00595140">
        <w:t xml:space="preserve"> after </w:t>
      </w:r>
      <w:r w:rsidRPr="001D55FA">
        <w:t>specific quantity</w:t>
      </w:r>
      <w:r>
        <w:t>.</w:t>
      </w:r>
    </w:p>
    <w:p w:rsidR="00CC5925" w:rsidP="00CC5925" w:rsidRDefault="00CC5925" w14:paraId="3B889448" w14:textId="428338F4">
      <w:pPr>
        <w:pStyle w:val="BodyText"/>
        <w:numPr>
          <w:ilvl w:val="0"/>
          <w:numId w:val="39"/>
        </w:numPr>
      </w:pPr>
      <w:r>
        <w:t xml:space="preserve">Dating Idea </w:t>
      </w:r>
      <w:r w:rsidR="712DB2A8">
        <w:t>Suggestions</w:t>
      </w:r>
      <w:r>
        <w:t>: Give out the dating suggestions after the match is successful.</w:t>
      </w:r>
    </w:p>
    <w:p w:rsidR="00CC5925" w:rsidP="00CC5925" w:rsidRDefault="00CC5925" w14:paraId="08604286" w14:textId="14769F76">
      <w:pPr>
        <w:pStyle w:val="BodyText"/>
        <w:numPr>
          <w:ilvl w:val="1"/>
          <w:numId w:val="39"/>
        </w:numPr>
      </w:pPr>
      <w:r>
        <w:t>Made by: Users who match successfully.</w:t>
      </w:r>
    </w:p>
    <w:p w:rsidR="00CC5925" w:rsidP="00CC5925" w:rsidRDefault="00CC5925" w14:paraId="6FE4C5C0" w14:textId="77777777">
      <w:pPr>
        <w:pStyle w:val="BodyText"/>
        <w:numPr>
          <w:ilvl w:val="1"/>
          <w:numId w:val="39"/>
        </w:numPr>
      </w:pPr>
      <w:r>
        <w:t>Frequency: No limit</w:t>
      </w:r>
    </w:p>
    <w:p w:rsidRPr="00AB2801" w:rsidR="001D55FA" w:rsidP="00CC5925" w:rsidRDefault="00CC5925" w14:paraId="04D97A7F" w14:textId="0F767788">
      <w:pPr>
        <w:pStyle w:val="BodyText"/>
        <w:numPr>
          <w:ilvl w:val="1"/>
          <w:numId w:val="39"/>
        </w:numPr>
      </w:pPr>
      <w:r>
        <w:t xml:space="preserve">Constraint: Predictions based on user-relevant </w:t>
      </w:r>
      <w:r w:rsidR="0EFF5508">
        <w:t>information:</w:t>
      </w:r>
      <w:r>
        <w:t xml:space="preserve"> interests, gender, address, age.</w:t>
      </w:r>
    </w:p>
    <w:p w:rsidRPr="00FB530F" w:rsidR="005C4767" w:rsidP="005C4767" w:rsidRDefault="005C4767" w14:paraId="789CFD68" w14:textId="77777777">
      <w:pPr>
        <w:pStyle w:val="BodyText"/>
      </w:pPr>
    </w:p>
    <w:p w:rsidR="005C4767" w:rsidP="005C4767" w:rsidRDefault="005C4767" w14:paraId="39B268A8" w14:textId="77777777">
      <w:pPr>
        <w:pStyle w:val="Heading2"/>
      </w:pPr>
      <w:bookmarkStart w:name="_Toc452813589" w:id="35"/>
      <w:bookmarkStart w:name="_Toc512930914" w:id="36"/>
      <w:bookmarkStart w:name="_Toc118311177" w:id="37"/>
      <w:r>
        <w:t>Alternatives and Competition</w:t>
      </w:r>
      <w:bookmarkEnd w:id="35"/>
      <w:bookmarkEnd w:id="36"/>
      <w:bookmarkEnd w:id="37"/>
    </w:p>
    <w:p w:rsidR="005451A0" w:rsidP="00577C3E" w:rsidRDefault="005451A0" w14:paraId="68B59D23" w14:textId="77777777">
      <w:pPr>
        <w:ind w:left="720"/>
      </w:pPr>
      <w:r w:rsidRPr="005451A0">
        <w:t>Tinder: is the most popular dating app with a huge user base that helps users find love, start dating or simply make a friend, offering the opportunity to connect with millions of people. single person.</w:t>
      </w:r>
    </w:p>
    <w:p w:rsidR="005C4767" w:rsidP="00577C3E" w:rsidRDefault="005451A0" w14:paraId="36C9E930" w14:textId="05384C0A">
      <w:pPr>
        <w:ind w:left="720"/>
      </w:pPr>
      <w:r>
        <w:t>Advantages</w:t>
      </w:r>
      <w:r w:rsidR="005C4767">
        <w:t xml:space="preserve">: </w:t>
      </w:r>
    </w:p>
    <w:p w:rsidR="005C4767" w:rsidP="00577C3E" w:rsidRDefault="39883C65" w14:paraId="7B03A3FC" w14:textId="2F3A6D98">
      <w:pPr>
        <w:pStyle w:val="ListParagraph"/>
        <w:numPr>
          <w:ilvl w:val="0"/>
          <w:numId w:val="33"/>
        </w:numPr>
        <w:ind w:left="1440"/>
      </w:pPr>
      <w:bookmarkStart w:name="_Int_7VcSjzgS" w:id="38"/>
      <w:r>
        <w:t>An enormous number</w:t>
      </w:r>
      <w:bookmarkEnd w:id="38"/>
      <w:r w:rsidR="005451A0">
        <w:t xml:space="preserve"> of users.</w:t>
      </w:r>
    </w:p>
    <w:p w:rsidR="005C4767" w:rsidP="00577C3E" w:rsidRDefault="005451A0" w14:paraId="55B6FAAC" w14:textId="729A6B2A">
      <w:pPr>
        <w:pStyle w:val="ListParagraph"/>
        <w:numPr>
          <w:ilvl w:val="0"/>
          <w:numId w:val="33"/>
        </w:numPr>
        <w:ind w:left="1440"/>
      </w:pPr>
      <w:r>
        <w:t>F</w:t>
      </w:r>
      <w:r w:rsidRPr="005451A0">
        <w:t xml:space="preserve">eatures </w:t>
      </w:r>
      <w:r>
        <w:t>“</w:t>
      </w:r>
      <w:r w:rsidRPr="005451A0">
        <w:t>match</w:t>
      </w:r>
      <w:r>
        <w:t>”</w:t>
      </w:r>
      <w:r w:rsidRPr="005451A0">
        <w:t xml:space="preserve"> with the finishing algorithm</w:t>
      </w:r>
      <w:r w:rsidR="005C4767">
        <w:t>.</w:t>
      </w:r>
    </w:p>
    <w:p w:rsidR="005451A0" w:rsidP="00577C3E" w:rsidRDefault="4FEEE907" w14:paraId="0DBCE3D3" w14:textId="43177DF7">
      <w:pPr>
        <w:pStyle w:val="ListParagraph"/>
        <w:numPr>
          <w:ilvl w:val="0"/>
          <w:numId w:val="33"/>
        </w:numPr>
        <w:ind w:left="1440"/>
      </w:pPr>
      <w:bookmarkStart w:name="_Int_pip2L3Jc" w:id="39"/>
      <w:r>
        <w:t>Trouble-free operation</w:t>
      </w:r>
      <w:bookmarkEnd w:id="39"/>
      <w:r w:rsidR="005451A0">
        <w:t xml:space="preserve"> constantly improved and expanded.</w:t>
      </w:r>
    </w:p>
    <w:p w:rsidR="005451A0" w:rsidP="00577C3E" w:rsidRDefault="005451A0" w14:paraId="2D685316" w14:textId="0375D65B">
      <w:pPr>
        <w:pStyle w:val="ListParagraph"/>
        <w:numPr>
          <w:ilvl w:val="0"/>
          <w:numId w:val="33"/>
        </w:numPr>
        <w:ind w:left="1440"/>
      </w:pPr>
      <w:r>
        <w:t xml:space="preserve">Easily link with other social networks: </w:t>
      </w:r>
      <w:r w:rsidR="26329E12">
        <w:t>Instagram</w:t>
      </w:r>
      <w:r>
        <w:t xml:space="preserve">, </w:t>
      </w:r>
      <w:r w:rsidR="0B20F6E5">
        <w:t>Spotify</w:t>
      </w:r>
      <w:r>
        <w:t>, …</w:t>
      </w:r>
    </w:p>
    <w:p w:rsidR="005451A0" w:rsidP="00577C3E" w:rsidRDefault="005451A0" w14:paraId="65F07798" w14:textId="77777777">
      <w:pPr>
        <w:pStyle w:val="ListParagraph"/>
        <w:numPr>
          <w:ilvl w:val="0"/>
          <w:numId w:val="33"/>
        </w:numPr>
        <w:ind w:left="1440"/>
      </w:pPr>
      <w:r w:rsidRPr="005451A0">
        <w:t>Can save photos and videos easily.</w:t>
      </w:r>
    </w:p>
    <w:p w:rsidR="007D2B15" w:rsidP="00577C3E" w:rsidRDefault="005451A0" w14:paraId="5EE61435" w14:textId="11587DAF">
      <w:pPr>
        <w:pStyle w:val="ListParagraph"/>
        <w:numPr>
          <w:ilvl w:val="0"/>
          <w:numId w:val="33"/>
        </w:numPr>
        <w:ind w:left="1440"/>
      </w:pPr>
      <w:r>
        <w:t>Chat</w:t>
      </w:r>
      <w:r w:rsidRPr="005451A0">
        <w:t xml:space="preserve"> with no strings attached</w:t>
      </w:r>
      <w:r w:rsidR="007D2B15">
        <w:t>.</w:t>
      </w:r>
    </w:p>
    <w:p w:rsidR="005C4767" w:rsidP="00577C3E" w:rsidRDefault="005451A0" w14:paraId="7C26A4ED" w14:textId="656F9A76">
      <w:pPr>
        <w:ind w:left="720"/>
      </w:pPr>
      <w:r>
        <w:t>Disadvantages</w:t>
      </w:r>
      <w:r w:rsidR="005C4767">
        <w:t xml:space="preserve">: </w:t>
      </w:r>
    </w:p>
    <w:p w:rsidR="005C4767" w:rsidP="00577C3E" w:rsidRDefault="005451A0" w14:paraId="71920E7B" w14:textId="024B1D87">
      <w:pPr>
        <w:pStyle w:val="ListParagraph"/>
        <w:numPr>
          <w:ilvl w:val="0"/>
          <w:numId w:val="34"/>
        </w:numPr>
        <w:ind w:left="1440"/>
      </w:pPr>
      <w:r>
        <w:t>User needs to upgrade to the gold version to use it effectively.</w:t>
      </w:r>
    </w:p>
    <w:p w:rsidR="00AC4D49" w:rsidP="00577C3E" w:rsidRDefault="00AC4D49" w14:paraId="16B86829" w14:textId="031CB7EF">
      <w:pPr>
        <w:pStyle w:val="ListParagraph"/>
        <w:numPr>
          <w:ilvl w:val="0"/>
          <w:numId w:val="34"/>
        </w:numPr>
        <w:ind w:left="1440"/>
      </w:pPr>
      <w:r w:rsidRPr="00AC4D49">
        <w:t>Can be easily deceived by malicious users.</w:t>
      </w:r>
    </w:p>
    <w:p w:rsidR="005C4767" w:rsidP="00577C3E" w:rsidRDefault="005C4767" w14:paraId="11E54ABB" w14:textId="77777777">
      <w:pPr>
        <w:ind w:left="720"/>
      </w:pPr>
    </w:p>
    <w:p w:rsidR="00AC4D49" w:rsidP="00577C3E" w:rsidRDefault="00AC4D49" w14:paraId="3A3395B8" w14:textId="4B17E7FE">
      <w:pPr>
        <w:ind w:left="720"/>
      </w:pPr>
      <w:r w:rsidR="00AC4D49">
        <w:rPr/>
        <w:t>Facebook Dating: is a Fac</w:t>
      </w:r>
      <w:r w:rsidR="542E0D2A">
        <w:rPr/>
        <w:t>e</w:t>
      </w:r>
      <w:r w:rsidR="00AC4D49">
        <w:rPr/>
        <w:t>book feature that helps users meet and chat with like-minded people securely and in control of their experiences. Users can match with people with similar interests and interests.</w:t>
      </w:r>
    </w:p>
    <w:p w:rsidR="004E120C" w:rsidP="00577C3E" w:rsidRDefault="00AC4D49" w14:paraId="497F19FB" w14:textId="5DDE74CC">
      <w:pPr>
        <w:ind w:left="720"/>
      </w:pPr>
      <w:r>
        <w:t>Advantages</w:t>
      </w:r>
      <w:r w:rsidR="004E120C">
        <w:t>:</w:t>
      </w:r>
    </w:p>
    <w:p w:rsidR="00F91D53" w:rsidP="00577C3E" w:rsidRDefault="00AC4D49" w14:paraId="1833F3EB" w14:textId="324E52DF">
      <w:pPr>
        <w:pStyle w:val="ListParagraph"/>
        <w:numPr>
          <w:ilvl w:val="0"/>
          <w:numId w:val="35"/>
        </w:numPr>
        <w:ind w:left="1440"/>
      </w:pPr>
      <w:r w:rsidRPr="00AC4D49">
        <w:t>Quick and simple profile setup</w:t>
      </w:r>
      <w:r w:rsidR="00F91D53">
        <w:t>.</w:t>
      </w:r>
    </w:p>
    <w:p w:rsidR="004E120C" w:rsidP="00577C3E" w:rsidRDefault="00AC4D49" w14:paraId="2FA27672" w14:textId="0B2D0417">
      <w:pPr>
        <w:pStyle w:val="ListParagraph"/>
        <w:numPr>
          <w:ilvl w:val="0"/>
          <w:numId w:val="35"/>
        </w:numPr>
        <w:ind w:left="1440"/>
      </w:pPr>
      <w:r w:rsidRPr="00AC4D49">
        <w:t>Use your Facebook profile to make matching suggestions based on your interests and activities on Facebook</w:t>
      </w:r>
      <w:r w:rsidR="004E120C">
        <w:t>.</w:t>
      </w:r>
    </w:p>
    <w:p w:rsidR="00AC4D49" w:rsidP="00577C3E" w:rsidRDefault="00AC4D49" w14:paraId="58A2DC49" w14:textId="77777777">
      <w:pPr>
        <w:pStyle w:val="ListParagraph"/>
        <w:numPr>
          <w:ilvl w:val="0"/>
          <w:numId w:val="35"/>
        </w:numPr>
        <w:ind w:left="1440"/>
      </w:pPr>
      <w:r w:rsidRPr="00AC4D49">
        <w:t>Profiles separate from Facebook: Facebook Dating does not share dating activities on personal profiles or anyone on Facebook.</w:t>
      </w:r>
    </w:p>
    <w:p w:rsidR="001A24CD" w:rsidP="00577C3E" w:rsidRDefault="00AC4D49" w14:paraId="50B3CE80" w14:textId="4C6006E1">
      <w:pPr>
        <w:pStyle w:val="ListParagraph"/>
        <w:numPr>
          <w:ilvl w:val="0"/>
          <w:numId w:val="35"/>
        </w:numPr>
        <w:ind w:left="1440"/>
      </w:pPr>
      <w:r w:rsidRPr="00AC4D49">
        <w:lastRenderedPageBreak/>
        <w:t xml:space="preserve">Easy-to-use touch </w:t>
      </w:r>
      <w:r w:rsidRPr="00AC4D49" w:rsidR="005B0BED">
        <w:t>operation.</w:t>
      </w:r>
    </w:p>
    <w:p w:rsidR="00AC4D49" w:rsidP="00577C3E" w:rsidRDefault="00AC4D49" w14:paraId="26A56867" w14:textId="77777777">
      <w:pPr>
        <w:pStyle w:val="ListParagraph"/>
        <w:numPr>
          <w:ilvl w:val="0"/>
          <w:numId w:val="35"/>
        </w:numPr>
        <w:ind w:left="1440"/>
      </w:pPr>
      <w:r w:rsidRPr="00AC4D49">
        <w:t>The Secret Crush feature makes it possible to date people on your Facebook friends list.</w:t>
      </w:r>
    </w:p>
    <w:p w:rsidR="001A24CD" w:rsidP="00577C3E" w:rsidRDefault="00AC4D49" w14:paraId="10928E7A" w14:textId="0D1996B4">
      <w:pPr>
        <w:pStyle w:val="ListParagraph"/>
        <w:numPr>
          <w:ilvl w:val="0"/>
          <w:numId w:val="35"/>
        </w:numPr>
        <w:ind w:left="1440"/>
      </w:pPr>
      <w:r w:rsidRPr="005451A0">
        <w:t>Easily link with other social networks</w:t>
      </w:r>
      <w:r w:rsidR="001A24CD">
        <w:t xml:space="preserve">: </w:t>
      </w:r>
      <w:r w:rsidR="005B0BED">
        <w:t>Instagram, …</w:t>
      </w:r>
    </w:p>
    <w:p w:rsidR="00AC4D49" w:rsidP="00577C3E" w:rsidRDefault="00AC4D49" w14:paraId="1AA8679F" w14:textId="07BEB66C">
      <w:pPr>
        <w:pStyle w:val="ListParagraph"/>
        <w:numPr>
          <w:ilvl w:val="0"/>
          <w:numId w:val="35"/>
        </w:numPr>
        <w:ind w:left="1440"/>
      </w:pPr>
      <w:r>
        <w:t xml:space="preserve">Freely </w:t>
      </w:r>
      <w:r w:rsidR="04A49776">
        <w:t>chat with</w:t>
      </w:r>
      <w:r>
        <w:t xml:space="preserve"> each other (no need to match).</w:t>
      </w:r>
    </w:p>
    <w:p w:rsidR="00A61410" w:rsidP="00577C3E" w:rsidRDefault="00AC4D49" w14:paraId="64EBC0D7" w14:textId="73395537">
      <w:pPr>
        <w:pStyle w:val="ListParagraph"/>
        <w:numPr>
          <w:ilvl w:val="0"/>
          <w:numId w:val="35"/>
        </w:numPr>
        <w:ind w:left="1440"/>
      </w:pPr>
      <w:r w:rsidRPr="00AC4D49">
        <w:t xml:space="preserve">The FLAG_SECURE mechanism helps users keep information more secure: If you intentionally take a screenshot or record a video, Facebook Dating will immediately notify and prevent that </w:t>
      </w:r>
      <w:r w:rsidRPr="00AC4D49" w:rsidR="005B0BED">
        <w:t>action.</w:t>
      </w:r>
    </w:p>
    <w:p w:rsidR="00AC4D49" w:rsidP="00577C3E" w:rsidRDefault="00AC4D49" w14:paraId="4FC5FDC5" w14:textId="77777777">
      <w:pPr>
        <w:ind w:left="720"/>
      </w:pPr>
      <w:r w:rsidRPr="00AC4D49">
        <w:t>Completely free to use, no ads.</w:t>
      </w:r>
    </w:p>
    <w:p w:rsidR="00A61410" w:rsidP="00577C3E" w:rsidRDefault="00AC4D49" w14:paraId="331DF157" w14:textId="39BAD68F">
      <w:pPr>
        <w:ind w:left="720"/>
      </w:pPr>
      <w:r>
        <w:t>Disadvantages</w:t>
      </w:r>
      <w:r w:rsidR="00A61410">
        <w:t xml:space="preserve">: </w:t>
      </w:r>
    </w:p>
    <w:p w:rsidR="004D5756" w:rsidP="00577C3E" w:rsidRDefault="2CCB0847" w14:paraId="38F84469" w14:textId="1971E1D5">
      <w:pPr>
        <w:pStyle w:val="ListParagraph"/>
        <w:numPr>
          <w:ilvl w:val="0"/>
          <w:numId w:val="36"/>
        </w:numPr>
        <w:ind w:left="1440"/>
      </w:pPr>
      <w:bookmarkStart w:name="_Int_Sf0dHSou" w:id="40"/>
      <w:r>
        <w:t>Cannot</w:t>
      </w:r>
      <w:bookmarkEnd w:id="40"/>
      <w:r w:rsidR="00AC4D49">
        <w:t xml:space="preserve"> send screenshots or videos</w:t>
      </w:r>
      <w:r w:rsidR="004D5756">
        <w:t>.</w:t>
      </w:r>
    </w:p>
    <w:p w:rsidR="004D5756" w:rsidP="00577C3E" w:rsidRDefault="00AC4D49" w14:paraId="22BE6655" w14:textId="0610395A">
      <w:pPr>
        <w:pStyle w:val="ListParagraph"/>
        <w:numPr>
          <w:ilvl w:val="0"/>
          <w:numId w:val="36"/>
        </w:numPr>
        <w:ind w:left="1440"/>
      </w:pPr>
      <w:r w:rsidRPr="00AC4D49">
        <w:t>The number of users is low</w:t>
      </w:r>
      <w:r w:rsidR="004D5756">
        <w:t>.</w:t>
      </w:r>
    </w:p>
    <w:p w:rsidR="004D5756" w:rsidP="005C4767" w:rsidRDefault="004D5756" w14:paraId="20C5DCD8" w14:textId="77777777"/>
    <w:p w:rsidRPr="00556407" w:rsidR="001A24CD" w:rsidP="005C4767" w:rsidRDefault="001A24CD" w14:paraId="6BBCF621" w14:textId="1322A4EE">
      <w:r>
        <w:t xml:space="preserve"> </w:t>
      </w:r>
    </w:p>
    <w:p w:rsidRPr="006F5F25" w:rsidR="005C4767" w:rsidP="005C4767" w:rsidRDefault="005C4767" w14:paraId="1279551E" w14:textId="77777777">
      <w:pPr>
        <w:pStyle w:val="Heading1"/>
        <w:rPr>
          <w:color w:val="000000" w:themeColor="text1"/>
        </w:rPr>
      </w:pPr>
      <w:bookmarkStart w:name="_Toc436203402" w:id="41"/>
      <w:bookmarkStart w:name="_Toc452813596" w:id="42"/>
      <w:bookmarkStart w:name="_Toc512930918" w:id="43"/>
      <w:bookmarkStart w:name="_Toc118311178" w:id="44"/>
      <w:bookmarkEnd w:id="22"/>
      <w:r w:rsidRPr="006F5F25">
        <w:rPr>
          <w:color w:val="000000" w:themeColor="text1"/>
        </w:rPr>
        <w:t>Product Features</w:t>
      </w:r>
      <w:bookmarkEnd w:id="41"/>
      <w:bookmarkEnd w:id="42"/>
      <w:bookmarkEnd w:id="43"/>
      <w:r w:rsidRPr="006F5F25">
        <w:rPr>
          <w:color w:val="000000" w:themeColor="text1"/>
        </w:rPr>
        <w:t xml:space="preserve"> </w:t>
      </w:r>
      <w:r w:rsidRPr="006F5F25">
        <w:rPr>
          <w:rFonts w:ascii="Wingdings" w:hAnsi="Wingdings" w:eastAsia="Wingdings" w:cs="Wingdings"/>
          <w:color w:val="000000" w:themeColor="text1"/>
        </w:rPr>
        <w:t>à</w:t>
      </w:r>
      <w:r w:rsidRPr="006F5F25">
        <w:rPr>
          <w:color w:val="000000" w:themeColor="text1"/>
        </w:rPr>
        <w:t xml:space="preserve"> functional user requirements</w:t>
      </w:r>
      <w:bookmarkEnd w:id="44"/>
    </w:p>
    <w:p w:rsidR="00783BE6" w:rsidP="00975712" w:rsidRDefault="00783BE6" w14:paraId="1B1BACB1" w14:textId="715C8658">
      <w:pPr>
        <w:ind w:left="720"/>
        <w:rPr>
          <w:color w:val="000000" w:themeColor="text1"/>
        </w:rPr>
      </w:pPr>
      <w:r w:rsidRPr="46D4FC98">
        <w:rPr>
          <w:color w:val="000000" w:themeColor="text1"/>
        </w:rPr>
        <w:t xml:space="preserve">App Tinder Mini </w:t>
      </w:r>
      <w:r w:rsidRPr="46D4FC98" w:rsidR="2C966183">
        <w:rPr>
          <w:color w:val="000000" w:themeColor="text1"/>
        </w:rPr>
        <w:t>includes</w:t>
      </w:r>
      <w:r w:rsidRPr="46D4FC98" w:rsidR="00FE6256">
        <w:rPr>
          <w:color w:val="000000" w:themeColor="text1"/>
        </w:rPr>
        <w:t xml:space="preserve"> </w:t>
      </w:r>
      <w:r w:rsidRPr="46D4FC98" w:rsidR="00EC523C">
        <w:rPr>
          <w:color w:val="000000" w:themeColor="text1"/>
        </w:rPr>
        <w:t xml:space="preserve">the following </w:t>
      </w:r>
      <w:r w:rsidRPr="46D4FC98" w:rsidR="23155A19">
        <w:rPr>
          <w:color w:val="000000" w:themeColor="text1"/>
        </w:rPr>
        <w:t>key features</w:t>
      </w:r>
      <w:r w:rsidRPr="46D4FC98" w:rsidR="00C462D5">
        <w:rPr>
          <w:color w:val="000000" w:themeColor="text1"/>
        </w:rPr>
        <w:t>:</w:t>
      </w:r>
    </w:p>
    <w:p w:rsidRPr="006F5F25" w:rsidR="006F5F25" w:rsidP="00975712" w:rsidRDefault="006F5F25" w14:paraId="1A7A8F19" w14:textId="77777777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006F5F25">
        <w:rPr>
          <w:color w:val="000000" w:themeColor="text1"/>
        </w:rPr>
        <w:t>Register: If the user does not have an account, they can register a new account by Email/Password or link via Google account, Facebook account.</w:t>
      </w:r>
    </w:p>
    <w:p w:rsidRPr="006F5F25" w:rsidR="006F5F25" w:rsidP="00975712" w:rsidRDefault="006F5F25" w14:paraId="6AD06F60" w14:textId="57D3430B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46D4FC98">
        <w:rPr>
          <w:color w:val="000000" w:themeColor="text1"/>
        </w:rPr>
        <w:t xml:space="preserve">Login: Check current user account entered exists in the database or not. If </w:t>
      </w:r>
      <w:r w:rsidRPr="46D4FC98" w:rsidR="6B2DEED4">
        <w:rPr>
          <w:color w:val="000000" w:themeColor="text1"/>
        </w:rPr>
        <w:t>the account</w:t>
      </w:r>
      <w:r w:rsidRPr="46D4FC98">
        <w:rPr>
          <w:color w:val="000000" w:themeColor="text1"/>
        </w:rPr>
        <w:t xml:space="preserve"> already exists in </w:t>
      </w:r>
      <w:r w:rsidRPr="46D4FC98" w:rsidR="56655CCC">
        <w:rPr>
          <w:color w:val="000000" w:themeColor="text1"/>
        </w:rPr>
        <w:t>the database</w:t>
      </w:r>
      <w:r w:rsidRPr="46D4FC98">
        <w:rPr>
          <w:color w:val="000000" w:themeColor="text1"/>
        </w:rPr>
        <w:t xml:space="preserve"> go to the main screen, otherwise go to registration.</w:t>
      </w:r>
    </w:p>
    <w:p w:rsidRPr="006F5F25" w:rsidR="006F5F25" w:rsidP="00975712" w:rsidRDefault="006F5F25" w14:paraId="594D96AE" w14:textId="446B095E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006F5F25">
        <w:rPr>
          <w:color w:val="000000" w:themeColor="text1"/>
        </w:rPr>
        <w:t>Logout: Log out current account.</w:t>
      </w:r>
    </w:p>
    <w:p w:rsidRPr="006F5F25" w:rsidR="006F5F25" w:rsidP="00975712" w:rsidRDefault="006F5F25" w14:paraId="109A8521" w14:textId="57711C3F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46D4FC98">
        <w:rPr>
          <w:color w:val="000000" w:themeColor="text1"/>
        </w:rPr>
        <w:t xml:space="preserve">Create user profile: Import the user's information after </w:t>
      </w:r>
      <w:r w:rsidRPr="46D4FC98" w:rsidR="28FD0441">
        <w:rPr>
          <w:color w:val="000000" w:themeColor="text1"/>
        </w:rPr>
        <w:t>registration</w:t>
      </w:r>
      <w:r w:rsidRPr="46D4FC98">
        <w:rPr>
          <w:color w:val="000000" w:themeColor="text1"/>
        </w:rPr>
        <w:t>.</w:t>
      </w:r>
    </w:p>
    <w:p w:rsidRPr="006F5F25" w:rsidR="006F5F25" w:rsidP="00975712" w:rsidRDefault="006F5F25" w14:paraId="12F1F664" w14:textId="77777777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006F5F25">
        <w:rPr>
          <w:color w:val="000000" w:themeColor="text1"/>
        </w:rPr>
        <w:t>Custom user profile: Edit user information.</w:t>
      </w:r>
    </w:p>
    <w:p w:rsidRPr="006F5F25" w:rsidR="006F5F25" w:rsidP="00975712" w:rsidRDefault="006F5F25" w14:paraId="67862508" w14:textId="77777777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006F5F25">
        <w:rPr>
          <w:color w:val="000000" w:themeColor="text1"/>
        </w:rPr>
        <w:t>Take Tarot cards today: Allows the user to peel a tarot card from which to make suggested predictions for the user.</w:t>
      </w:r>
    </w:p>
    <w:p w:rsidRPr="006F5F25" w:rsidR="006F5F25" w:rsidP="00975712" w:rsidRDefault="006F5F25" w14:paraId="2047816B" w14:textId="532B6FC0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006F5F25">
        <w:rPr>
          <w:color w:val="000000" w:themeColor="text1"/>
        </w:rPr>
        <w:t>Access camera to choose avatar: Allows the app to access the album to set up the avatar.</w:t>
      </w:r>
    </w:p>
    <w:p w:rsidRPr="006F5F25" w:rsidR="006F5F25" w:rsidP="00975712" w:rsidRDefault="006F5F25" w14:paraId="723CB3B8" w14:textId="5BD06777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46D4FC98">
        <w:rPr>
          <w:color w:val="000000" w:themeColor="text1"/>
        </w:rPr>
        <w:t xml:space="preserve">Match </w:t>
      </w:r>
      <w:r w:rsidRPr="46D4FC98" w:rsidR="4C4E43BF">
        <w:rPr>
          <w:color w:val="000000" w:themeColor="text1"/>
        </w:rPr>
        <w:t>normal</w:t>
      </w:r>
      <w:r w:rsidRPr="46D4FC98">
        <w:rPr>
          <w:color w:val="000000" w:themeColor="text1"/>
        </w:rPr>
        <w:t xml:space="preserve">: Matching suggestions based </w:t>
      </w:r>
      <w:r w:rsidRPr="46D4FC98" w:rsidR="74B84C92">
        <w:rPr>
          <w:color w:val="000000" w:themeColor="text1"/>
        </w:rPr>
        <w:t>on</w:t>
      </w:r>
      <w:r w:rsidRPr="46D4FC98">
        <w:rPr>
          <w:color w:val="000000" w:themeColor="text1"/>
        </w:rPr>
        <w:t xml:space="preserve"> interests, gender, </w:t>
      </w:r>
      <w:r w:rsidRPr="46D4FC98" w:rsidR="005B0BED">
        <w:rPr>
          <w:color w:val="000000" w:themeColor="text1"/>
        </w:rPr>
        <w:t xml:space="preserve">location, </w:t>
      </w:r>
      <w:r w:rsidRPr="46D4FC98" w:rsidR="5A10C5EE">
        <w:rPr>
          <w:color w:val="000000" w:themeColor="text1"/>
        </w:rPr>
        <w:t>etc.</w:t>
      </w:r>
    </w:p>
    <w:p w:rsidRPr="006F5F25" w:rsidR="006F5F25" w:rsidP="00975712" w:rsidRDefault="006F5F25" w14:paraId="1DC78F7C" w14:textId="77777777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006F5F25">
        <w:rPr>
          <w:color w:val="000000" w:themeColor="text1"/>
        </w:rPr>
        <w:t>Match according to the zodiac sign: calculate the user's zodiac sign and suggest a pairing based on that zodiac sign.</w:t>
      </w:r>
    </w:p>
    <w:p w:rsidRPr="006F5F25" w:rsidR="006F5F25" w:rsidP="00975712" w:rsidRDefault="006F5F25" w14:paraId="0BD8426B" w14:textId="6D755B72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46D4FC98">
        <w:rPr>
          <w:color w:val="000000" w:themeColor="text1"/>
        </w:rPr>
        <w:t xml:space="preserve">Recommend place for dating: Suggest dating places such as: parks, restaurants, eateries, </w:t>
      </w:r>
      <w:r w:rsidRPr="46D4FC98" w:rsidR="005B0BED">
        <w:rPr>
          <w:color w:val="000000" w:themeColor="text1"/>
        </w:rPr>
        <w:t xml:space="preserve">cafes, </w:t>
      </w:r>
      <w:r w:rsidRPr="46D4FC98" w:rsidR="4C6648A8">
        <w:rPr>
          <w:color w:val="000000" w:themeColor="text1"/>
        </w:rPr>
        <w:t>etc.</w:t>
      </w:r>
    </w:p>
    <w:p w:rsidRPr="006F5F25" w:rsidR="006F5F25" w:rsidP="00975712" w:rsidRDefault="006F5F25" w14:paraId="0278C975" w14:textId="77777777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006F5F25">
        <w:rPr>
          <w:color w:val="000000" w:themeColor="text1"/>
        </w:rPr>
        <w:t>Text messaging: Allow users to send text messages.</w:t>
      </w:r>
    </w:p>
    <w:p w:rsidRPr="006F5F25" w:rsidR="006F5F25" w:rsidP="00975712" w:rsidRDefault="006F5F25" w14:paraId="6ED54506" w14:textId="77777777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006F5F25">
        <w:rPr>
          <w:color w:val="000000" w:themeColor="text1"/>
        </w:rPr>
        <w:t>Image messaging: Allow users to send image messages.</w:t>
      </w:r>
    </w:p>
    <w:p w:rsidRPr="006F5F25" w:rsidR="006F5F25" w:rsidP="00975712" w:rsidRDefault="006F5F25" w14:paraId="06C5E7E1" w14:textId="77777777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006F5F25">
        <w:rPr>
          <w:color w:val="000000" w:themeColor="text1"/>
        </w:rPr>
        <w:t>Voice messaging: Allow users to send audio messages.</w:t>
      </w:r>
    </w:p>
    <w:p w:rsidRPr="006F5F25" w:rsidR="006F5F25" w:rsidP="00975712" w:rsidRDefault="006F5F25" w14:paraId="715D4E1E" w14:textId="5724FC77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46D4FC98">
        <w:rPr>
          <w:color w:val="000000" w:themeColor="text1"/>
        </w:rPr>
        <w:t xml:space="preserve">Video call </w:t>
      </w:r>
      <w:r w:rsidRPr="46D4FC98" w:rsidR="52C1235A">
        <w:rPr>
          <w:color w:val="000000" w:themeColor="text1"/>
        </w:rPr>
        <w:t>real-time</w:t>
      </w:r>
      <w:r w:rsidRPr="46D4FC98">
        <w:rPr>
          <w:color w:val="000000" w:themeColor="text1"/>
        </w:rPr>
        <w:t>: Allow users to make phone calls.</w:t>
      </w:r>
    </w:p>
    <w:p w:rsidRPr="006F5F25" w:rsidR="006F5F25" w:rsidP="00975712" w:rsidRDefault="006F5F25" w14:paraId="5E786CC5" w14:textId="3C765EDE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006F5F25">
        <w:rPr>
          <w:color w:val="000000" w:themeColor="text1"/>
        </w:rPr>
        <w:t>Send location: Allow to send a current location.</w:t>
      </w:r>
    </w:p>
    <w:p w:rsidR="005C4767" w:rsidP="005C4767" w:rsidRDefault="005C4767" w14:paraId="68BD2DA3" w14:textId="04EAA317">
      <w:pPr>
        <w:pStyle w:val="Heading1"/>
      </w:pPr>
      <w:bookmarkStart w:name="_Toc436203408" w:id="45"/>
      <w:bookmarkStart w:name="_Toc452813602" w:id="46"/>
      <w:bookmarkStart w:name="_Toc512930919" w:id="47"/>
      <w:bookmarkStart w:name="_Toc118311179" w:id="48"/>
      <w:r>
        <w:t>Non-Functional Requirements</w:t>
      </w:r>
      <w:bookmarkEnd w:id="45"/>
      <w:bookmarkEnd w:id="46"/>
      <w:bookmarkEnd w:id="47"/>
      <w:r>
        <w:t xml:space="preserve"> </w:t>
      </w:r>
      <w:r w:rsidRPr="46D4FC98">
        <w:rPr>
          <w:rFonts w:ascii="Wingdings" w:hAnsi="Wingdings" w:eastAsia="Wingdings" w:cs="Wingdings"/>
        </w:rPr>
        <w:t>à</w:t>
      </w:r>
      <w:r>
        <w:t xml:space="preserve"> non-functional user </w:t>
      </w:r>
      <w:r w:rsidR="1BA6D636">
        <w:t>requirements</w:t>
      </w:r>
      <w:bookmarkEnd w:id="48"/>
    </w:p>
    <w:p w:rsidR="00B0572C" w:rsidP="00975712" w:rsidRDefault="003E1489" w14:paraId="05E3DE5C" w14:textId="3FDDAF8B">
      <w:pPr>
        <w:pStyle w:val="BodyText"/>
        <w:numPr>
          <w:ilvl w:val="0"/>
          <w:numId w:val="40"/>
        </w:numPr>
      </w:pPr>
      <w:r>
        <w:t xml:space="preserve">Performance and scalability: when using </w:t>
      </w:r>
      <w:r w:rsidR="4F73F896">
        <w:t>an app</w:t>
      </w:r>
      <w:r>
        <w:t xml:space="preserve">, the user will notice the </w:t>
      </w:r>
      <w:r w:rsidR="78AA9FEA">
        <w:t>delay,</w:t>
      </w:r>
      <w:r>
        <w:t xml:space="preserve"> but the flow of </w:t>
      </w:r>
      <w:r w:rsidR="1E7BF313">
        <w:t>thought</w:t>
      </w:r>
      <w:r>
        <w:t xml:space="preserve"> </w:t>
      </w:r>
      <w:bookmarkStart w:name="_Int_NEeQ1y9I" w:id="49"/>
      <w:r w:rsidR="75657265">
        <w:t>will not</w:t>
      </w:r>
      <w:bookmarkEnd w:id="49"/>
      <w:r>
        <w:t xml:space="preserve"> be interrupted. The system must be scalable enough to support 100</w:t>
      </w:r>
      <w:r w:rsidR="002F4131">
        <w:t>0</w:t>
      </w:r>
      <w:r>
        <w:t xml:space="preserve">0 </w:t>
      </w:r>
      <w:r w:rsidR="796D8438">
        <w:t>visits</w:t>
      </w:r>
      <w:r>
        <w:t xml:space="preserve"> at the same time while maintaining optimal performance.</w:t>
      </w:r>
    </w:p>
    <w:p w:rsidR="003E1489" w:rsidP="00975712" w:rsidRDefault="7BE5D26C" w14:paraId="1C4B0EB4" w14:textId="19CCE2D9">
      <w:pPr>
        <w:pStyle w:val="BodyText"/>
        <w:numPr>
          <w:ilvl w:val="0"/>
          <w:numId w:val="40"/>
        </w:numPr>
      </w:pPr>
      <w:r>
        <w:t>Portability</w:t>
      </w:r>
      <w:r w:rsidR="003E1489">
        <w:t xml:space="preserve"> and compatibility: </w:t>
      </w:r>
      <w:r w:rsidR="002F4131">
        <w:t xml:space="preserve">App can launch on phones, tablets Android 9 Pie or above. 2GB of RAM and 4GB of RAM recommended, Hard disk space </w:t>
      </w:r>
      <w:r w:rsidR="58F036F5">
        <w:t>requires</w:t>
      </w:r>
      <w:r w:rsidR="002F4131">
        <w:t xml:space="preserve"> 2-5GB of free space.</w:t>
      </w:r>
    </w:p>
    <w:p w:rsidR="003E1489" w:rsidP="00975712" w:rsidRDefault="003E1489" w14:paraId="1007F758" w14:textId="178993D9">
      <w:pPr>
        <w:pStyle w:val="BodyText"/>
        <w:numPr>
          <w:ilvl w:val="0"/>
          <w:numId w:val="40"/>
        </w:numPr>
      </w:pPr>
      <w:r>
        <w:t>Reliability, maintainability, availability</w:t>
      </w:r>
      <w:r w:rsidR="002F4131">
        <w:t xml:space="preserve">: The system must perform without failure in 85 percent of </w:t>
      </w:r>
      <w:r w:rsidR="1115C594">
        <w:t>cases of use</w:t>
      </w:r>
      <w:r w:rsidR="002F4131">
        <w:t xml:space="preserve"> during a month. The mean time to restore the system (MTTRS) following a system failure must not be greater than 1day. MTTTRS includes all corrective maintenance time and delay time.</w:t>
      </w:r>
    </w:p>
    <w:p w:rsidR="003E1489" w:rsidP="00975712" w:rsidRDefault="003E1489" w14:paraId="1B438280" w14:textId="0ED1DE33">
      <w:pPr>
        <w:pStyle w:val="BodyText"/>
        <w:numPr>
          <w:ilvl w:val="0"/>
          <w:numId w:val="40"/>
        </w:numPr>
      </w:pPr>
      <w:r>
        <w:t>Security</w:t>
      </w:r>
      <w:r w:rsidR="0044115A">
        <w:t xml:space="preserve">: The system </w:t>
      </w:r>
      <w:bookmarkStart w:name="_Int_Rw123JOd" w:id="50"/>
      <w:r w:rsidR="39B6B79E">
        <w:t>must</w:t>
      </w:r>
      <w:bookmarkEnd w:id="50"/>
      <w:r w:rsidR="0044115A">
        <w:t xml:space="preserve"> secure the user information and </w:t>
      </w:r>
      <w:r w:rsidR="522FAEA7">
        <w:t>does</w:t>
      </w:r>
      <w:r w:rsidR="0044115A">
        <w:t xml:space="preserve"> not allow permission to take pictures or videos.</w:t>
      </w:r>
    </w:p>
    <w:p w:rsidR="003E1489" w:rsidP="00975712" w:rsidRDefault="260963FC" w14:paraId="48C95927" w14:textId="0B267226">
      <w:pPr>
        <w:pStyle w:val="BodyText"/>
        <w:numPr>
          <w:ilvl w:val="0"/>
          <w:numId w:val="40"/>
        </w:numPr>
      </w:pPr>
      <w:r>
        <w:t>Localization</w:t>
      </w:r>
      <w:r w:rsidR="0044115A">
        <w:t>: Responsive design suitable for young Vietnamese.</w:t>
      </w:r>
    </w:p>
    <w:p w:rsidRPr="00B0572C" w:rsidR="003E1489" w:rsidP="00975712" w:rsidRDefault="003E1489" w14:paraId="7FFFAE86" w14:textId="7EB033FF">
      <w:pPr>
        <w:pStyle w:val="BodyText"/>
        <w:numPr>
          <w:ilvl w:val="0"/>
          <w:numId w:val="40"/>
        </w:numPr>
      </w:pPr>
      <w:r>
        <w:lastRenderedPageBreak/>
        <w:t>Usability</w:t>
      </w:r>
      <w:r w:rsidR="00595140">
        <w:t xml:space="preserve">: </w:t>
      </w:r>
      <w:r w:rsidRPr="00595140" w:rsidR="00595140">
        <w:t>Users can successfully use the system after 2 hours of use, users must successfully pair after at most 30 interactions with other people.</w:t>
      </w:r>
    </w:p>
    <w:sectPr w:rsidRPr="00B0572C" w:rsidR="003E1489">
      <w:headerReference w:type="default" r:id="rId8"/>
      <w:footerReference w:type="default" r:id="rId9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5E1C" w:rsidRDefault="00255E1C" w14:paraId="711FEDD6" w14:textId="77777777">
      <w:pPr>
        <w:spacing w:line="240" w:lineRule="auto"/>
      </w:pPr>
      <w:r>
        <w:separator/>
      </w:r>
    </w:p>
  </w:endnote>
  <w:endnote w:type="continuationSeparator" w:id="0">
    <w:p w:rsidR="00255E1C" w:rsidRDefault="00255E1C" w14:paraId="61B31C9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 w14:paraId="6265413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0439F1" w14:paraId="353071C8" w14:textId="118B7CA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P="0006309C" w:rsidRDefault="000439F1" w14:paraId="1E89E8A4" w14:textId="323A7E48">
          <w:pPr>
            <w:jc w:val="center"/>
          </w:pPr>
          <w:r>
            <w:rPr>
              <w:rFonts w:ascii="Symbol" w:hAnsi="Symbol" w:eastAsia="Symbol" w:cs="Symbol"/>
            </w:rPr>
            <w:t>Ó</w:t>
          </w:r>
          <w:r w:rsidR="00F540F5">
            <w:t>Wednesday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D6CBE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0439F1" w14:paraId="2BAE8D08" w14:textId="7777777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E5FD6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F81399" w:rsidRDefault="00F81399" w14:paraId="618509D1" w14:textId="77777777">
    <w:pPr>
      <w:pStyle w:val="Footer"/>
    </w:pPr>
  </w:p>
  <w:p w:rsidR="00B352DE" w:rsidRDefault="00B352DE" w14:paraId="7BC2BB62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5E1C" w:rsidRDefault="00255E1C" w14:paraId="338A4DB4" w14:textId="77777777">
      <w:pPr>
        <w:spacing w:line="240" w:lineRule="auto"/>
      </w:pPr>
      <w:r>
        <w:separator/>
      </w:r>
    </w:p>
  </w:footnote>
  <w:footnote w:type="continuationSeparator" w:id="0">
    <w:p w:rsidR="00255E1C" w:rsidRDefault="00255E1C" w14:paraId="639A2FC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4767" w:rsidRDefault="005C4767" w14:paraId="1F6D9E85" w14:textId="77777777">
    <w:pPr>
      <w:rPr>
        <w:sz w:val="24"/>
      </w:rPr>
    </w:pPr>
  </w:p>
  <w:p w:rsidR="005C4767" w:rsidRDefault="005C4767" w14:paraId="4B6725EA" w14:textId="77777777">
    <w:pPr>
      <w:pBdr>
        <w:top w:val="single" w:color="auto" w:sz="6" w:space="1"/>
      </w:pBdr>
      <w:rPr>
        <w:sz w:val="24"/>
      </w:rPr>
    </w:pPr>
  </w:p>
  <w:p w:rsidR="005C4767" w:rsidRDefault="00F72266" w14:paraId="4F26546E" w14:textId="6DDB191D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Wednesday</w:t>
    </w:r>
  </w:p>
  <w:p w:rsidR="005C4767" w:rsidRDefault="005C4767" w14:paraId="0C81D250" w14:textId="77777777">
    <w:pPr>
      <w:pBdr>
        <w:bottom w:val="single" w:color="auto" w:sz="6" w:space="1"/>
      </w:pBdr>
      <w:jc w:val="right"/>
      <w:rPr>
        <w:sz w:val="24"/>
      </w:rPr>
    </w:pPr>
  </w:p>
  <w:p w:rsidR="005C4767" w:rsidRDefault="005C4767" w14:paraId="6B6DEC1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 w14:paraId="65272287" w14:textId="77777777">
      <w:tc>
        <w:tcPr>
          <w:tcW w:w="6379" w:type="dxa"/>
        </w:tcPr>
        <w:p w:rsidR="00F81399" w:rsidRDefault="005F1912" w14:paraId="6BD79250" w14:textId="214C7A8C">
          <w:r>
            <w:rPr>
              <w:b/>
            </w:rPr>
            <w:t>Tinder Mini</w:t>
          </w:r>
        </w:p>
      </w:tc>
      <w:tc>
        <w:tcPr>
          <w:tcW w:w="3179" w:type="dxa"/>
        </w:tcPr>
        <w:p w:rsidR="00F81399" w:rsidRDefault="000439F1" w14:paraId="4814E878" w14:textId="655D53A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</w:t>
          </w:r>
          <w:r w:rsidR="00F72266">
            <w:t xml:space="preserve">  1</w:t>
          </w:r>
          <w:r>
            <w:t>.0</w:t>
          </w:r>
        </w:p>
      </w:tc>
    </w:tr>
    <w:tr w:rsidR="00F81399" w14:paraId="35B1D48F" w14:textId="77777777">
      <w:tc>
        <w:tcPr>
          <w:tcW w:w="6379" w:type="dxa"/>
        </w:tcPr>
        <w:p w:rsidR="00F81399" w:rsidP="00B243D1" w:rsidRDefault="00000000" w14:paraId="29647434" w14:textId="0B30B35C">
          <w:r>
            <w:fldChar w:fldCharType="begin"/>
          </w:r>
          <w:r>
            <w:instrText>TITLE  \* MERGEFORMAT</w:instrText>
          </w:r>
          <w:r>
            <w:fldChar w:fldCharType="separate"/>
          </w:r>
          <w:r w:rsidR="006D6CBE">
            <w:t>Vision (Small Project)</w:t>
          </w:r>
          <w:r>
            <w:fldChar w:fldCharType="end"/>
          </w:r>
        </w:p>
      </w:tc>
      <w:tc>
        <w:tcPr>
          <w:tcW w:w="3179" w:type="dxa"/>
        </w:tcPr>
        <w:p w:rsidR="00F81399" w:rsidRDefault="000439F1" w14:paraId="0DCABC98" w14:textId="4CD637E6">
          <w:r>
            <w:t xml:space="preserve">  Date:  </w:t>
          </w:r>
          <w:r w:rsidR="005F1912">
            <w:t>31</w:t>
          </w:r>
          <w:r>
            <w:t>/</w:t>
          </w:r>
          <w:r w:rsidR="005F1912">
            <w:t>10</w:t>
          </w:r>
          <w:r>
            <w:t>/</w:t>
          </w:r>
          <w:r w:rsidR="005F1912">
            <w:t>2022</w:t>
          </w:r>
        </w:p>
      </w:tc>
    </w:tr>
  </w:tbl>
  <w:p w:rsidR="00F81399" w:rsidRDefault="00F81399" w14:paraId="44BD2297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4Yph5qx" int2:invalidationBookmarkName="" int2:hashCode="tAEGMG9TUm/3Af" int2:id="axwaWBk4"/>
    <int2:bookmark int2:bookmarkName="_Int_Rw123JOd" int2:invalidationBookmarkName="" int2:hashCode="3aKsP3YcWmO9eC" int2:id="gueWm0VP"/>
    <int2:bookmark int2:bookmarkName="_Int_NEeQ1y9I" int2:invalidationBookmarkName="" int2:hashCode="go6CBamZ2R+mhn" int2:id="GC3DLUdu"/>
    <int2:bookmark int2:bookmarkName="_Int_Sf0dHSou" int2:invalidationBookmarkName="" int2:hashCode="VLMdF7czCgyPqQ" int2:id="4oJWwo3N"/>
    <int2:bookmark int2:bookmarkName="_Int_pip2L3Jc" int2:invalidationBookmarkName="" int2:hashCode="7VmIbqC+OnSHY8" int2:id="n1Zr1psw"/>
    <int2:bookmark int2:bookmarkName="_Int_7VcSjzgS" int2:invalidationBookmarkName="" int2:hashCode="gqZ2dqB1UKDfs3" int2:id="aTG2tWxC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148021C5"/>
    <w:multiLevelType w:val="hybridMultilevel"/>
    <w:tmpl w:val="9C1C6D1E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6D27FE8"/>
    <w:multiLevelType w:val="hybridMultilevel"/>
    <w:tmpl w:val="8830085E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2B6F05DD"/>
    <w:multiLevelType w:val="hybridMultilevel"/>
    <w:tmpl w:val="3CD4F9FE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BFE6713"/>
    <w:multiLevelType w:val="hybridMultilevel"/>
    <w:tmpl w:val="21F4D024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3CCD55A1"/>
    <w:multiLevelType w:val="hybridMultilevel"/>
    <w:tmpl w:val="800A8C72"/>
    <w:lvl w:ilvl="0" w:tplc="042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479323A1"/>
    <w:multiLevelType w:val="hybridMultilevel"/>
    <w:tmpl w:val="1632EFEE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97B3B3A"/>
    <w:multiLevelType w:val="hybridMultilevel"/>
    <w:tmpl w:val="B2DC35B6"/>
    <w:lvl w:ilvl="0" w:tplc="04090001">
      <w:start w:val="4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 w15:restartNumberingAfterBreak="0">
    <w:nsid w:val="534A1587"/>
    <w:multiLevelType w:val="hybridMultilevel"/>
    <w:tmpl w:val="419C7E5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9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1" w15:restartNumberingAfterBreak="0">
    <w:nsid w:val="6EC83C56"/>
    <w:multiLevelType w:val="hybridMultilevel"/>
    <w:tmpl w:val="BB8EAEC0"/>
    <w:lvl w:ilvl="0" w:tplc="042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3" w15:restartNumberingAfterBreak="0">
    <w:nsid w:val="73FD76EA"/>
    <w:multiLevelType w:val="hybridMultilevel"/>
    <w:tmpl w:val="8EC6D2DE"/>
    <w:lvl w:ilvl="0" w:tplc="042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6" w15:restartNumberingAfterBreak="0">
    <w:nsid w:val="7881342C"/>
    <w:multiLevelType w:val="hybridMultilevel"/>
    <w:tmpl w:val="927C1E3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847014662">
    <w:abstractNumId w:val="0"/>
  </w:num>
  <w:num w:numId="2" w16cid:durableId="207489054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 w16cid:durableId="711005185">
    <w:abstractNumId w:val="3"/>
  </w:num>
  <w:num w:numId="4" w16cid:durableId="101536495">
    <w:abstractNumId w:val="17"/>
  </w:num>
  <w:num w:numId="5" w16cid:durableId="317922151">
    <w:abstractNumId w:val="37"/>
  </w:num>
  <w:num w:numId="6" w16cid:durableId="418060722">
    <w:abstractNumId w:val="26"/>
  </w:num>
  <w:num w:numId="7" w16cid:durableId="1753431710">
    <w:abstractNumId w:val="25"/>
  </w:num>
  <w:num w:numId="8" w16cid:durableId="212915673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9" w16cid:durableId="1429423554">
    <w:abstractNumId w:val="2"/>
  </w:num>
  <w:num w:numId="10" w16cid:durableId="1905488802">
    <w:abstractNumId w:val="35"/>
  </w:num>
  <w:num w:numId="11" w16cid:durableId="2127581537">
    <w:abstractNumId w:val="4"/>
  </w:num>
  <w:num w:numId="12" w16cid:durableId="287396198">
    <w:abstractNumId w:val="18"/>
  </w:num>
  <w:num w:numId="13" w16cid:durableId="194314395">
    <w:abstractNumId w:val="16"/>
  </w:num>
  <w:num w:numId="14" w16cid:durableId="1514152399">
    <w:abstractNumId w:val="34"/>
  </w:num>
  <w:num w:numId="15" w16cid:durableId="1594707151">
    <w:abstractNumId w:val="15"/>
  </w:num>
  <w:num w:numId="16" w16cid:durableId="1544125444">
    <w:abstractNumId w:val="6"/>
  </w:num>
  <w:num w:numId="17" w16cid:durableId="1461146034">
    <w:abstractNumId w:val="32"/>
  </w:num>
  <w:num w:numId="18" w16cid:durableId="1780225045">
    <w:abstractNumId w:val="24"/>
  </w:num>
  <w:num w:numId="19" w16cid:durableId="1778914124">
    <w:abstractNumId w:val="7"/>
  </w:num>
  <w:num w:numId="20" w16cid:durableId="995719379">
    <w:abstractNumId w:val="21"/>
  </w:num>
  <w:num w:numId="21" w16cid:durableId="1736932325">
    <w:abstractNumId w:val="14"/>
  </w:num>
  <w:num w:numId="22" w16cid:durableId="1079908607">
    <w:abstractNumId w:val="30"/>
  </w:num>
  <w:num w:numId="23" w16cid:durableId="1058674881">
    <w:abstractNumId w:val="11"/>
  </w:num>
  <w:num w:numId="24" w16cid:durableId="849489008">
    <w:abstractNumId w:val="9"/>
  </w:num>
  <w:num w:numId="25" w16cid:durableId="1990404913">
    <w:abstractNumId w:val="8"/>
  </w:num>
  <w:num w:numId="26" w16cid:durableId="1025211505">
    <w:abstractNumId w:val="28"/>
  </w:num>
  <w:num w:numId="27" w16cid:durableId="1700353928">
    <w:abstractNumId w:val="29"/>
  </w:num>
  <w:num w:numId="28" w16cid:durableId="80949500">
    <w:abstractNumId w:val="38"/>
  </w:num>
  <w:num w:numId="29" w16cid:durableId="561907420">
    <w:abstractNumId w:val="19"/>
  </w:num>
  <w:num w:numId="30" w16cid:durableId="23483387">
    <w:abstractNumId w:val="23"/>
  </w:num>
  <w:num w:numId="31" w16cid:durableId="858011846">
    <w:abstractNumId w:val="27"/>
  </w:num>
  <w:num w:numId="32" w16cid:durableId="1433284310">
    <w:abstractNumId w:val="33"/>
  </w:num>
  <w:num w:numId="33" w16cid:durableId="198249872">
    <w:abstractNumId w:val="36"/>
  </w:num>
  <w:num w:numId="34" w16cid:durableId="105321367">
    <w:abstractNumId w:val="12"/>
  </w:num>
  <w:num w:numId="35" w16cid:durableId="155153216">
    <w:abstractNumId w:val="10"/>
  </w:num>
  <w:num w:numId="36" w16cid:durableId="1367214301">
    <w:abstractNumId w:val="13"/>
  </w:num>
  <w:num w:numId="37" w16cid:durableId="1115366799">
    <w:abstractNumId w:val="5"/>
  </w:num>
  <w:num w:numId="38" w16cid:durableId="1872188453">
    <w:abstractNumId w:val="22"/>
  </w:num>
  <w:num w:numId="39" w16cid:durableId="677200986">
    <w:abstractNumId w:val="31"/>
  </w:num>
  <w:num w:numId="40" w16cid:durableId="248664197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40EE"/>
    <w:rsid w:val="00000000"/>
    <w:rsid w:val="000368D3"/>
    <w:rsid w:val="000439F1"/>
    <w:rsid w:val="0006309C"/>
    <w:rsid w:val="000A0CDE"/>
    <w:rsid w:val="000D0AE0"/>
    <w:rsid w:val="000E5FD6"/>
    <w:rsid w:val="000F7E97"/>
    <w:rsid w:val="001664F7"/>
    <w:rsid w:val="0017056A"/>
    <w:rsid w:val="00187522"/>
    <w:rsid w:val="001A24CD"/>
    <w:rsid w:val="001B2178"/>
    <w:rsid w:val="001D55FA"/>
    <w:rsid w:val="002069F8"/>
    <w:rsid w:val="00214F47"/>
    <w:rsid w:val="00225B9B"/>
    <w:rsid w:val="00242530"/>
    <w:rsid w:val="00244AF1"/>
    <w:rsid w:val="002461A6"/>
    <w:rsid w:val="00255E1C"/>
    <w:rsid w:val="00275D5E"/>
    <w:rsid w:val="002F3501"/>
    <w:rsid w:val="002F4131"/>
    <w:rsid w:val="003178D1"/>
    <w:rsid w:val="00350079"/>
    <w:rsid w:val="003722E8"/>
    <w:rsid w:val="00396EAE"/>
    <w:rsid w:val="003A79AC"/>
    <w:rsid w:val="003A79C5"/>
    <w:rsid w:val="003B7AEE"/>
    <w:rsid w:val="003E1489"/>
    <w:rsid w:val="003F7AB9"/>
    <w:rsid w:val="00405275"/>
    <w:rsid w:val="004372F4"/>
    <w:rsid w:val="0044115A"/>
    <w:rsid w:val="00466882"/>
    <w:rsid w:val="00493FCA"/>
    <w:rsid w:val="004A3121"/>
    <w:rsid w:val="004A5397"/>
    <w:rsid w:val="004A63D3"/>
    <w:rsid w:val="004B5C15"/>
    <w:rsid w:val="004B6BFB"/>
    <w:rsid w:val="004D11F3"/>
    <w:rsid w:val="004D5756"/>
    <w:rsid w:val="004E120C"/>
    <w:rsid w:val="005003FD"/>
    <w:rsid w:val="00504042"/>
    <w:rsid w:val="00522621"/>
    <w:rsid w:val="00536DFF"/>
    <w:rsid w:val="005451A0"/>
    <w:rsid w:val="005528E7"/>
    <w:rsid w:val="00556407"/>
    <w:rsid w:val="00577C3E"/>
    <w:rsid w:val="005912A7"/>
    <w:rsid w:val="00595140"/>
    <w:rsid w:val="005B0BED"/>
    <w:rsid w:val="005B3597"/>
    <w:rsid w:val="005B61B0"/>
    <w:rsid w:val="005B72BB"/>
    <w:rsid w:val="005C4767"/>
    <w:rsid w:val="005F1912"/>
    <w:rsid w:val="006138FF"/>
    <w:rsid w:val="00664C9D"/>
    <w:rsid w:val="006D5EF2"/>
    <w:rsid w:val="006D6CBE"/>
    <w:rsid w:val="006F5F25"/>
    <w:rsid w:val="00705DB0"/>
    <w:rsid w:val="00720C3F"/>
    <w:rsid w:val="0073548E"/>
    <w:rsid w:val="007472C0"/>
    <w:rsid w:val="00767151"/>
    <w:rsid w:val="00776926"/>
    <w:rsid w:val="00783BE6"/>
    <w:rsid w:val="00786089"/>
    <w:rsid w:val="00786EA7"/>
    <w:rsid w:val="007D2B15"/>
    <w:rsid w:val="007D64D1"/>
    <w:rsid w:val="007F1B4B"/>
    <w:rsid w:val="008571E4"/>
    <w:rsid w:val="00872E80"/>
    <w:rsid w:val="008F173A"/>
    <w:rsid w:val="008F4175"/>
    <w:rsid w:val="008F63B3"/>
    <w:rsid w:val="00916188"/>
    <w:rsid w:val="00927A86"/>
    <w:rsid w:val="00941556"/>
    <w:rsid w:val="009551F0"/>
    <w:rsid w:val="00967865"/>
    <w:rsid w:val="0097071F"/>
    <w:rsid w:val="00975712"/>
    <w:rsid w:val="00985AC9"/>
    <w:rsid w:val="009C2567"/>
    <w:rsid w:val="00A05689"/>
    <w:rsid w:val="00A240EE"/>
    <w:rsid w:val="00A466C3"/>
    <w:rsid w:val="00A61410"/>
    <w:rsid w:val="00A77213"/>
    <w:rsid w:val="00AA6471"/>
    <w:rsid w:val="00AB04AC"/>
    <w:rsid w:val="00AB2801"/>
    <w:rsid w:val="00AC4D49"/>
    <w:rsid w:val="00AD0281"/>
    <w:rsid w:val="00AD1F02"/>
    <w:rsid w:val="00AE175C"/>
    <w:rsid w:val="00B0572C"/>
    <w:rsid w:val="00B121D8"/>
    <w:rsid w:val="00B243D1"/>
    <w:rsid w:val="00B352DE"/>
    <w:rsid w:val="00B40BED"/>
    <w:rsid w:val="00B5107A"/>
    <w:rsid w:val="00B655BD"/>
    <w:rsid w:val="00B809AB"/>
    <w:rsid w:val="00BB7C55"/>
    <w:rsid w:val="00BD0953"/>
    <w:rsid w:val="00C462D5"/>
    <w:rsid w:val="00C61107"/>
    <w:rsid w:val="00CA6E0E"/>
    <w:rsid w:val="00CC4A4A"/>
    <w:rsid w:val="00CC5925"/>
    <w:rsid w:val="00CC6153"/>
    <w:rsid w:val="00D04831"/>
    <w:rsid w:val="00D0607D"/>
    <w:rsid w:val="00D12B1F"/>
    <w:rsid w:val="00D47FAF"/>
    <w:rsid w:val="00D672B5"/>
    <w:rsid w:val="00D76F35"/>
    <w:rsid w:val="00D86D60"/>
    <w:rsid w:val="00D918D5"/>
    <w:rsid w:val="00DB7655"/>
    <w:rsid w:val="00DC2C40"/>
    <w:rsid w:val="00E67935"/>
    <w:rsid w:val="00E71F4D"/>
    <w:rsid w:val="00E81A62"/>
    <w:rsid w:val="00EC23D1"/>
    <w:rsid w:val="00EC523C"/>
    <w:rsid w:val="00EE295C"/>
    <w:rsid w:val="00EE346D"/>
    <w:rsid w:val="00EE4504"/>
    <w:rsid w:val="00EE68F8"/>
    <w:rsid w:val="00F15208"/>
    <w:rsid w:val="00F30A5C"/>
    <w:rsid w:val="00F540F5"/>
    <w:rsid w:val="00F62978"/>
    <w:rsid w:val="00F72266"/>
    <w:rsid w:val="00F81399"/>
    <w:rsid w:val="00F91D53"/>
    <w:rsid w:val="00FB530F"/>
    <w:rsid w:val="00FC0CE9"/>
    <w:rsid w:val="00FD1EEC"/>
    <w:rsid w:val="00FE6256"/>
    <w:rsid w:val="00FE6A54"/>
    <w:rsid w:val="02314D8D"/>
    <w:rsid w:val="02704D7F"/>
    <w:rsid w:val="0451C116"/>
    <w:rsid w:val="0473B49F"/>
    <w:rsid w:val="04A49776"/>
    <w:rsid w:val="059D95CE"/>
    <w:rsid w:val="08F52BAF"/>
    <w:rsid w:val="0B20F6E5"/>
    <w:rsid w:val="0EFF5508"/>
    <w:rsid w:val="1115C594"/>
    <w:rsid w:val="13AAF817"/>
    <w:rsid w:val="1BA6D636"/>
    <w:rsid w:val="1E7BF313"/>
    <w:rsid w:val="1EBFEB70"/>
    <w:rsid w:val="1ED2838F"/>
    <w:rsid w:val="23155A19"/>
    <w:rsid w:val="25289CB6"/>
    <w:rsid w:val="260963FC"/>
    <w:rsid w:val="26329E12"/>
    <w:rsid w:val="28FD0441"/>
    <w:rsid w:val="2C966183"/>
    <w:rsid w:val="2CCB0847"/>
    <w:rsid w:val="389CBBC4"/>
    <w:rsid w:val="39883C65"/>
    <w:rsid w:val="39B6B79E"/>
    <w:rsid w:val="3CA4DB69"/>
    <w:rsid w:val="3DEECBA2"/>
    <w:rsid w:val="46D4FC98"/>
    <w:rsid w:val="4B7E48D1"/>
    <w:rsid w:val="4C4E43BF"/>
    <w:rsid w:val="4C6648A8"/>
    <w:rsid w:val="4F73F896"/>
    <w:rsid w:val="4FEEE907"/>
    <w:rsid w:val="522FAEA7"/>
    <w:rsid w:val="52C1235A"/>
    <w:rsid w:val="53A4D47F"/>
    <w:rsid w:val="542E0D2A"/>
    <w:rsid w:val="56655CCC"/>
    <w:rsid w:val="56949768"/>
    <w:rsid w:val="57FA8621"/>
    <w:rsid w:val="58F036F5"/>
    <w:rsid w:val="5A10C5EE"/>
    <w:rsid w:val="5FDB4A19"/>
    <w:rsid w:val="6078ACEE"/>
    <w:rsid w:val="60BCA24F"/>
    <w:rsid w:val="6A7AF726"/>
    <w:rsid w:val="6B2DEED4"/>
    <w:rsid w:val="712DB2A8"/>
    <w:rsid w:val="74B84C92"/>
    <w:rsid w:val="75657265"/>
    <w:rsid w:val="759F799C"/>
    <w:rsid w:val="77230784"/>
    <w:rsid w:val="78AA9FEA"/>
    <w:rsid w:val="796D8438"/>
    <w:rsid w:val="7BE5D26C"/>
    <w:rsid w:val="7EC2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301C71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infoblue0" w:customStyle="1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7D2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3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91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20/10/relationships/intelligence" Target="intelligence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rup_vision_sp.dot</ap:Template>
  <ap:Application>Microsoft Word for the web</ap:Application>
  <ap:DocSecurity>0</ap:DocSecurity>
  <ap:ScaleCrop>false</ap:ScaleCrop>
  <ap:Company>Wednesday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Vision (Small Project)</dc:title>
  <dc:subject>Tinder Mini</dc:subject>
  <dc:creator>David Kesfaw</dc:creator>
  <lastModifiedBy>NGUYỄN KHẮC TẤN</lastModifiedBy>
  <revision>125</revision>
  <lastPrinted>2022-11-02T12:52:00.0000000Z</lastPrinted>
  <dcterms:created xsi:type="dcterms:W3CDTF">2014-09-19T12:16:00.0000000Z</dcterms:created>
  <dcterms:modified xsi:type="dcterms:W3CDTF">2023-01-11T17:25:34.4232830Z</dcterms:modified>
</coreProperties>
</file>