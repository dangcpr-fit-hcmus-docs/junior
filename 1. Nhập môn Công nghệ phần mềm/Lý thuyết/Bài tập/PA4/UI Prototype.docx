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529C2D26" w:rsidR="00444035" w:rsidRDefault="00F14A00">
      <w:pPr>
        <w:pStyle w:val="Title"/>
        <w:jc w:val="right"/>
      </w:pPr>
      <w:r>
        <w:t>Tinder Mini</w:t>
      </w:r>
      <w:fldSimple w:instr=" SUBJECT  \* MERGEFORMAT "/>
    </w:p>
    <w:p w14:paraId="7BBED1DB" w14:textId="3754D8C8" w:rsidR="00444035" w:rsidRDefault="00000000">
      <w:pPr>
        <w:pStyle w:val="Title"/>
        <w:jc w:val="right"/>
      </w:pPr>
      <w:fldSimple w:instr=" TITLE  \* MERGEFORMAT ">
        <w:r w:rsidR="00D214E6">
          <w:t>UI prototype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43EA79AF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16287258" w:rsidR="00444035" w:rsidRDefault="006F61D5">
            <w:pPr>
              <w:pStyle w:val="Tabletext"/>
            </w:pPr>
            <w:r>
              <w:t>14</w:t>
            </w:r>
            <w:r w:rsidR="000C358B">
              <w:t>/1</w:t>
            </w:r>
            <w:r>
              <w:t>2</w:t>
            </w:r>
            <w:r w:rsidR="000C358B">
              <w:t>/2022</w:t>
            </w:r>
          </w:p>
        </w:tc>
        <w:tc>
          <w:tcPr>
            <w:tcW w:w="1152" w:type="dxa"/>
          </w:tcPr>
          <w:p w14:paraId="635BD9AE" w14:textId="2BEC4663" w:rsidR="00444035" w:rsidRDefault="000C358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4C9578CA" w:rsidR="00C428F0" w:rsidRDefault="00D214E6">
            <w:pPr>
              <w:pStyle w:val="Tabletext"/>
            </w:pPr>
            <w:r w:rsidRPr="00D214E6">
              <w:t>UI design for apps</w:t>
            </w:r>
          </w:p>
        </w:tc>
        <w:tc>
          <w:tcPr>
            <w:tcW w:w="2304" w:type="dxa"/>
          </w:tcPr>
          <w:p w14:paraId="4B15027D" w14:textId="77777777" w:rsidR="00444035" w:rsidRDefault="00D214E6">
            <w:pPr>
              <w:pStyle w:val="Tabletext"/>
            </w:pPr>
            <w:r>
              <w:t>Nguyen Hai Dang</w:t>
            </w:r>
          </w:p>
          <w:p w14:paraId="7E19F730" w14:textId="6F0181F6" w:rsidR="00223E3D" w:rsidRDefault="00223E3D">
            <w:pPr>
              <w:pStyle w:val="Tabletext"/>
            </w:pPr>
            <w:r>
              <w:t>Nguyen Van Hieu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541C0436" w14:textId="01304960" w:rsidR="00223E3D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23E3D">
        <w:rPr>
          <w:noProof/>
        </w:rPr>
        <w:t>1.</w:t>
      </w:r>
      <w:r w:rsidR="00223E3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23E3D">
        <w:rPr>
          <w:noProof/>
        </w:rPr>
        <w:t>Main Screen</w:t>
      </w:r>
      <w:r w:rsidR="00223E3D">
        <w:rPr>
          <w:noProof/>
        </w:rPr>
        <w:tab/>
      </w:r>
      <w:r w:rsidR="00223E3D">
        <w:rPr>
          <w:noProof/>
        </w:rPr>
        <w:fldChar w:fldCharType="begin"/>
      </w:r>
      <w:r w:rsidR="00223E3D">
        <w:rPr>
          <w:noProof/>
        </w:rPr>
        <w:instrText xml:space="preserve"> PAGEREF _Toc121953376 \h </w:instrText>
      </w:r>
      <w:r w:rsidR="00223E3D">
        <w:rPr>
          <w:noProof/>
        </w:rPr>
      </w:r>
      <w:r w:rsidR="00223E3D">
        <w:rPr>
          <w:noProof/>
        </w:rPr>
        <w:fldChar w:fldCharType="separate"/>
      </w:r>
      <w:r w:rsidR="00021764">
        <w:rPr>
          <w:noProof/>
        </w:rPr>
        <w:t>4</w:t>
      </w:r>
      <w:r w:rsidR="00223E3D">
        <w:rPr>
          <w:noProof/>
        </w:rPr>
        <w:fldChar w:fldCharType="end"/>
      </w:r>
    </w:p>
    <w:p w14:paraId="51DA6AA0" w14:textId="054B7A24" w:rsidR="00223E3D" w:rsidRDefault="00223E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Sign Up Screen -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_Toc121953377 \h </w:instrText>
      </w:r>
      <w:r>
        <w:rPr>
          <w:noProof/>
        </w:rPr>
      </w:r>
      <w:r>
        <w:rPr>
          <w:noProof/>
        </w:rPr>
        <w:fldChar w:fldCharType="separate"/>
      </w:r>
      <w:r w:rsidR="00021764">
        <w:rPr>
          <w:noProof/>
        </w:rPr>
        <w:t>5</w:t>
      </w:r>
      <w:r>
        <w:rPr>
          <w:noProof/>
        </w:rPr>
        <w:fldChar w:fldCharType="end"/>
      </w:r>
    </w:p>
    <w:p w14:paraId="43396241" w14:textId="0550A594" w:rsidR="00223E3D" w:rsidRDefault="00223E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Profile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_Toc121953378 \h </w:instrText>
      </w:r>
      <w:r>
        <w:rPr>
          <w:noProof/>
        </w:rPr>
      </w:r>
      <w:r>
        <w:rPr>
          <w:noProof/>
        </w:rPr>
        <w:fldChar w:fldCharType="separate"/>
      </w:r>
      <w:r w:rsidR="00021764">
        <w:rPr>
          <w:noProof/>
        </w:rPr>
        <w:t>6</w:t>
      </w:r>
      <w:r>
        <w:rPr>
          <w:noProof/>
        </w:rPr>
        <w:fldChar w:fldCharType="end"/>
      </w:r>
    </w:p>
    <w:p w14:paraId="522E4293" w14:textId="0B7B2132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D214E6">
          <w:t>UI prototype</w:t>
        </w:r>
      </w:fldSimple>
      <w:r>
        <w:t xml:space="preserve"> </w:t>
      </w:r>
    </w:p>
    <w:p w14:paraId="53BCED4C" w14:textId="74EAD460" w:rsidR="00444035" w:rsidRDefault="009A33F1">
      <w:pPr>
        <w:pStyle w:val="Heading1"/>
      </w:pPr>
      <w:bookmarkStart w:id="0" w:name="_Toc121953376"/>
      <w:r>
        <w:t>Main Screen</w:t>
      </w:r>
      <w:bookmarkEnd w:id="0"/>
    </w:p>
    <w:p w14:paraId="69F720B3" w14:textId="5D0006C1" w:rsidR="009A33F1" w:rsidRDefault="0040726F" w:rsidP="0040726F">
      <w:pPr>
        <w:jc w:val="center"/>
      </w:pPr>
      <w:r w:rsidRPr="0040726F">
        <w:rPr>
          <w:noProof/>
        </w:rPr>
        <w:drawing>
          <wp:inline distT="0" distB="0" distL="0" distR="0" wp14:anchorId="650FFA8B" wp14:editId="6B229320">
            <wp:extent cx="2495290" cy="5403134"/>
            <wp:effectExtent l="190500" t="95250" r="172085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90" cy="5403134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62134076" w14:textId="77777777" w:rsidR="001F0518" w:rsidRDefault="001F0518" w:rsidP="001B0B62">
      <w:pPr>
        <w:spacing w:before="120"/>
      </w:pPr>
      <w:r>
        <w:t>This is the first screen when a new user enters the application.</w:t>
      </w:r>
    </w:p>
    <w:p w14:paraId="179CE69B" w14:textId="24265FD1" w:rsidR="001F0518" w:rsidRDefault="001F0518" w:rsidP="001B0B62">
      <w:pPr>
        <w:spacing w:before="120"/>
      </w:pPr>
      <w:r>
        <w:t xml:space="preserve">There are registration forms: via email, google, </w:t>
      </w:r>
      <w:r w:rsidR="0483964D">
        <w:t>facebook</w:t>
      </w:r>
      <w:r>
        <w:t>.</w:t>
      </w:r>
    </w:p>
    <w:p w14:paraId="18D3A317" w14:textId="34962F8D" w:rsidR="00E1648E" w:rsidRPr="009A33F1" w:rsidRDefault="001F0518" w:rsidP="001B0B62">
      <w:pPr>
        <w:spacing w:before="120"/>
      </w:pPr>
      <w:r>
        <w:t>If the user already has an account, the user can click on the button "Already have an account?".</w:t>
      </w:r>
    </w:p>
    <w:p w14:paraId="1C852635" w14:textId="7A229CC5" w:rsidR="00444035" w:rsidRDefault="00A82261">
      <w:pPr>
        <w:pStyle w:val="Heading1"/>
      </w:pPr>
      <w:bookmarkStart w:id="1" w:name="_Toc121953377"/>
      <w:r>
        <w:lastRenderedPageBreak/>
        <w:t>Sign Up Screen</w:t>
      </w:r>
      <w:r w:rsidR="00F34309">
        <w:t xml:space="preserve"> </w:t>
      </w:r>
      <w:r w:rsidR="0020571B">
        <w:t>- Email</w:t>
      </w:r>
      <w:bookmarkEnd w:id="1"/>
    </w:p>
    <w:p w14:paraId="10BC7B0A" w14:textId="16379ACD" w:rsidR="00E1648E" w:rsidRDefault="00E1648E" w:rsidP="0004548A">
      <w:pPr>
        <w:jc w:val="center"/>
      </w:pPr>
      <w:r w:rsidRPr="00E1648E">
        <w:rPr>
          <w:noProof/>
        </w:rPr>
        <w:drawing>
          <wp:inline distT="0" distB="0" distL="0" distR="0" wp14:anchorId="6E3A63A4" wp14:editId="28646BB7">
            <wp:extent cx="2363069" cy="5116830"/>
            <wp:effectExtent l="209550" t="95250" r="151765" b="1981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069" cy="511683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3D96D09E" w14:textId="77777777" w:rsidR="0004548A" w:rsidRDefault="0004548A" w:rsidP="001B0B62">
      <w:pPr>
        <w:spacing w:before="120"/>
        <w:jc w:val="both"/>
      </w:pPr>
      <w:r>
        <w:t>This is the email account registration screen.</w:t>
      </w:r>
    </w:p>
    <w:p w14:paraId="5DCE240C" w14:textId="77777777" w:rsidR="0004548A" w:rsidRDefault="0004548A" w:rsidP="001B0B62">
      <w:pPr>
        <w:spacing w:before="120"/>
        <w:jc w:val="both"/>
      </w:pPr>
      <w:r>
        <w:t>There are data fields are: email, password, re-enter password. Users need to enter all 3 data fields correctly to be able to register an account.</w:t>
      </w:r>
    </w:p>
    <w:p w14:paraId="0313997E" w14:textId="4FBC7AC1" w:rsidR="0004548A" w:rsidRPr="00E1648E" w:rsidRDefault="0004548A" w:rsidP="001B0B62">
      <w:pPr>
        <w:spacing w:before="120"/>
        <w:jc w:val="both"/>
      </w:pPr>
      <w:r>
        <w:t>If the user already has an account, the user can log in by clicking the button "Already have an account?".</w:t>
      </w:r>
    </w:p>
    <w:p w14:paraId="2BDB467C" w14:textId="087A1F3C" w:rsidR="004455A2" w:rsidRDefault="00A82261" w:rsidP="00D214E6">
      <w:pPr>
        <w:pStyle w:val="Heading1"/>
      </w:pPr>
      <w:bookmarkStart w:id="2" w:name="_Toc121953378"/>
      <w:r>
        <w:lastRenderedPageBreak/>
        <w:t>Create Profile Screen</w:t>
      </w:r>
      <w:bookmarkEnd w:id="2"/>
    </w:p>
    <w:p w14:paraId="419590FA" w14:textId="4A120143" w:rsidR="00E1648E" w:rsidRDefault="00E1648E" w:rsidP="00E1648E">
      <w:pPr>
        <w:jc w:val="center"/>
      </w:pPr>
      <w:r w:rsidRPr="00E1648E">
        <w:rPr>
          <w:noProof/>
        </w:rPr>
        <w:drawing>
          <wp:inline distT="0" distB="0" distL="0" distR="0" wp14:anchorId="2FC73E8F" wp14:editId="497AB97E">
            <wp:extent cx="2345837" cy="5079519"/>
            <wp:effectExtent l="209550" t="95250" r="149860" b="1974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837" cy="5079519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7280B2D8" w14:textId="77777777" w:rsidR="001B0B62" w:rsidRDefault="001B0B62" w:rsidP="001B0B62">
      <w:pPr>
        <w:spacing w:before="120"/>
        <w:jc w:val="both"/>
      </w:pPr>
      <w:r>
        <w:t>This is the screen when a user creates a profile right after registering an account.</w:t>
      </w:r>
    </w:p>
    <w:p w14:paraId="4E59EC93" w14:textId="77777777" w:rsidR="001B0B62" w:rsidRDefault="001B0B62" w:rsidP="001B0B62">
      <w:pPr>
        <w:spacing w:before="120"/>
        <w:jc w:val="both"/>
      </w:pPr>
      <w:r>
        <w:t>The user will enter the information fields: last name, first name, date of birth (there will be a Date Picker screen for the user to choose a date). In addition, users can choose an avatar from their phone by clicking on the image with the word "No image available" or clicking on the avatar if they already have an avatar.</w:t>
      </w:r>
    </w:p>
    <w:p w14:paraId="6AD590A7" w14:textId="77777777" w:rsidR="001B0B62" w:rsidRDefault="001B0B62" w:rsidP="001B0B62">
      <w:pPr>
        <w:spacing w:before="120"/>
        <w:jc w:val="both"/>
      </w:pPr>
      <w:r>
        <w:t>Then the user clicks the "Confirm" button to create a profile.</w:t>
      </w:r>
    </w:p>
    <w:p w14:paraId="5A316D12" w14:textId="2026CC19" w:rsidR="00804671" w:rsidRPr="00E1648E" w:rsidRDefault="001B0B62" w:rsidP="001B0B62">
      <w:pPr>
        <w:spacing w:before="120"/>
        <w:jc w:val="both"/>
      </w:pPr>
      <w:r>
        <w:t>However, users can create profiles later by clicking "CREATE PROFILE LATER?".</w:t>
      </w:r>
    </w:p>
    <w:sectPr w:rsidR="00804671" w:rsidRPr="00E1648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01EB" w14:textId="77777777" w:rsidR="00AB6FED" w:rsidRDefault="00AB6FED">
      <w:pPr>
        <w:spacing w:line="240" w:lineRule="auto"/>
      </w:pPr>
      <w:r>
        <w:separator/>
      </w:r>
    </w:p>
  </w:endnote>
  <w:endnote w:type="continuationSeparator" w:id="0">
    <w:p w14:paraId="293329C9" w14:textId="77777777" w:rsidR="00AB6FED" w:rsidRDefault="00AB6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00871780" w:rsidR="00444035" w:rsidRDefault="00F34309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292C0A">
            <w:t>Team 16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176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FD37" w14:textId="77777777" w:rsidR="00AB6FED" w:rsidRDefault="00AB6FED">
      <w:pPr>
        <w:spacing w:line="240" w:lineRule="auto"/>
      </w:pPr>
      <w:r>
        <w:separator/>
      </w:r>
    </w:p>
  </w:footnote>
  <w:footnote w:type="continuationSeparator" w:id="0">
    <w:p w14:paraId="19F2D2C2" w14:textId="77777777" w:rsidR="00AB6FED" w:rsidRDefault="00AB6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2F09F084" w:rsidR="00444035" w:rsidRDefault="00F14A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16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 w:rsidTr="002C6CA3">
      <w:tc>
        <w:tcPr>
          <w:tcW w:w="6379" w:type="dxa"/>
        </w:tcPr>
        <w:p w14:paraId="636785AB" w14:textId="540F4192" w:rsidR="00444035" w:rsidRDefault="002C6CA3">
          <w:r>
            <w:t>Tinder Mini</w:t>
          </w:r>
        </w:p>
      </w:tc>
      <w:tc>
        <w:tcPr>
          <w:tcW w:w="3179" w:type="dxa"/>
        </w:tcPr>
        <w:p w14:paraId="157FE078" w14:textId="6AF00229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44035" w14:paraId="70636E82" w14:textId="77777777" w:rsidTr="002C6CA3">
      <w:tc>
        <w:tcPr>
          <w:tcW w:w="6379" w:type="dxa"/>
        </w:tcPr>
        <w:p w14:paraId="6C7D3CA4" w14:textId="2E4FF312" w:rsidR="00444035" w:rsidRDefault="00000000">
          <w:fldSimple w:instr=" TITLE  \* MERGEFORMAT ">
            <w:r w:rsidR="00021764">
              <w:t>UI prototype</w:t>
            </w:r>
          </w:fldSimple>
        </w:p>
      </w:tc>
      <w:tc>
        <w:tcPr>
          <w:tcW w:w="3179" w:type="dxa"/>
        </w:tcPr>
        <w:p w14:paraId="1B8C4C9A" w14:textId="707F9C7F" w:rsidR="00444035" w:rsidRDefault="00F34309">
          <w:r>
            <w:t xml:space="preserve">  Date:  </w:t>
          </w:r>
          <w:r w:rsidR="00D214E6">
            <w:t>14</w:t>
          </w:r>
          <w:r w:rsidR="00BF6014">
            <w:t>/1</w:t>
          </w:r>
          <w:r w:rsidR="00D214E6">
            <w:t>2</w:t>
          </w:r>
          <w:r w:rsidR="00BF6014">
            <w:t>/2022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53EA0"/>
    <w:multiLevelType w:val="multilevel"/>
    <w:tmpl w:val="8DC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683116"/>
    <w:multiLevelType w:val="hybridMultilevel"/>
    <w:tmpl w:val="BE86A69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9E1E81"/>
    <w:multiLevelType w:val="multilevel"/>
    <w:tmpl w:val="C7D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7A03F7"/>
    <w:multiLevelType w:val="hybridMultilevel"/>
    <w:tmpl w:val="7FE4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325096">
    <w:abstractNumId w:val="0"/>
  </w:num>
  <w:num w:numId="2" w16cid:durableId="434791172">
    <w:abstractNumId w:val="14"/>
  </w:num>
  <w:num w:numId="3" w16cid:durableId="2129002644">
    <w:abstractNumId w:val="24"/>
  </w:num>
  <w:num w:numId="4" w16cid:durableId="452477259">
    <w:abstractNumId w:val="19"/>
  </w:num>
  <w:num w:numId="5" w16cid:durableId="772700506">
    <w:abstractNumId w:val="18"/>
  </w:num>
  <w:num w:numId="6" w16cid:durableId="108680663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479616332">
    <w:abstractNumId w:val="2"/>
  </w:num>
  <w:num w:numId="8" w16cid:durableId="1022779750">
    <w:abstractNumId w:val="23"/>
  </w:num>
  <w:num w:numId="9" w16cid:durableId="765617793">
    <w:abstractNumId w:val="4"/>
  </w:num>
  <w:num w:numId="10" w16cid:durableId="1640644639">
    <w:abstractNumId w:val="15"/>
  </w:num>
  <w:num w:numId="11" w16cid:durableId="1287544675">
    <w:abstractNumId w:val="13"/>
  </w:num>
  <w:num w:numId="12" w16cid:durableId="1879927833">
    <w:abstractNumId w:val="22"/>
  </w:num>
  <w:num w:numId="13" w16cid:durableId="1088431516">
    <w:abstractNumId w:val="12"/>
  </w:num>
  <w:num w:numId="14" w16cid:durableId="1569000730">
    <w:abstractNumId w:val="5"/>
  </w:num>
  <w:num w:numId="15" w16cid:durableId="1278834371">
    <w:abstractNumId w:val="21"/>
  </w:num>
  <w:num w:numId="16" w16cid:durableId="704907047">
    <w:abstractNumId w:val="17"/>
  </w:num>
  <w:num w:numId="17" w16cid:durableId="1559786190">
    <w:abstractNumId w:val="7"/>
  </w:num>
  <w:num w:numId="18" w16cid:durableId="390270115">
    <w:abstractNumId w:val="16"/>
  </w:num>
  <w:num w:numId="19" w16cid:durableId="115456282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901357557">
    <w:abstractNumId w:val="11"/>
  </w:num>
  <w:num w:numId="21" w16cid:durableId="1865366637">
    <w:abstractNumId w:val="20"/>
  </w:num>
  <w:num w:numId="22" w16cid:durableId="328679278">
    <w:abstractNumId w:val="6"/>
  </w:num>
  <w:num w:numId="23" w16cid:durableId="2133085109">
    <w:abstractNumId w:val="3"/>
  </w:num>
  <w:num w:numId="24" w16cid:durableId="915943369">
    <w:abstractNumId w:val="9"/>
  </w:num>
  <w:num w:numId="25" w16cid:durableId="1931155731">
    <w:abstractNumId w:val="10"/>
  </w:num>
  <w:num w:numId="26" w16cid:durableId="1326779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21764"/>
    <w:rsid w:val="00027820"/>
    <w:rsid w:val="00032381"/>
    <w:rsid w:val="00032B3B"/>
    <w:rsid w:val="0004548A"/>
    <w:rsid w:val="00055376"/>
    <w:rsid w:val="00065511"/>
    <w:rsid w:val="00086563"/>
    <w:rsid w:val="000B0864"/>
    <w:rsid w:val="000B10AC"/>
    <w:rsid w:val="000B28C1"/>
    <w:rsid w:val="000B7AB0"/>
    <w:rsid w:val="000C358B"/>
    <w:rsid w:val="000D5462"/>
    <w:rsid w:val="000E7B04"/>
    <w:rsid w:val="000F1F07"/>
    <w:rsid w:val="0013016A"/>
    <w:rsid w:val="00130DC8"/>
    <w:rsid w:val="00135EA3"/>
    <w:rsid w:val="001571CD"/>
    <w:rsid w:val="00163369"/>
    <w:rsid w:val="001716BD"/>
    <w:rsid w:val="001B0B62"/>
    <w:rsid w:val="001F0518"/>
    <w:rsid w:val="0020313D"/>
    <w:rsid w:val="0020571B"/>
    <w:rsid w:val="00223E3D"/>
    <w:rsid w:val="00264B6F"/>
    <w:rsid w:val="00281ADB"/>
    <w:rsid w:val="00282886"/>
    <w:rsid w:val="00292C0A"/>
    <w:rsid w:val="002C07A5"/>
    <w:rsid w:val="002C1C1D"/>
    <w:rsid w:val="002C6CA3"/>
    <w:rsid w:val="002D047F"/>
    <w:rsid w:val="002D1BC6"/>
    <w:rsid w:val="002D56AB"/>
    <w:rsid w:val="002E6DDD"/>
    <w:rsid w:val="002F6D62"/>
    <w:rsid w:val="0034001E"/>
    <w:rsid w:val="003779A5"/>
    <w:rsid w:val="003A30A6"/>
    <w:rsid w:val="003C7318"/>
    <w:rsid w:val="003F7383"/>
    <w:rsid w:val="0040726F"/>
    <w:rsid w:val="0041091A"/>
    <w:rsid w:val="004153EE"/>
    <w:rsid w:val="0043559E"/>
    <w:rsid w:val="00444035"/>
    <w:rsid w:val="004455A2"/>
    <w:rsid w:val="00452519"/>
    <w:rsid w:val="00486AF8"/>
    <w:rsid w:val="00532D2B"/>
    <w:rsid w:val="00534537"/>
    <w:rsid w:val="00573DA9"/>
    <w:rsid w:val="0058748C"/>
    <w:rsid w:val="00630B08"/>
    <w:rsid w:val="00630EAA"/>
    <w:rsid w:val="00643DD7"/>
    <w:rsid w:val="006E3F5A"/>
    <w:rsid w:val="006F61D5"/>
    <w:rsid w:val="00736848"/>
    <w:rsid w:val="00745418"/>
    <w:rsid w:val="0077006E"/>
    <w:rsid w:val="00772F54"/>
    <w:rsid w:val="007C4826"/>
    <w:rsid w:val="007C560D"/>
    <w:rsid w:val="007C6195"/>
    <w:rsid w:val="007D5835"/>
    <w:rsid w:val="007E46DF"/>
    <w:rsid w:val="00804671"/>
    <w:rsid w:val="00827DCF"/>
    <w:rsid w:val="00841D8B"/>
    <w:rsid w:val="00852AC2"/>
    <w:rsid w:val="008B2C00"/>
    <w:rsid w:val="008C1910"/>
    <w:rsid w:val="0092461C"/>
    <w:rsid w:val="00944377"/>
    <w:rsid w:val="009505E0"/>
    <w:rsid w:val="00950DC7"/>
    <w:rsid w:val="009842E3"/>
    <w:rsid w:val="009871B7"/>
    <w:rsid w:val="009A3042"/>
    <w:rsid w:val="009A33F1"/>
    <w:rsid w:val="009C0791"/>
    <w:rsid w:val="009D4E88"/>
    <w:rsid w:val="009D7DAC"/>
    <w:rsid w:val="00A0216D"/>
    <w:rsid w:val="00A11CCF"/>
    <w:rsid w:val="00A30318"/>
    <w:rsid w:val="00A43DB5"/>
    <w:rsid w:val="00A47A01"/>
    <w:rsid w:val="00A82261"/>
    <w:rsid w:val="00AA250C"/>
    <w:rsid w:val="00AB6FED"/>
    <w:rsid w:val="00AC3F88"/>
    <w:rsid w:val="00AF6E8E"/>
    <w:rsid w:val="00B01BF9"/>
    <w:rsid w:val="00B11A93"/>
    <w:rsid w:val="00B4760A"/>
    <w:rsid w:val="00B6123D"/>
    <w:rsid w:val="00B83708"/>
    <w:rsid w:val="00B8697C"/>
    <w:rsid w:val="00BA778C"/>
    <w:rsid w:val="00BF6014"/>
    <w:rsid w:val="00C15A2A"/>
    <w:rsid w:val="00C37FC1"/>
    <w:rsid w:val="00C428F0"/>
    <w:rsid w:val="00C518D2"/>
    <w:rsid w:val="00C543BE"/>
    <w:rsid w:val="00C54685"/>
    <w:rsid w:val="00C66836"/>
    <w:rsid w:val="00C700A6"/>
    <w:rsid w:val="00C8222A"/>
    <w:rsid w:val="00C94CB6"/>
    <w:rsid w:val="00CB2BE6"/>
    <w:rsid w:val="00CC7668"/>
    <w:rsid w:val="00CE7116"/>
    <w:rsid w:val="00D214E6"/>
    <w:rsid w:val="00D31999"/>
    <w:rsid w:val="00D339FF"/>
    <w:rsid w:val="00DC5F3B"/>
    <w:rsid w:val="00DC74C0"/>
    <w:rsid w:val="00DD1B82"/>
    <w:rsid w:val="00DD4FA1"/>
    <w:rsid w:val="00DE2CEB"/>
    <w:rsid w:val="00E10472"/>
    <w:rsid w:val="00E1648E"/>
    <w:rsid w:val="00E26D18"/>
    <w:rsid w:val="00E642C6"/>
    <w:rsid w:val="00E856F7"/>
    <w:rsid w:val="00EC6996"/>
    <w:rsid w:val="00ED1DAA"/>
    <w:rsid w:val="00F03175"/>
    <w:rsid w:val="00F14A00"/>
    <w:rsid w:val="00F34309"/>
    <w:rsid w:val="00F542A5"/>
    <w:rsid w:val="00F9477C"/>
    <w:rsid w:val="00F975C7"/>
    <w:rsid w:val="00FA333E"/>
    <w:rsid w:val="00FB1B91"/>
    <w:rsid w:val="00FB7B6D"/>
    <w:rsid w:val="00FE75DC"/>
    <w:rsid w:val="00FF39C7"/>
    <w:rsid w:val="0483964D"/>
    <w:rsid w:val="7086A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paragraph">
    <w:name w:val="paragraph"/>
    <w:basedOn w:val="Normal"/>
    <w:rsid w:val="008B2C0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8B2C00"/>
  </w:style>
  <w:style w:type="character" w:customStyle="1" w:styleId="eop">
    <w:name w:val="eop"/>
    <w:basedOn w:val="DefaultParagraphFont"/>
    <w:rsid w:val="008B2C00"/>
  </w:style>
  <w:style w:type="paragraph" w:styleId="Caption">
    <w:name w:val="caption"/>
    <w:basedOn w:val="Normal"/>
    <w:next w:val="Normal"/>
    <w:uiPriority w:val="35"/>
    <w:unhideWhenUsed/>
    <w:qFormat/>
    <w:rsid w:val="004525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74B0-65CA-42D8-913B-A2BBC984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</TotalTime>
  <Pages>6</Pages>
  <Words>238</Words>
  <Characters>1363</Characters>
  <Application>Microsoft Office Word</Application>
  <DocSecurity>0</DocSecurity>
  <Lines>11</Lines>
  <Paragraphs>3</Paragraphs>
  <ScaleCrop>false</ScaleCrop>
  <Company>&lt;Company Name&gt;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prototype</dc:title>
  <dc:subject>&lt;Project Name&gt;</dc:subject>
  <dc:creator>Huy Nguyen</dc:creator>
  <cp:keywords/>
  <dc:description/>
  <cp:lastModifiedBy>NGUYỄN HẢI ĐĂNG</cp:lastModifiedBy>
  <cp:revision>53</cp:revision>
  <cp:lastPrinted>2022-12-14T16:43:00Z</cp:lastPrinted>
  <dcterms:created xsi:type="dcterms:W3CDTF">2022-11-29T19:53:00Z</dcterms:created>
  <dcterms:modified xsi:type="dcterms:W3CDTF">2022-12-14T16:43:00Z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