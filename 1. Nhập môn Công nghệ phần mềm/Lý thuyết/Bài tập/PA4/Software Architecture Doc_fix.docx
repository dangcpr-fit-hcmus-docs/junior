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ACBD" w14:textId="529C2D26" w:rsidR="00444035" w:rsidRDefault="00F14A00">
      <w:pPr>
        <w:pStyle w:val="Title"/>
        <w:jc w:val="right"/>
      </w:pPr>
      <w:r>
        <w:t>Tinder Mini</w:t>
      </w:r>
      <w:fldSimple w:instr=" SUBJECT  \* MERGEFORMAT "/>
    </w:p>
    <w:p w14:paraId="7BBED1DB" w14:textId="77777777" w:rsidR="00444035" w:rsidRDefault="007224A0">
      <w:pPr>
        <w:pStyle w:val="Title"/>
        <w:jc w:val="right"/>
      </w:pPr>
      <w:fldSimple w:instr=" TITLE  \* MERGEFORMAT ">
        <w:r w:rsidR="004455A2">
          <w:t>Software Architecture Document</w:t>
        </w:r>
      </w:fldSimple>
    </w:p>
    <w:p w14:paraId="6285C0DB" w14:textId="77777777" w:rsidR="00444035" w:rsidRDefault="00444035">
      <w:pPr>
        <w:pStyle w:val="Title"/>
        <w:jc w:val="right"/>
      </w:pPr>
    </w:p>
    <w:p w14:paraId="40448CF7" w14:textId="0EEB36AA" w:rsidR="00444035" w:rsidRDefault="00F34309">
      <w:pPr>
        <w:pStyle w:val="Title"/>
        <w:jc w:val="right"/>
        <w:rPr>
          <w:sz w:val="28"/>
        </w:rPr>
      </w:pPr>
      <w:r>
        <w:rPr>
          <w:sz w:val="28"/>
        </w:rPr>
        <w:t>Version 1.</w:t>
      </w:r>
      <w:r w:rsidR="004C3EE1">
        <w:rPr>
          <w:sz w:val="28"/>
        </w:rPr>
        <w:t>1</w:t>
      </w:r>
    </w:p>
    <w:p w14:paraId="20E0BFCA" w14:textId="77777777" w:rsidR="00444035" w:rsidRDefault="00444035">
      <w:pPr>
        <w:pStyle w:val="InfoBlue"/>
      </w:pPr>
    </w:p>
    <w:p w14:paraId="692A7CFA" w14:textId="77777777" w:rsidR="00444035" w:rsidRDefault="00444035">
      <w:pPr>
        <w:pStyle w:val="InfoBlue"/>
      </w:pPr>
    </w:p>
    <w:p w14:paraId="0212AA68" w14:textId="77777777" w:rsidR="00444035" w:rsidRDefault="00444035">
      <w:pPr>
        <w:sectPr w:rsidR="00444035">
          <w:headerReference w:type="default" r:id="rId8"/>
          <w:footerReference w:type="even" r:id="rId9"/>
          <w:pgSz w:w="12240" w:h="15840" w:code="1"/>
          <w:pgMar w:top="1440" w:right="1440" w:bottom="1440" w:left="1440" w:header="720" w:footer="720" w:gutter="0"/>
          <w:cols w:space="720"/>
          <w:vAlign w:val="center"/>
        </w:sectPr>
      </w:pPr>
    </w:p>
    <w:p w14:paraId="21201453" w14:textId="77777777" w:rsidR="00444035" w:rsidRDefault="00F34309">
      <w:pPr>
        <w:pStyle w:val="Title"/>
      </w:pPr>
      <w:r>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44035" w14:paraId="2600A71D" w14:textId="77777777" w:rsidTr="009829A3">
        <w:tc>
          <w:tcPr>
            <w:tcW w:w="2304" w:type="dxa"/>
          </w:tcPr>
          <w:p w14:paraId="66B88500" w14:textId="77777777" w:rsidR="00444035" w:rsidRDefault="00F34309">
            <w:pPr>
              <w:pStyle w:val="Tabletext"/>
              <w:jc w:val="center"/>
              <w:rPr>
                <w:b/>
              </w:rPr>
            </w:pPr>
            <w:r>
              <w:rPr>
                <w:b/>
              </w:rPr>
              <w:t>Date</w:t>
            </w:r>
          </w:p>
        </w:tc>
        <w:tc>
          <w:tcPr>
            <w:tcW w:w="1152" w:type="dxa"/>
          </w:tcPr>
          <w:p w14:paraId="4FD34177" w14:textId="77777777" w:rsidR="00444035" w:rsidRDefault="00F34309">
            <w:pPr>
              <w:pStyle w:val="Tabletext"/>
              <w:jc w:val="center"/>
              <w:rPr>
                <w:b/>
              </w:rPr>
            </w:pPr>
            <w:r>
              <w:rPr>
                <w:b/>
              </w:rPr>
              <w:t>Version</w:t>
            </w:r>
          </w:p>
        </w:tc>
        <w:tc>
          <w:tcPr>
            <w:tcW w:w="3744" w:type="dxa"/>
          </w:tcPr>
          <w:p w14:paraId="768364B8" w14:textId="77777777" w:rsidR="00444035" w:rsidRDefault="00F34309">
            <w:pPr>
              <w:pStyle w:val="Tabletext"/>
              <w:jc w:val="center"/>
              <w:rPr>
                <w:b/>
              </w:rPr>
            </w:pPr>
            <w:r>
              <w:rPr>
                <w:b/>
              </w:rPr>
              <w:t>Description</w:t>
            </w:r>
          </w:p>
        </w:tc>
        <w:tc>
          <w:tcPr>
            <w:tcW w:w="2304" w:type="dxa"/>
          </w:tcPr>
          <w:p w14:paraId="29BBD5AA" w14:textId="77777777" w:rsidR="00444035" w:rsidRDefault="00F34309">
            <w:pPr>
              <w:pStyle w:val="Tabletext"/>
              <w:jc w:val="center"/>
              <w:rPr>
                <w:b/>
              </w:rPr>
            </w:pPr>
            <w:r>
              <w:rPr>
                <w:b/>
              </w:rPr>
              <w:t>Author</w:t>
            </w:r>
          </w:p>
        </w:tc>
      </w:tr>
      <w:tr w:rsidR="00444035" w14:paraId="452CEFC9" w14:textId="77777777" w:rsidTr="009829A3">
        <w:tc>
          <w:tcPr>
            <w:tcW w:w="2304" w:type="dxa"/>
          </w:tcPr>
          <w:p w14:paraId="0217BA89" w14:textId="08F31642" w:rsidR="00444035" w:rsidRDefault="000C358B">
            <w:pPr>
              <w:pStyle w:val="Tabletext"/>
            </w:pPr>
            <w:r>
              <w:t>29/11/2022</w:t>
            </w:r>
          </w:p>
        </w:tc>
        <w:tc>
          <w:tcPr>
            <w:tcW w:w="1152" w:type="dxa"/>
          </w:tcPr>
          <w:p w14:paraId="635BD9AE" w14:textId="2BEC4663" w:rsidR="00444035" w:rsidRDefault="000C358B">
            <w:pPr>
              <w:pStyle w:val="Tabletext"/>
            </w:pPr>
            <w:r>
              <w:t>1.0</w:t>
            </w:r>
          </w:p>
        </w:tc>
        <w:tc>
          <w:tcPr>
            <w:tcW w:w="3744" w:type="dxa"/>
          </w:tcPr>
          <w:p w14:paraId="20066E52" w14:textId="77777777" w:rsidR="00444035" w:rsidRDefault="0041091A">
            <w:pPr>
              <w:pStyle w:val="Tabletext"/>
            </w:pPr>
            <w:r>
              <w:t xml:space="preserve">A basic </w:t>
            </w:r>
            <w:r w:rsidR="00C428F0">
              <w:t>description version of the Software</w:t>
            </w:r>
          </w:p>
          <w:p w14:paraId="55BAE618" w14:textId="05443E5B" w:rsidR="00C428F0" w:rsidRDefault="00C428F0">
            <w:pPr>
              <w:pStyle w:val="Tabletext"/>
            </w:pPr>
            <w:r>
              <w:t>Architecture Document.</w:t>
            </w:r>
          </w:p>
        </w:tc>
        <w:tc>
          <w:tcPr>
            <w:tcW w:w="2304" w:type="dxa"/>
          </w:tcPr>
          <w:p w14:paraId="2B77C893" w14:textId="77777777" w:rsidR="009829A3" w:rsidRDefault="000C358B">
            <w:pPr>
              <w:pStyle w:val="Tabletext"/>
            </w:pPr>
            <w:r>
              <w:t>Ho Si Duc</w:t>
            </w:r>
          </w:p>
          <w:p w14:paraId="7E19F730" w14:textId="5612D4BA" w:rsidR="00444035" w:rsidRDefault="00E26D18">
            <w:pPr>
              <w:pStyle w:val="Tabletext"/>
            </w:pPr>
            <w:r>
              <w:t>Nguyen Van Hieu</w:t>
            </w:r>
          </w:p>
        </w:tc>
      </w:tr>
      <w:tr w:rsidR="009829A3" w14:paraId="489B4A6C" w14:textId="77777777" w:rsidTr="009829A3">
        <w:tc>
          <w:tcPr>
            <w:tcW w:w="2304" w:type="dxa"/>
          </w:tcPr>
          <w:p w14:paraId="67F7DBE4" w14:textId="108C8260" w:rsidR="009829A3" w:rsidRDefault="009829A3" w:rsidP="009829A3">
            <w:pPr>
              <w:pStyle w:val="Tabletext"/>
            </w:pPr>
            <w:r>
              <w:t>14/12/2022</w:t>
            </w:r>
          </w:p>
        </w:tc>
        <w:tc>
          <w:tcPr>
            <w:tcW w:w="1152" w:type="dxa"/>
          </w:tcPr>
          <w:p w14:paraId="2ABBACEB" w14:textId="42B7D6A4" w:rsidR="009829A3" w:rsidRDefault="009829A3" w:rsidP="009829A3">
            <w:pPr>
              <w:pStyle w:val="Tabletext"/>
            </w:pPr>
            <w:r>
              <w:t>1.1</w:t>
            </w:r>
          </w:p>
        </w:tc>
        <w:tc>
          <w:tcPr>
            <w:tcW w:w="3744" w:type="dxa"/>
          </w:tcPr>
          <w:p w14:paraId="7CE58D35" w14:textId="7C003B48" w:rsidR="009829A3" w:rsidRDefault="009829A3" w:rsidP="009829A3">
            <w:pPr>
              <w:pStyle w:val="Tabletext"/>
            </w:pPr>
            <w:r w:rsidRPr="009829A3">
              <w:t>Fix bugs, add section 5.6</w:t>
            </w:r>
          </w:p>
        </w:tc>
        <w:tc>
          <w:tcPr>
            <w:tcW w:w="2304" w:type="dxa"/>
          </w:tcPr>
          <w:p w14:paraId="4008EA72" w14:textId="77777777" w:rsidR="009829A3" w:rsidRDefault="009829A3" w:rsidP="009829A3">
            <w:pPr>
              <w:pStyle w:val="Tabletext"/>
            </w:pPr>
            <w:r>
              <w:t>Ho Si Duc</w:t>
            </w:r>
          </w:p>
          <w:p w14:paraId="436143C7" w14:textId="5BB168A8" w:rsidR="009829A3" w:rsidRDefault="009829A3" w:rsidP="009829A3">
            <w:pPr>
              <w:pStyle w:val="Tabletext"/>
            </w:pPr>
            <w:r>
              <w:t>Nguyen Van Hieu</w:t>
            </w:r>
          </w:p>
          <w:p w14:paraId="0D67224B" w14:textId="6444EDBC" w:rsidR="009829A3" w:rsidRDefault="009829A3" w:rsidP="009829A3">
            <w:pPr>
              <w:pStyle w:val="Tabletext"/>
            </w:pPr>
            <w:r>
              <w:t>Nguyen Hai Dang</w:t>
            </w:r>
          </w:p>
        </w:tc>
      </w:tr>
      <w:tr w:rsidR="009829A3" w14:paraId="4124F2A6" w14:textId="77777777" w:rsidTr="009829A3">
        <w:tc>
          <w:tcPr>
            <w:tcW w:w="2304" w:type="dxa"/>
          </w:tcPr>
          <w:p w14:paraId="0882ED66" w14:textId="77777777" w:rsidR="009829A3" w:rsidRDefault="009829A3" w:rsidP="009829A3">
            <w:pPr>
              <w:pStyle w:val="Tabletext"/>
            </w:pPr>
          </w:p>
        </w:tc>
        <w:tc>
          <w:tcPr>
            <w:tcW w:w="1152" w:type="dxa"/>
          </w:tcPr>
          <w:p w14:paraId="21DA2591" w14:textId="77777777" w:rsidR="009829A3" w:rsidRDefault="009829A3" w:rsidP="009829A3">
            <w:pPr>
              <w:pStyle w:val="Tabletext"/>
            </w:pPr>
          </w:p>
        </w:tc>
        <w:tc>
          <w:tcPr>
            <w:tcW w:w="3744" w:type="dxa"/>
          </w:tcPr>
          <w:p w14:paraId="48DFF867" w14:textId="77777777" w:rsidR="009829A3" w:rsidRDefault="009829A3" w:rsidP="009829A3">
            <w:pPr>
              <w:pStyle w:val="Tabletext"/>
            </w:pPr>
          </w:p>
        </w:tc>
        <w:tc>
          <w:tcPr>
            <w:tcW w:w="2304" w:type="dxa"/>
          </w:tcPr>
          <w:p w14:paraId="53496142" w14:textId="77777777" w:rsidR="009829A3" w:rsidRDefault="009829A3" w:rsidP="009829A3">
            <w:pPr>
              <w:pStyle w:val="Tabletext"/>
            </w:pPr>
          </w:p>
        </w:tc>
      </w:tr>
      <w:tr w:rsidR="009829A3" w14:paraId="0C4D27B2" w14:textId="77777777" w:rsidTr="009829A3">
        <w:tc>
          <w:tcPr>
            <w:tcW w:w="2304" w:type="dxa"/>
          </w:tcPr>
          <w:p w14:paraId="417DA3B2" w14:textId="77777777" w:rsidR="009829A3" w:rsidRDefault="009829A3" w:rsidP="009829A3">
            <w:pPr>
              <w:pStyle w:val="Tabletext"/>
            </w:pPr>
          </w:p>
        </w:tc>
        <w:tc>
          <w:tcPr>
            <w:tcW w:w="1152" w:type="dxa"/>
          </w:tcPr>
          <w:p w14:paraId="0BFDB1E5" w14:textId="77777777" w:rsidR="009829A3" w:rsidRDefault="009829A3" w:rsidP="009829A3">
            <w:pPr>
              <w:pStyle w:val="Tabletext"/>
            </w:pPr>
          </w:p>
        </w:tc>
        <w:tc>
          <w:tcPr>
            <w:tcW w:w="3744" w:type="dxa"/>
          </w:tcPr>
          <w:p w14:paraId="1E9E4395" w14:textId="77777777" w:rsidR="009829A3" w:rsidRDefault="009829A3" w:rsidP="009829A3">
            <w:pPr>
              <w:pStyle w:val="Tabletext"/>
            </w:pPr>
          </w:p>
        </w:tc>
        <w:tc>
          <w:tcPr>
            <w:tcW w:w="2304" w:type="dxa"/>
          </w:tcPr>
          <w:p w14:paraId="3893771B" w14:textId="77777777" w:rsidR="009829A3" w:rsidRDefault="009829A3" w:rsidP="009829A3">
            <w:pPr>
              <w:pStyle w:val="Tabletext"/>
            </w:pPr>
          </w:p>
        </w:tc>
      </w:tr>
    </w:tbl>
    <w:p w14:paraId="06F885D3" w14:textId="77777777" w:rsidR="00444035" w:rsidRDefault="00444035"/>
    <w:p w14:paraId="07329EF0" w14:textId="77777777" w:rsidR="00444035" w:rsidRDefault="00F34309">
      <w:pPr>
        <w:pStyle w:val="Title"/>
      </w:pPr>
      <w:r>
        <w:br w:type="page"/>
        <w:t>Table of Contents</w:t>
      </w:r>
    </w:p>
    <w:p w14:paraId="2BF20C71" w14:textId="51641C05" w:rsidR="007423D6" w:rsidRDefault="00F34309">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7423D6">
        <w:rPr>
          <w:noProof/>
        </w:rPr>
        <w:t>1.</w:t>
      </w:r>
      <w:r w:rsidR="007423D6">
        <w:rPr>
          <w:rFonts w:asciiTheme="minorHAnsi" w:eastAsiaTheme="minorEastAsia" w:hAnsiTheme="minorHAnsi" w:cstheme="minorBidi"/>
          <w:noProof/>
          <w:sz w:val="22"/>
          <w:szCs w:val="22"/>
        </w:rPr>
        <w:tab/>
      </w:r>
      <w:r w:rsidR="007423D6">
        <w:rPr>
          <w:noProof/>
        </w:rPr>
        <w:t>Introduction</w:t>
      </w:r>
      <w:r w:rsidR="007423D6">
        <w:rPr>
          <w:noProof/>
        </w:rPr>
        <w:tab/>
      </w:r>
      <w:r w:rsidR="007423D6">
        <w:rPr>
          <w:noProof/>
        </w:rPr>
        <w:fldChar w:fldCharType="begin"/>
      </w:r>
      <w:r w:rsidR="007423D6">
        <w:rPr>
          <w:noProof/>
        </w:rPr>
        <w:instrText xml:space="preserve"> PAGEREF _Toc121953481 \h </w:instrText>
      </w:r>
      <w:r w:rsidR="007423D6">
        <w:rPr>
          <w:noProof/>
        </w:rPr>
      </w:r>
      <w:r w:rsidR="007423D6">
        <w:rPr>
          <w:noProof/>
        </w:rPr>
        <w:fldChar w:fldCharType="separate"/>
      </w:r>
      <w:r w:rsidR="007224A0">
        <w:rPr>
          <w:noProof/>
        </w:rPr>
        <w:t>4</w:t>
      </w:r>
      <w:r w:rsidR="007423D6">
        <w:rPr>
          <w:noProof/>
        </w:rPr>
        <w:fldChar w:fldCharType="end"/>
      </w:r>
    </w:p>
    <w:p w14:paraId="7FD41F91" w14:textId="2A3D56BF" w:rsidR="007423D6" w:rsidRDefault="007423D6">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Architectural Goals and Constraints</w:t>
      </w:r>
      <w:r>
        <w:rPr>
          <w:noProof/>
        </w:rPr>
        <w:tab/>
      </w:r>
      <w:r>
        <w:rPr>
          <w:noProof/>
        </w:rPr>
        <w:fldChar w:fldCharType="begin"/>
      </w:r>
      <w:r>
        <w:rPr>
          <w:noProof/>
        </w:rPr>
        <w:instrText xml:space="preserve"> PAGEREF _Toc121953482 \h </w:instrText>
      </w:r>
      <w:r>
        <w:rPr>
          <w:noProof/>
        </w:rPr>
      </w:r>
      <w:r>
        <w:rPr>
          <w:noProof/>
        </w:rPr>
        <w:fldChar w:fldCharType="separate"/>
      </w:r>
      <w:r w:rsidR="007224A0">
        <w:rPr>
          <w:noProof/>
        </w:rPr>
        <w:t>4</w:t>
      </w:r>
      <w:r>
        <w:rPr>
          <w:noProof/>
        </w:rPr>
        <w:fldChar w:fldCharType="end"/>
      </w:r>
    </w:p>
    <w:p w14:paraId="07CBF9B0" w14:textId="397BCF04" w:rsidR="007423D6" w:rsidRDefault="007423D6">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Use-Case Model</w:t>
      </w:r>
      <w:r>
        <w:rPr>
          <w:noProof/>
        </w:rPr>
        <w:tab/>
      </w:r>
      <w:r>
        <w:rPr>
          <w:noProof/>
        </w:rPr>
        <w:fldChar w:fldCharType="begin"/>
      </w:r>
      <w:r>
        <w:rPr>
          <w:noProof/>
        </w:rPr>
        <w:instrText xml:space="preserve"> PAGEREF _Toc121953483 \h </w:instrText>
      </w:r>
      <w:r>
        <w:rPr>
          <w:noProof/>
        </w:rPr>
      </w:r>
      <w:r>
        <w:rPr>
          <w:noProof/>
        </w:rPr>
        <w:fldChar w:fldCharType="separate"/>
      </w:r>
      <w:r w:rsidR="007224A0">
        <w:rPr>
          <w:noProof/>
        </w:rPr>
        <w:t>5</w:t>
      </w:r>
      <w:r>
        <w:rPr>
          <w:noProof/>
        </w:rPr>
        <w:fldChar w:fldCharType="end"/>
      </w:r>
    </w:p>
    <w:p w14:paraId="373679BA" w14:textId="6899C27A" w:rsidR="007423D6" w:rsidRDefault="007423D6">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Logical View</w:t>
      </w:r>
      <w:r>
        <w:rPr>
          <w:noProof/>
        </w:rPr>
        <w:tab/>
      </w:r>
      <w:r>
        <w:rPr>
          <w:noProof/>
        </w:rPr>
        <w:fldChar w:fldCharType="begin"/>
      </w:r>
      <w:r>
        <w:rPr>
          <w:noProof/>
        </w:rPr>
        <w:instrText xml:space="preserve"> PAGEREF _Toc121953484 \h </w:instrText>
      </w:r>
      <w:r>
        <w:rPr>
          <w:noProof/>
        </w:rPr>
      </w:r>
      <w:r>
        <w:rPr>
          <w:noProof/>
        </w:rPr>
        <w:fldChar w:fldCharType="separate"/>
      </w:r>
      <w:r w:rsidR="007224A0">
        <w:rPr>
          <w:noProof/>
        </w:rPr>
        <w:t>6</w:t>
      </w:r>
      <w:r>
        <w:rPr>
          <w:noProof/>
        </w:rPr>
        <w:fldChar w:fldCharType="end"/>
      </w:r>
    </w:p>
    <w:p w14:paraId="3FE8B587" w14:textId="7ADF9A58" w:rsidR="007423D6" w:rsidRDefault="007423D6">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Component: View</w:t>
      </w:r>
      <w:r>
        <w:rPr>
          <w:noProof/>
        </w:rPr>
        <w:tab/>
      </w:r>
      <w:r>
        <w:rPr>
          <w:noProof/>
        </w:rPr>
        <w:fldChar w:fldCharType="begin"/>
      </w:r>
      <w:r>
        <w:rPr>
          <w:noProof/>
        </w:rPr>
        <w:instrText xml:space="preserve"> PAGEREF _Toc121953485 \h </w:instrText>
      </w:r>
      <w:r>
        <w:rPr>
          <w:noProof/>
        </w:rPr>
      </w:r>
      <w:r>
        <w:rPr>
          <w:noProof/>
        </w:rPr>
        <w:fldChar w:fldCharType="separate"/>
      </w:r>
      <w:r w:rsidR="007224A0">
        <w:rPr>
          <w:noProof/>
        </w:rPr>
        <w:t>7</w:t>
      </w:r>
      <w:r>
        <w:rPr>
          <w:noProof/>
        </w:rPr>
        <w:fldChar w:fldCharType="end"/>
      </w:r>
    </w:p>
    <w:p w14:paraId="5D88D787" w14:textId="48919F68" w:rsidR="007423D6" w:rsidRDefault="007423D6">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Component: Controller</w:t>
      </w:r>
      <w:r>
        <w:rPr>
          <w:noProof/>
        </w:rPr>
        <w:tab/>
      </w:r>
      <w:r>
        <w:rPr>
          <w:noProof/>
        </w:rPr>
        <w:fldChar w:fldCharType="begin"/>
      </w:r>
      <w:r>
        <w:rPr>
          <w:noProof/>
        </w:rPr>
        <w:instrText xml:space="preserve"> PAGEREF _Toc121953486 \h </w:instrText>
      </w:r>
      <w:r>
        <w:rPr>
          <w:noProof/>
        </w:rPr>
      </w:r>
      <w:r>
        <w:rPr>
          <w:noProof/>
        </w:rPr>
        <w:fldChar w:fldCharType="separate"/>
      </w:r>
      <w:r w:rsidR="007224A0">
        <w:rPr>
          <w:noProof/>
        </w:rPr>
        <w:t>7</w:t>
      </w:r>
      <w:r>
        <w:rPr>
          <w:noProof/>
        </w:rPr>
        <w:fldChar w:fldCharType="end"/>
      </w:r>
    </w:p>
    <w:p w14:paraId="65C14DED" w14:textId="4B9784D4" w:rsidR="007423D6" w:rsidRDefault="007423D6">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Component: Model</w:t>
      </w:r>
      <w:r>
        <w:rPr>
          <w:noProof/>
        </w:rPr>
        <w:tab/>
      </w:r>
      <w:r>
        <w:rPr>
          <w:noProof/>
        </w:rPr>
        <w:fldChar w:fldCharType="begin"/>
      </w:r>
      <w:r>
        <w:rPr>
          <w:noProof/>
        </w:rPr>
        <w:instrText xml:space="preserve"> PAGEREF _Toc121953487 \h </w:instrText>
      </w:r>
      <w:r>
        <w:rPr>
          <w:noProof/>
        </w:rPr>
      </w:r>
      <w:r>
        <w:rPr>
          <w:noProof/>
        </w:rPr>
        <w:fldChar w:fldCharType="separate"/>
      </w:r>
      <w:r w:rsidR="007224A0">
        <w:rPr>
          <w:noProof/>
        </w:rPr>
        <w:t>7</w:t>
      </w:r>
      <w:r>
        <w:rPr>
          <w:noProof/>
        </w:rPr>
        <w:fldChar w:fldCharType="end"/>
      </w:r>
    </w:p>
    <w:p w14:paraId="43D76EEA" w14:textId="4D4A2155" w:rsidR="007423D6" w:rsidRDefault="007423D6">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Component: Contact</w:t>
      </w:r>
      <w:r>
        <w:rPr>
          <w:noProof/>
        </w:rPr>
        <w:tab/>
      </w:r>
      <w:r>
        <w:rPr>
          <w:noProof/>
        </w:rPr>
        <w:fldChar w:fldCharType="begin"/>
      </w:r>
      <w:r>
        <w:rPr>
          <w:noProof/>
        </w:rPr>
        <w:instrText xml:space="preserve"> PAGEREF _Toc121953488 \h </w:instrText>
      </w:r>
      <w:r>
        <w:rPr>
          <w:noProof/>
        </w:rPr>
      </w:r>
      <w:r>
        <w:rPr>
          <w:noProof/>
        </w:rPr>
        <w:fldChar w:fldCharType="separate"/>
      </w:r>
      <w:r w:rsidR="007224A0">
        <w:rPr>
          <w:noProof/>
        </w:rPr>
        <w:t>7</w:t>
      </w:r>
      <w:r>
        <w:rPr>
          <w:noProof/>
        </w:rPr>
        <w:fldChar w:fldCharType="end"/>
      </w:r>
    </w:p>
    <w:p w14:paraId="3AC6DD7A" w14:textId="48E40488" w:rsidR="007423D6" w:rsidRDefault="007423D6">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Component: Authentication</w:t>
      </w:r>
      <w:r>
        <w:rPr>
          <w:noProof/>
        </w:rPr>
        <w:tab/>
      </w:r>
      <w:r>
        <w:rPr>
          <w:noProof/>
        </w:rPr>
        <w:fldChar w:fldCharType="begin"/>
      </w:r>
      <w:r>
        <w:rPr>
          <w:noProof/>
        </w:rPr>
        <w:instrText xml:space="preserve"> PAGEREF _Toc121953489 \h </w:instrText>
      </w:r>
      <w:r>
        <w:rPr>
          <w:noProof/>
        </w:rPr>
      </w:r>
      <w:r>
        <w:rPr>
          <w:noProof/>
        </w:rPr>
        <w:fldChar w:fldCharType="separate"/>
      </w:r>
      <w:r w:rsidR="007224A0">
        <w:rPr>
          <w:noProof/>
        </w:rPr>
        <w:t>7</w:t>
      </w:r>
      <w:r>
        <w:rPr>
          <w:noProof/>
        </w:rPr>
        <w:fldChar w:fldCharType="end"/>
      </w:r>
    </w:p>
    <w:p w14:paraId="7A2B5C52" w14:textId="73F9C924" w:rsidR="007423D6" w:rsidRDefault="007423D6">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Component: Map</w:t>
      </w:r>
      <w:r>
        <w:rPr>
          <w:noProof/>
        </w:rPr>
        <w:tab/>
      </w:r>
      <w:r>
        <w:rPr>
          <w:noProof/>
        </w:rPr>
        <w:fldChar w:fldCharType="begin"/>
      </w:r>
      <w:r>
        <w:rPr>
          <w:noProof/>
        </w:rPr>
        <w:instrText xml:space="preserve"> PAGEREF _Toc121953490 \h </w:instrText>
      </w:r>
      <w:r>
        <w:rPr>
          <w:noProof/>
        </w:rPr>
      </w:r>
      <w:r>
        <w:rPr>
          <w:noProof/>
        </w:rPr>
        <w:fldChar w:fldCharType="separate"/>
      </w:r>
      <w:r w:rsidR="007224A0">
        <w:rPr>
          <w:noProof/>
        </w:rPr>
        <w:t>7</w:t>
      </w:r>
      <w:r>
        <w:rPr>
          <w:noProof/>
        </w:rPr>
        <w:fldChar w:fldCharType="end"/>
      </w:r>
    </w:p>
    <w:p w14:paraId="6C81AF2C" w14:textId="1970B31D" w:rsidR="007423D6" w:rsidRDefault="007423D6">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Component: Entertainment</w:t>
      </w:r>
      <w:r>
        <w:rPr>
          <w:noProof/>
        </w:rPr>
        <w:tab/>
      </w:r>
      <w:r>
        <w:rPr>
          <w:noProof/>
        </w:rPr>
        <w:fldChar w:fldCharType="begin"/>
      </w:r>
      <w:r>
        <w:rPr>
          <w:noProof/>
        </w:rPr>
        <w:instrText xml:space="preserve"> PAGEREF _Toc121953491 \h </w:instrText>
      </w:r>
      <w:r>
        <w:rPr>
          <w:noProof/>
        </w:rPr>
      </w:r>
      <w:r>
        <w:rPr>
          <w:noProof/>
        </w:rPr>
        <w:fldChar w:fldCharType="separate"/>
      </w:r>
      <w:r w:rsidR="007224A0">
        <w:rPr>
          <w:noProof/>
        </w:rPr>
        <w:t>7</w:t>
      </w:r>
      <w:r>
        <w:rPr>
          <w:noProof/>
        </w:rPr>
        <w:fldChar w:fldCharType="end"/>
      </w:r>
    </w:p>
    <w:p w14:paraId="462A0EB7" w14:textId="373097A5" w:rsidR="007423D6" w:rsidRDefault="007423D6">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Deployment</w:t>
      </w:r>
      <w:r>
        <w:rPr>
          <w:noProof/>
        </w:rPr>
        <w:tab/>
      </w:r>
      <w:r>
        <w:rPr>
          <w:noProof/>
        </w:rPr>
        <w:fldChar w:fldCharType="begin"/>
      </w:r>
      <w:r>
        <w:rPr>
          <w:noProof/>
        </w:rPr>
        <w:instrText xml:space="preserve"> PAGEREF _Toc121953492 \h </w:instrText>
      </w:r>
      <w:r>
        <w:rPr>
          <w:noProof/>
        </w:rPr>
      </w:r>
      <w:r>
        <w:rPr>
          <w:noProof/>
        </w:rPr>
        <w:fldChar w:fldCharType="separate"/>
      </w:r>
      <w:r w:rsidR="007224A0">
        <w:rPr>
          <w:noProof/>
        </w:rPr>
        <w:t>8</w:t>
      </w:r>
      <w:r>
        <w:rPr>
          <w:noProof/>
        </w:rPr>
        <w:fldChar w:fldCharType="end"/>
      </w:r>
    </w:p>
    <w:p w14:paraId="56835354" w14:textId="6787345F" w:rsidR="007423D6" w:rsidRDefault="007423D6">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Implementation View</w:t>
      </w:r>
      <w:r>
        <w:rPr>
          <w:noProof/>
        </w:rPr>
        <w:tab/>
      </w:r>
      <w:r>
        <w:rPr>
          <w:noProof/>
        </w:rPr>
        <w:fldChar w:fldCharType="begin"/>
      </w:r>
      <w:r>
        <w:rPr>
          <w:noProof/>
        </w:rPr>
        <w:instrText xml:space="preserve"> PAGEREF _Toc121953493 \h </w:instrText>
      </w:r>
      <w:r>
        <w:rPr>
          <w:noProof/>
        </w:rPr>
      </w:r>
      <w:r>
        <w:rPr>
          <w:noProof/>
        </w:rPr>
        <w:fldChar w:fldCharType="separate"/>
      </w:r>
      <w:r w:rsidR="007224A0">
        <w:rPr>
          <w:noProof/>
        </w:rPr>
        <w:t>8</w:t>
      </w:r>
      <w:r>
        <w:rPr>
          <w:noProof/>
        </w:rPr>
        <w:fldChar w:fldCharType="end"/>
      </w:r>
    </w:p>
    <w:p w14:paraId="522E4293" w14:textId="072096FC" w:rsidR="00444035" w:rsidRDefault="00F34309">
      <w:pPr>
        <w:pStyle w:val="Title"/>
      </w:pPr>
      <w:r>
        <w:fldChar w:fldCharType="end"/>
      </w:r>
      <w:r>
        <w:br w:type="page"/>
      </w:r>
      <w:fldSimple w:instr=" TITLE  \* MERGEFORMAT ">
        <w:r w:rsidR="004455A2">
          <w:t>Software Architecture Document</w:t>
        </w:r>
      </w:fldSimple>
      <w:r>
        <w:t xml:space="preserve"> </w:t>
      </w:r>
    </w:p>
    <w:p w14:paraId="53BCED4C" w14:textId="77777777" w:rsidR="00444035" w:rsidRDefault="00F34309">
      <w:pPr>
        <w:pStyle w:val="Heading1"/>
      </w:pPr>
      <w:bookmarkStart w:id="0" w:name="_Toc456598586"/>
      <w:bookmarkStart w:id="1" w:name="_Toc121953481"/>
      <w:r>
        <w:t>Introduction</w:t>
      </w:r>
      <w:bookmarkEnd w:id="0"/>
      <w:bookmarkEnd w:id="1"/>
    </w:p>
    <w:p w14:paraId="6AD207ED" w14:textId="183B1B05" w:rsidR="00CE7116" w:rsidRPr="00CE7116" w:rsidRDefault="00CE7116" w:rsidP="00CE7116">
      <w:pPr>
        <w:ind w:left="720"/>
      </w:pPr>
      <w:r w:rsidRPr="00CE7116">
        <w:t>The Software Architecture Documentation provides an overview of the entire Software Architecture Documentation of the software. It also includes the constraints and goals of the system's non-functional requirements. In addition, The Software Architecture Documentation provides a presentation of the architecture with its components an</w:t>
      </w:r>
      <w:r w:rsidR="0020313D">
        <w:t xml:space="preserve">d </w:t>
      </w:r>
      <w:r w:rsidRPr="00CE7116">
        <w:t>relationships</w:t>
      </w:r>
      <w:r w:rsidR="0020313D">
        <w:t xml:space="preserve"> among them.</w:t>
      </w:r>
    </w:p>
    <w:p w14:paraId="1C852635" w14:textId="77777777" w:rsidR="00444035" w:rsidRDefault="00F34309">
      <w:pPr>
        <w:pStyle w:val="Heading1"/>
      </w:pPr>
      <w:bookmarkStart w:id="2" w:name="_Toc121953482"/>
      <w:r>
        <w:t>Architectural Goals and Constraints</w:t>
      </w:r>
      <w:bookmarkEnd w:id="2"/>
      <w:r>
        <w:t xml:space="preserve"> </w:t>
      </w:r>
    </w:p>
    <w:p w14:paraId="2ACD9EA7" w14:textId="2917DB5F"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 xml:space="preserve">Performance and scalability: when using an </w:t>
      </w:r>
      <w:r w:rsidR="00B01BF9">
        <w:rPr>
          <w:rStyle w:val="normaltextrun"/>
          <w:sz w:val="20"/>
          <w:szCs w:val="20"/>
        </w:rPr>
        <w:t>application</w:t>
      </w:r>
      <w:r>
        <w:rPr>
          <w:rStyle w:val="normaltextrun"/>
          <w:sz w:val="20"/>
          <w:szCs w:val="20"/>
        </w:rPr>
        <w:t>, the user will notice the delay, but the flow of thought will not be interrupted. The system must be scalable enough to support 10000 visits at the same time while maintaining optimal performance.</w:t>
      </w:r>
      <w:r>
        <w:rPr>
          <w:rStyle w:val="eop"/>
          <w:sz w:val="20"/>
          <w:szCs w:val="20"/>
        </w:rPr>
        <w:t> </w:t>
      </w:r>
    </w:p>
    <w:p w14:paraId="2D4C2936" w14:textId="5F1F5133"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 xml:space="preserve">Portability and compatibility: </w:t>
      </w:r>
      <w:r w:rsidR="00745418">
        <w:rPr>
          <w:rStyle w:val="normaltextrun"/>
          <w:sz w:val="20"/>
          <w:szCs w:val="20"/>
        </w:rPr>
        <w:t>Application</w:t>
      </w:r>
      <w:r>
        <w:rPr>
          <w:rStyle w:val="normaltextrun"/>
          <w:sz w:val="20"/>
          <w:szCs w:val="20"/>
        </w:rPr>
        <w:t xml:space="preserve"> can launch on phones, tablets Android 9 Pie or above. 2GB of RAM and 4GB of RAM recommended, Hard disk space requires 2-5GB of free space.</w:t>
      </w:r>
      <w:r>
        <w:rPr>
          <w:rStyle w:val="eop"/>
          <w:sz w:val="20"/>
          <w:szCs w:val="20"/>
        </w:rPr>
        <w:t> </w:t>
      </w:r>
    </w:p>
    <w:p w14:paraId="5DD5CD77"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Reliability, maintainability, availability: The system must perform without failure in 85 percent of cases of use during a month. The mean time to restore the system (MTTRS) following a system failure must not be greater than 1day. MTTTRS includes all corrective maintenance time and delay time.</w:t>
      </w:r>
      <w:r>
        <w:rPr>
          <w:rStyle w:val="eop"/>
          <w:sz w:val="20"/>
          <w:szCs w:val="20"/>
        </w:rPr>
        <w:t> </w:t>
      </w:r>
    </w:p>
    <w:p w14:paraId="6E3827B1"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Security: The system must secure the user information and does not allow permission to take pictures or videos.</w:t>
      </w:r>
      <w:r>
        <w:rPr>
          <w:rStyle w:val="eop"/>
          <w:sz w:val="20"/>
          <w:szCs w:val="20"/>
        </w:rPr>
        <w:t> </w:t>
      </w:r>
    </w:p>
    <w:p w14:paraId="7B57ACDB" w14:textId="77777777" w:rsidR="008B2C00"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Localization: Responsive design suitable for young Vietnamese.</w:t>
      </w:r>
      <w:r>
        <w:rPr>
          <w:rStyle w:val="eop"/>
          <w:sz w:val="20"/>
          <w:szCs w:val="20"/>
        </w:rPr>
        <w:t> </w:t>
      </w:r>
    </w:p>
    <w:p w14:paraId="7BF4D6CF" w14:textId="0809420F" w:rsidR="00950DC7" w:rsidRPr="00CB2BE6" w:rsidRDefault="008B2C00" w:rsidP="00F542A5">
      <w:pPr>
        <w:pStyle w:val="paragraph"/>
        <w:numPr>
          <w:ilvl w:val="0"/>
          <w:numId w:val="26"/>
        </w:numPr>
        <w:spacing w:before="0" w:beforeAutospacing="0" w:after="0" w:afterAutospacing="0"/>
        <w:jc w:val="both"/>
        <w:textAlignment w:val="baseline"/>
        <w:rPr>
          <w:sz w:val="22"/>
          <w:szCs w:val="22"/>
        </w:rPr>
      </w:pPr>
      <w:r>
        <w:rPr>
          <w:rStyle w:val="normaltextrun"/>
          <w:sz w:val="20"/>
          <w:szCs w:val="20"/>
        </w:rPr>
        <w:t>Usability: Users can successfully use the system after 2 hours of use, users must successfully pair after at most 30 interactions with other people.</w:t>
      </w:r>
      <w:r>
        <w:rPr>
          <w:rStyle w:val="eop"/>
          <w:sz w:val="20"/>
          <w:szCs w:val="20"/>
        </w:rPr>
        <w:t> </w:t>
      </w:r>
    </w:p>
    <w:p w14:paraId="0DE3FE3F" w14:textId="46DA1AC7" w:rsidR="00444035" w:rsidRDefault="00F34309">
      <w:pPr>
        <w:pStyle w:val="Heading1"/>
      </w:pPr>
      <w:bookmarkStart w:id="3" w:name="_Toc121953483"/>
      <w:r>
        <w:t xml:space="preserve">Use-Case </w:t>
      </w:r>
      <w:r w:rsidR="008C1910">
        <w:t>Model</w:t>
      </w:r>
      <w:bookmarkEnd w:id="3"/>
      <w:r>
        <w:t xml:space="preserve"> </w:t>
      </w:r>
    </w:p>
    <w:p w14:paraId="7925B685" w14:textId="6C7B36C6" w:rsidR="00444035" w:rsidRDefault="0013016A">
      <w:r>
        <w:rPr>
          <w:noProof/>
        </w:rPr>
        <w:drawing>
          <wp:inline distT="0" distB="0" distL="0" distR="0" wp14:anchorId="6CC460F8" wp14:editId="13BEE11D">
            <wp:extent cx="5943600" cy="487997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879974"/>
                    </a:xfrm>
                    <a:prstGeom prst="rect">
                      <a:avLst/>
                    </a:prstGeom>
                  </pic:spPr>
                </pic:pic>
              </a:graphicData>
            </a:graphic>
          </wp:inline>
        </w:drawing>
      </w:r>
      <w:r>
        <w:br/>
      </w:r>
    </w:p>
    <w:p w14:paraId="36D8161C" w14:textId="15528F80" w:rsidR="00444035" w:rsidRDefault="00A0216D">
      <w:pPr>
        <w:pStyle w:val="Heading1"/>
      </w:pPr>
      <w:bookmarkStart w:id="4" w:name="_Toc121953484"/>
      <w:r>
        <w:t>Logical View</w:t>
      </w:r>
      <w:bookmarkEnd w:id="4"/>
      <w:r>
        <w:t xml:space="preserve"> </w:t>
      </w:r>
    </w:p>
    <w:p w14:paraId="58E03322" w14:textId="6C7B36C6" w:rsidR="00452519" w:rsidRDefault="00C518D2" w:rsidP="00452519">
      <w:pPr>
        <w:pStyle w:val="BodyText"/>
        <w:keepNext/>
        <w:jc w:val="center"/>
      </w:pPr>
      <w:r>
        <w:rPr>
          <w:noProof/>
        </w:rPr>
        <w:drawing>
          <wp:inline distT="0" distB="0" distL="0" distR="0" wp14:anchorId="036882D8" wp14:editId="49B6B509">
            <wp:extent cx="5263744" cy="31623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5263744" cy="3162300"/>
                    </a:xfrm>
                    <a:prstGeom prst="rect">
                      <a:avLst/>
                    </a:prstGeom>
                  </pic:spPr>
                </pic:pic>
              </a:graphicData>
            </a:graphic>
          </wp:inline>
        </w:drawing>
      </w:r>
    </w:p>
    <w:p w14:paraId="00518903" w14:textId="6E09BE41" w:rsidR="009D7DAC" w:rsidRDefault="00452519" w:rsidP="00452519">
      <w:pPr>
        <w:pStyle w:val="Caption"/>
        <w:jc w:val="center"/>
      </w:pPr>
      <w:r>
        <w:t xml:space="preserve">Figure </w:t>
      </w:r>
      <w:r w:rsidR="007224A0">
        <w:fldChar w:fldCharType="begin"/>
      </w:r>
      <w:r w:rsidR="007224A0">
        <w:instrText xml:space="preserve"> SEQ Figure \* ARABIC </w:instrText>
      </w:r>
      <w:r w:rsidR="007224A0">
        <w:fldChar w:fldCharType="separate"/>
      </w:r>
      <w:r w:rsidR="007224A0">
        <w:rPr>
          <w:noProof/>
        </w:rPr>
        <w:t>1</w:t>
      </w:r>
      <w:r w:rsidR="007224A0">
        <w:rPr>
          <w:noProof/>
        </w:rPr>
        <w:fldChar w:fldCharType="end"/>
      </w:r>
      <w:r>
        <w:t>. Software Architecture.</w:t>
      </w:r>
    </w:p>
    <w:p w14:paraId="1AF376AA" w14:textId="77777777" w:rsidR="00452519" w:rsidRDefault="00452519" w:rsidP="000B0864">
      <w:pPr>
        <w:pStyle w:val="BodyText"/>
        <w:keepNext/>
        <w:ind w:left="-142"/>
        <w:jc w:val="center"/>
      </w:pPr>
      <w:r>
        <w:rPr>
          <w:noProof/>
        </w:rPr>
        <w:drawing>
          <wp:inline distT="0" distB="0" distL="0" distR="0" wp14:anchorId="4BBAF43D" wp14:editId="1945E7C3">
            <wp:extent cx="6302161" cy="4225150"/>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2161" cy="4225150"/>
                    </a:xfrm>
                    <a:prstGeom prst="rect">
                      <a:avLst/>
                    </a:prstGeom>
                  </pic:spPr>
                </pic:pic>
              </a:graphicData>
            </a:graphic>
          </wp:inline>
        </w:drawing>
      </w:r>
    </w:p>
    <w:p w14:paraId="3A200FF4" w14:textId="7485659D" w:rsidR="00827DCF" w:rsidRPr="009D7DAC" w:rsidRDefault="00452519" w:rsidP="00452519">
      <w:pPr>
        <w:pStyle w:val="Caption"/>
        <w:jc w:val="center"/>
      </w:pPr>
      <w:r>
        <w:t xml:space="preserve">Figure </w:t>
      </w:r>
      <w:r w:rsidR="007224A0">
        <w:fldChar w:fldCharType="begin"/>
      </w:r>
      <w:r w:rsidR="007224A0">
        <w:instrText xml:space="preserve"> SEQ Figure \* ARABIC </w:instrText>
      </w:r>
      <w:r w:rsidR="007224A0">
        <w:fldChar w:fldCharType="separate"/>
      </w:r>
      <w:r w:rsidR="007224A0">
        <w:rPr>
          <w:noProof/>
        </w:rPr>
        <w:t>2</w:t>
      </w:r>
      <w:r w:rsidR="007224A0">
        <w:rPr>
          <w:noProof/>
        </w:rPr>
        <w:fldChar w:fldCharType="end"/>
      </w:r>
      <w:r>
        <w:t>. Class Diagram.</w:t>
      </w:r>
    </w:p>
    <w:p w14:paraId="40ACCCCF" w14:textId="171A6101" w:rsidR="00A0216D" w:rsidRDefault="00A0216D" w:rsidP="00A0216D">
      <w:pPr>
        <w:pStyle w:val="Heading2"/>
      </w:pPr>
      <w:bookmarkStart w:id="5" w:name="_Toc121953485"/>
      <w:r>
        <w:t xml:space="preserve">Component: </w:t>
      </w:r>
      <w:r w:rsidR="00FE75DC">
        <w:t>View</w:t>
      </w:r>
      <w:bookmarkEnd w:id="5"/>
    </w:p>
    <w:p w14:paraId="05F97830" w14:textId="3EB78C5E" w:rsidR="00AF6E8E" w:rsidRDefault="00630B08" w:rsidP="00EC6996">
      <w:pPr>
        <w:ind w:left="720"/>
        <w:jc w:val="both"/>
      </w:pPr>
      <w:r w:rsidRPr="00630B08">
        <w:t>This component has the function of displaying the user interface</w:t>
      </w:r>
      <w:r w:rsidR="009505E0">
        <w:t xml:space="preserve">, </w:t>
      </w:r>
      <w:r w:rsidR="009505E0" w:rsidRPr="009505E0">
        <w:t xml:space="preserve">includes what people see, feel, and interact with when using the </w:t>
      </w:r>
      <w:r w:rsidR="00745418">
        <w:t>Application</w:t>
      </w:r>
      <w:r w:rsidR="009505E0">
        <w:t>.</w:t>
      </w:r>
    </w:p>
    <w:p w14:paraId="58090026" w14:textId="5B41EBBC" w:rsidR="000D5462" w:rsidRDefault="000D5462" w:rsidP="00EC6996">
      <w:pPr>
        <w:ind w:left="720"/>
        <w:jc w:val="both"/>
      </w:pPr>
      <w:r w:rsidRPr="000D5462">
        <w:t xml:space="preserve">This component represents the data returned from the </w:t>
      </w:r>
      <w:r w:rsidR="00B11A93">
        <w:t xml:space="preserve">component </w:t>
      </w:r>
      <w:r w:rsidR="00135EA3">
        <w:t>Model</w:t>
      </w:r>
      <w:r w:rsidRPr="000D5462">
        <w:t xml:space="preserve"> and displayed to the user </w:t>
      </w:r>
      <w:r w:rsidR="00135EA3" w:rsidRPr="000D5462">
        <w:t>and</w:t>
      </w:r>
      <w:r w:rsidRPr="000D5462">
        <w:t xml:space="preserve"> provides an interface to help the user interact and make his request.</w:t>
      </w:r>
    </w:p>
    <w:p w14:paraId="75CF88F7" w14:textId="6A8342B8" w:rsidR="009505E0" w:rsidRPr="00630B08" w:rsidRDefault="00F03175" w:rsidP="00EC6996">
      <w:pPr>
        <w:ind w:firstLine="720"/>
        <w:jc w:val="both"/>
      </w:pPr>
      <w:r w:rsidRPr="00F03175">
        <w:t>UI</w:t>
      </w:r>
      <w:r>
        <w:t xml:space="preserve"> </w:t>
      </w:r>
      <w:r w:rsidR="00745418">
        <w:t>Application</w:t>
      </w:r>
      <w:r w:rsidRPr="00F03175">
        <w:t xml:space="preserve"> is designed based on UI Figma</w:t>
      </w:r>
      <w:r w:rsidR="00FB1B91">
        <w:t xml:space="preserve"> </w:t>
      </w:r>
      <w:r w:rsidR="00FB1B91" w:rsidRPr="00FB1B91">
        <w:t>and defined on xml files</w:t>
      </w:r>
      <w:r w:rsidR="00FB1B91">
        <w:t>.</w:t>
      </w:r>
    </w:p>
    <w:p w14:paraId="50E4BF6F" w14:textId="28E4C740" w:rsidR="006E3F5A" w:rsidRDefault="006E3F5A" w:rsidP="006E3F5A">
      <w:pPr>
        <w:pStyle w:val="Heading2"/>
      </w:pPr>
      <w:bookmarkStart w:id="6" w:name="_Toc121953486"/>
      <w:r>
        <w:t xml:space="preserve">Component: </w:t>
      </w:r>
      <w:r w:rsidR="00E10472">
        <w:t>Controller</w:t>
      </w:r>
      <w:bookmarkEnd w:id="6"/>
    </w:p>
    <w:p w14:paraId="46E1A7C3" w14:textId="672DB9CA" w:rsidR="002E6DDD" w:rsidRDefault="002E6DDD" w:rsidP="00EC6996">
      <w:pPr>
        <w:ind w:left="720"/>
        <w:jc w:val="both"/>
      </w:pPr>
      <w:r w:rsidRPr="002E6DDD">
        <w:t>This component has the function of accepting, processing, converting and transmitting the request.</w:t>
      </w:r>
    </w:p>
    <w:p w14:paraId="33F302AA" w14:textId="75371B50" w:rsidR="002D1BC6" w:rsidRDefault="00D339FF" w:rsidP="00EC6996">
      <w:pPr>
        <w:ind w:left="720"/>
        <w:jc w:val="both"/>
      </w:pPr>
      <w:r w:rsidRPr="00D339FF">
        <w:t>This component connects to other components through API to help process requests from users</w:t>
      </w:r>
      <w:r w:rsidR="00DC5F3B">
        <w:t xml:space="preserve">, </w:t>
      </w:r>
      <w:r w:rsidR="0043559E" w:rsidRPr="0043559E">
        <w:t>defined mainly in java language in files</w:t>
      </w:r>
      <w:r w:rsidR="00486AF8">
        <w:t xml:space="preserve"> using </w:t>
      </w:r>
      <w:r w:rsidR="00B4760A">
        <w:t>the SKD Library.</w:t>
      </w:r>
      <w:r w:rsidR="007D5835">
        <w:t xml:space="preserve"> I</w:t>
      </w:r>
      <w:r w:rsidR="007D5835" w:rsidRPr="007D5835">
        <w:t>n addition, this component also deals with logic and rules responsible for data exchange, operations and workflows</w:t>
      </w:r>
      <w:r w:rsidR="007D5835">
        <w:t>.</w:t>
      </w:r>
    </w:p>
    <w:p w14:paraId="58E6D603" w14:textId="6A04A015" w:rsidR="00B4760A" w:rsidRDefault="00B4760A" w:rsidP="00B4760A">
      <w:pPr>
        <w:pStyle w:val="Heading2"/>
      </w:pPr>
      <w:bookmarkStart w:id="7" w:name="_Toc121953487"/>
      <w:r>
        <w:t>Component: Model</w:t>
      </w:r>
      <w:bookmarkEnd w:id="7"/>
    </w:p>
    <w:p w14:paraId="4E6B412B" w14:textId="2DD9CE2A" w:rsidR="00B4760A" w:rsidRDefault="002D56AB" w:rsidP="00EC6996">
      <w:pPr>
        <w:ind w:left="720"/>
        <w:jc w:val="both"/>
      </w:pPr>
      <w:r w:rsidRPr="002D56AB">
        <w:t>This component has the main function of storing data and returning data when requested from the Controller</w:t>
      </w:r>
      <w:r>
        <w:t>.</w:t>
      </w:r>
    </w:p>
    <w:p w14:paraId="01D8056D" w14:textId="1254CF5D" w:rsidR="00A43DB5" w:rsidRDefault="00281ADB" w:rsidP="00EC6996">
      <w:pPr>
        <w:ind w:left="720"/>
        <w:jc w:val="both"/>
      </w:pPr>
      <w:r w:rsidRPr="00281ADB">
        <w:t xml:space="preserve">This component keeps a </w:t>
      </w:r>
      <w:r>
        <w:t>profile</w:t>
      </w:r>
      <w:r w:rsidRPr="00281ADB">
        <w:t xml:space="preserve"> of the user, the library, and records their activities on the </w:t>
      </w:r>
      <w:r w:rsidR="00745418">
        <w:t>Application</w:t>
      </w:r>
      <w:r w:rsidRPr="00281ADB">
        <w:t xml:space="preserve"> and their interactions with other</w:t>
      </w:r>
      <w:r>
        <w:t xml:space="preserve"> user</w:t>
      </w:r>
      <w:r w:rsidR="00B83708">
        <w:t>s</w:t>
      </w:r>
      <w:r>
        <w:t>.</w:t>
      </w:r>
      <w:r w:rsidR="002D047F">
        <w:t xml:space="preserve"> </w:t>
      </w:r>
      <w:r w:rsidR="002D047F" w:rsidRPr="002D047F">
        <w:t xml:space="preserve">All the above functions are only performed when the </w:t>
      </w:r>
      <w:r w:rsidR="00745418">
        <w:t>Application</w:t>
      </w:r>
      <w:r w:rsidR="002D047F" w:rsidRPr="002D047F">
        <w:t xml:space="preserve"> connects to the internet to use </w:t>
      </w:r>
      <w:r w:rsidR="0092461C" w:rsidRPr="002D047F">
        <w:t>a</w:t>
      </w:r>
      <w:r w:rsidR="002D047F" w:rsidRPr="002D047F">
        <w:t xml:space="preserve"> </w:t>
      </w:r>
      <w:r w:rsidR="0092461C">
        <w:t>service</w:t>
      </w:r>
      <w:r w:rsidR="002D047F" w:rsidRPr="002D047F">
        <w:t xml:space="preserve"> that </w:t>
      </w:r>
      <w:r w:rsidR="002D047F">
        <w:t>F</w:t>
      </w:r>
      <w:r w:rsidR="002D047F" w:rsidRPr="002D047F">
        <w:t>irebase provides, Realtime Database.</w:t>
      </w:r>
    </w:p>
    <w:p w14:paraId="774C4B0C" w14:textId="3C0EEB04" w:rsidR="00B83708" w:rsidRDefault="002F6D62" w:rsidP="00EC6996">
      <w:pPr>
        <w:ind w:left="720"/>
        <w:jc w:val="both"/>
      </w:pPr>
      <w:r>
        <w:t>U</w:t>
      </w:r>
      <w:r w:rsidRPr="002F6D62">
        <w:t>ses a service called Realtime Database that allows users to store and synchronize data in real time. This service is stored directly on iCloud.</w:t>
      </w:r>
    </w:p>
    <w:p w14:paraId="1159F563" w14:textId="4AAAE0F7" w:rsidR="0092461C" w:rsidRDefault="0092461C" w:rsidP="00F975C7">
      <w:pPr>
        <w:pStyle w:val="Heading2"/>
      </w:pPr>
      <w:bookmarkStart w:id="8" w:name="_Toc121953488"/>
      <w:r>
        <w:t>Component</w:t>
      </w:r>
      <w:r w:rsidR="00F975C7">
        <w:t>: Contact</w:t>
      </w:r>
      <w:bookmarkEnd w:id="8"/>
    </w:p>
    <w:p w14:paraId="12832C43" w14:textId="53DE8D14" w:rsidR="003779A5" w:rsidRDefault="003779A5" w:rsidP="00EC6996">
      <w:pPr>
        <w:ind w:left="720"/>
        <w:jc w:val="both"/>
      </w:pPr>
      <w:r w:rsidRPr="003779A5">
        <w:t>This component helps connect users, interact between users</w:t>
      </w:r>
      <w:r>
        <w:t>.</w:t>
      </w:r>
    </w:p>
    <w:p w14:paraId="23999619" w14:textId="2FA23684" w:rsidR="003779A5" w:rsidRDefault="00A47A01" w:rsidP="00EC6996">
      <w:pPr>
        <w:ind w:left="720"/>
        <w:jc w:val="both"/>
      </w:pPr>
      <w:r w:rsidRPr="00A47A01">
        <w:t xml:space="preserve">The most important goal of the application is to connect users with </w:t>
      </w:r>
      <w:r w:rsidR="00745418" w:rsidRPr="00A47A01">
        <w:t>each other,</w:t>
      </w:r>
      <w:r w:rsidRPr="00A47A01">
        <w:t xml:space="preserve"> so this component provides all the functions for users to make their connection and interaction</w:t>
      </w:r>
      <w:r>
        <w:t>.</w:t>
      </w:r>
      <w:r w:rsidR="00B6123D">
        <w:t xml:space="preserve"> T</w:t>
      </w:r>
      <w:r w:rsidR="00B6123D" w:rsidRPr="00B6123D">
        <w:t xml:space="preserve">he functions of this component </w:t>
      </w:r>
      <w:r w:rsidR="00EC6996" w:rsidRPr="00B6123D">
        <w:t>are</w:t>
      </w:r>
      <w:r w:rsidR="00B6123D" w:rsidRPr="00B6123D">
        <w:t xml:space="preserve"> functions</w:t>
      </w:r>
      <w:r w:rsidR="00EC6996">
        <w:t>:</w:t>
      </w:r>
      <w:r w:rsidR="00B6123D" w:rsidRPr="00B6123D">
        <w:t xml:space="preserve"> like, dislike, chatting, call and the most important function is match</w:t>
      </w:r>
      <w:r w:rsidR="00B6123D">
        <w:t>.</w:t>
      </w:r>
    </w:p>
    <w:p w14:paraId="314C20CA" w14:textId="77777777" w:rsidR="00B01BF9" w:rsidRPr="003779A5" w:rsidRDefault="00B01BF9" w:rsidP="00EC6996">
      <w:pPr>
        <w:ind w:left="720"/>
        <w:jc w:val="both"/>
      </w:pPr>
    </w:p>
    <w:p w14:paraId="4F603951" w14:textId="3415DE4A" w:rsidR="00C8222A" w:rsidRDefault="0092461C" w:rsidP="00C8222A">
      <w:pPr>
        <w:pStyle w:val="Heading2"/>
      </w:pPr>
      <w:bookmarkStart w:id="9" w:name="_Toc121953489"/>
      <w:r>
        <w:t>Component</w:t>
      </w:r>
      <w:r w:rsidR="00C8222A">
        <w:t xml:space="preserve">: </w:t>
      </w:r>
      <w:r w:rsidR="00264B6F">
        <w:t>Authentication</w:t>
      </w:r>
      <w:bookmarkEnd w:id="9"/>
    </w:p>
    <w:p w14:paraId="5647340F" w14:textId="76B9C73E" w:rsidR="000F1F07" w:rsidRDefault="000F1F07" w:rsidP="00EC6996">
      <w:pPr>
        <w:ind w:left="720"/>
        <w:jc w:val="both"/>
      </w:pPr>
      <w:r w:rsidRPr="000F1F07">
        <w:t>This component provides user authentication functions to be able to use the application and personalize for later use.</w:t>
      </w:r>
    </w:p>
    <w:p w14:paraId="1B33A4AA" w14:textId="299B45DE" w:rsidR="000F1F07" w:rsidRDefault="000B28C1" w:rsidP="00EC6996">
      <w:pPr>
        <w:ind w:left="720"/>
        <w:jc w:val="both"/>
      </w:pPr>
      <w:r w:rsidRPr="000B28C1">
        <w:t xml:space="preserve">To be able to use the main functions of the </w:t>
      </w:r>
      <w:r w:rsidR="00745418">
        <w:t>Application</w:t>
      </w:r>
      <w:r w:rsidRPr="000B28C1">
        <w:t xml:space="preserve"> and personalize and optimize the user experience, before using the </w:t>
      </w:r>
      <w:r w:rsidR="00745418">
        <w:t>Application</w:t>
      </w:r>
      <w:r w:rsidRPr="000B28C1">
        <w:t>, the user should use an account. This component contains all the functions for managing user accounts such as:</w:t>
      </w:r>
      <w:r>
        <w:t xml:space="preserve"> login, </w:t>
      </w:r>
      <w:r w:rsidR="007C4826">
        <w:t>register, logout.</w:t>
      </w:r>
    </w:p>
    <w:p w14:paraId="2AAEDE59" w14:textId="4C0C5345" w:rsidR="00264B6F" w:rsidRPr="00264B6F" w:rsidRDefault="00027820" w:rsidP="00EC6996">
      <w:pPr>
        <w:ind w:left="720"/>
        <w:jc w:val="both"/>
      </w:pPr>
      <w:r>
        <w:t>T</w:t>
      </w:r>
      <w:r w:rsidRPr="00027820">
        <w:t>o manage user accounts this component uses a service provided by firebase which is Firebase Authentication</w:t>
      </w:r>
      <w:r w:rsidR="007E46DF">
        <w:t xml:space="preserve">. </w:t>
      </w:r>
      <w:r w:rsidR="007E46DF" w:rsidRPr="007E46DF">
        <w:t xml:space="preserve">The </w:t>
      </w:r>
      <w:r w:rsidR="007E46DF">
        <w:t xml:space="preserve">Firebase </w:t>
      </w:r>
      <w:r w:rsidR="007E46DF" w:rsidRPr="007E46DF">
        <w:t>Authentication service provides your application with several authentication methods via email, password, phone number, Google account, Facebook account</w:t>
      </w:r>
      <w:r w:rsidR="007E46DF">
        <w:t>.</w:t>
      </w:r>
    </w:p>
    <w:p w14:paraId="00450EA5" w14:textId="52826AF2" w:rsidR="0092461C" w:rsidRDefault="0092461C" w:rsidP="00F975C7">
      <w:pPr>
        <w:pStyle w:val="Heading2"/>
      </w:pPr>
      <w:bookmarkStart w:id="10" w:name="_Toc121953490"/>
      <w:r>
        <w:t>Component</w:t>
      </w:r>
      <w:r w:rsidR="00A11CCF">
        <w:t>: Map</w:t>
      </w:r>
      <w:bookmarkEnd w:id="10"/>
    </w:p>
    <w:p w14:paraId="4C2E1474" w14:textId="19967273" w:rsidR="00055376" w:rsidRDefault="00C543BE" w:rsidP="00EC6996">
      <w:pPr>
        <w:ind w:left="720"/>
        <w:jc w:val="both"/>
      </w:pPr>
      <w:r w:rsidRPr="00C543BE">
        <w:t xml:space="preserve">This component helps locate the user to assist the </w:t>
      </w:r>
      <w:r w:rsidR="00745418">
        <w:t>Application</w:t>
      </w:r>
      <w:r w:rsidRPr="00C543BE">
        <w:t xml:space="preserve"> when running functions like Match</w:t>
      </w:r>
      <w:r>
        <w:t>.</w:t>
      </w:r>
    </w:p>
    <w:p w14:paraId="132DD789" w14:textId="1F1E5440" w:rsidR="00C543BE" w:rsidRDefault="001716BD" w:rsidP="00EC6996">
      <w:pPr>
        <w:ind w:left="720"/>
        <w:jc w:val="both"/>
      </w:pPr>
      <w:r w:rsidRPr="001716BD">
        <w:t xml:space="preserve">Determining the user's location is necessary for some of the </w:t>
      </w:r>
      <w:r w:rsidR="00745418">
        <w:t>Application</w:t>
      </w:r>
      <w:r w:rsidRPr="001716BD">
        <w:t>'s functionality, since the internet component uses the Google Map</w:t>
      </w:r>
      <w:r w:rsidR="00532D2B">
        <w:t>’s</w:t>
      </w:r>
      <w:r w:rsidRPr="001716BD">
        <w:t xml:space="preserve"> API to locate the user.</w:t>
      </w:r>
    </w:p>
    <w:p w14:paraId="76DA2E53" w14:textId="43E89B03" w:rsidR="00532D2B" w:rsidRPr="00055376" w:rsidRDefault="00532D2B" w:rsidP="00EC6996">
      <w:pPr>
        <w:ind w:left="720"/>
        <w:jc w:val="both"/>
      </w:pPr>
      <w:r w:rsidRPr="00532D2B">
        <w:t xml:space="preserve">The </w:t>
      </w:r>
      <w:r w:rsidR="00745418">
        <w:t>Application</w:t>
      </w:r>
      <w:r w:rsidRPr="00532D2B">
        <w:t xml:space="preserve"> uses Google Map</w:t>
      </w:r>
      <w:r w:rsidR="00736848">
        <w:t>’</w:t>
      </w:r>
      <w:r w:rsidRPr="00532D2B">
        <w:t>s API mainly to determine the location between two people to implement the Match algorithm that best suits the user, along with it is used to display the map, find the way or the location. suitable for dating.</w:t>
      </w:r>
    </w:p>
    <w:p w14:paraId="25BF3205" w14:textId="32F197B0" w:rsidR="0092461C" w:rsidRDefault="0092461C" w:rsidP="00F975C7">
      <w:pPr>
        <w:pStyle w:val="Heading2"/>
      </w:pPr>
      <w:bookmarkStart w:id="11" w:name="_Toc121953491"/>
      <w:r>
        <w:t>Component</w:t>
      </w:r>
      <w:r w:rsidR="00A11CCF">
        <w:t xml:space="preserve">: </w:t>
      </w:r>
      <w:r w:rsidR="00055376">
        <w:t>Entertainment</w:t>
      </w:r>
      <w:bookmarkEnd w:id="11"/>
    </w:p>
    <w:p w14:paraId="2376E0C6" w14:textId="3A3696B3" w:rsidR="00852AC2" w:rsidRDefault="00852AC2" w:rsidP="00032381">
      <w:pPr>
        <w:ind w:left="720"/>
      </w:pPr>
      <w:r w:rsidRPr="00852AC2">
        <w:t>This component offers a method of entertainment for users: reading Tarot cards, reading zodiac signs,</w:t>
      </w:r>
      <w:r>
        <w:t xml:space="preserve"> etc.</w:t>
      </w:r>
    </w:p>
    <w:p w14:paraId="7B8898FE" w14:textId="4E68F7FD" w:rsidR="00ED1DAA" w:rsidRDefault="00ED1DAA" w:rsidP="00032381">
      <w:pPr>
        <w:ind w:left="720"/>
      </w:pPr>
      <w:r w:rsidRPr="00ED1DAA">
        <w:t>In addition to the main function of the application, which is to connect people, the application must provide entertainment features such as reading the fortune-telling of the day to know a happy prediction of a lucky or difficult day or watching the zodiac for people</w:t>
      </w:r>
      <w:r w:rsidR="00FF39C7">
        <w:t>,</w:t>
      </w:r>
      <w:r w:rsidRPr="00ED1DAA">
        <w:t xml:space="preserve"> use from the user's date of birth data to return the zodiac sign and can suggest functions according to the zodiac, for example.</w:t>
      </w:r>
    </w:p>
    <w:p w14:paraId="729809C9" w14:textId="78042954" w:rsidR="00444035" w:rsidRDefault="00F34309" w:rsidP="00032381">
      <w:pPr>
        <w:pStyle w:val="Heading1"/>
      </w:pPr>
      <w:bookmarkStart w:id="12" w:name="_Toc121953492"/>
      <w:r>
        <w:t>Deployment</w:t>
      </w:r>
      <w:bookmarkEnd w:id="12"/>
    </w:p>
    <w:p w14:paraId="3018431E" w14:textId="07517784" w:rsidR="00BC413E" w:rsidRPr="00BC413E" w:rsidRDefault="004F7270" w:rsidP="004F7270">
      <w:pPr>
        <w:jc w:val="center"/>
      </w:pPr>
      <w:r>
        <w:rPr>
          <w:noProof/>
        </w:rPr>
        <w:drawing>
          <wp:inline distT="0" distB="0" distL="0" distR="0" wp14:anchorId="08735551" wp14:editId="48627393">
            <wp:extent cx="5370970" cy="27889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8329" cy="2792741"/>
                    </a:xfrm>
                    <a:prstGeom prst="rect">
                      <a:avLst/>
                    </a:prstGeom>
                    <a:noFill/>
                    <a:ln>
                      <a:noFill/>
                    </a:ln>
                  </pic:spPr>
                </pic:pic>
              </a:graphicData>
            </a:graphic>
          </wp:inline>
        </w:drawing>
      </w:r>
    </w:p>
    <w:p w14:paraId="2BDB467C" w14:textId="5FC73334" w:rsidR="004455A2" w:rsidRDefault="00F34309" w:rsidP="00AA250C">
      <w:pPr>
        <w:pStyle w:val="Heading1"/>
      </w:pPr>
      <w:bookmarkStart w:id="13" w:name="_Toc121953493"/>
      <w:r>
        <w:t>Implementation View</w:t>
      </w:r>
      <w:bookmarkEnd w:id="13"/>
    </w:p>
    <w:p w14:paraId="47DD482E" w14:textId="0EE04CA2" w:rsidR="006F0F6A" w:rsidRPr="006F0F6A" w:rsidRDefault="31908C17" w:rsidP="006F0F6A">
      <w:r>
        <w:rPr>
          <w:noProof/>
        </w:rPr>
        <w:drawing>
          <wp:inline distT="0" distB="0" distL="0" distR="0" wp14:anchorId="48E29510" wp14:editId="462AF546">
            <wp:extent cx="5120640" cy="4267200"/>
            <wp:effectExtent l="0" t="0" r="0" b="0"/>
            <wp:docPr id="1075502702" name="Picture 107550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20640" cy="4267200"/>
                    </a:xfrm>
                    <a:prstGeom prst="rect">
                      <a:avLst/>
                    </a:prstGeom>
                  </pic:spPr>
                </pic:pic>
              </a:graphicData>
            </a:graphic>
          </wp:inline>
        </w:drawing>
      </w:r>
    </w:p>
    <w:sectPr w:rsidR="006F0F6A" w:rsidRPr="006F0F6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96237" w14:textId="77777777" w:rsidR="00E81B48" w:rsidRDefault="00E81B48">
      <w:pPr>
        <w:spacing w:line="240" w:lineRule="auto"/>
      </w:pPr>
      <w:r>
        <w:separator/>
      </w:r>
    </w:p>
  </w:endnote>
  <w:endnote w:type="continuationSeparator" w:id="0">
    <w:p w14:paraId="3BB5AB99" w14:textId="77777777" w:rsidR="00E81B48" w:rsidRDefault="00E81B48">
      <w:pPr>
        <w:spacing w:line="240" w:lineRule="auto"/>
      </w:pPr>
      <w:r>
        <w:continuationSeparator/>
      </w:r>
    </w:p>
  </w:endnote>
  <w:endnote w:type="continuationNotice" w:id="1">
    <w:p w14:paraId="5ADC422D" w14:textId="77777777" w:rsidR="00E81B48" w:rsidRDefault="00E81B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3CB29" w14:textId="77777777" w:rsidR="00444035" w:rsidRDefault="00F34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45CB38" w14:textId="77777777" w:rsidR="00444035" w:rsidRDefault="004440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4035" w14:paraId="361B7479" w14:textId="77777777">
      <w:tc>
        <w:tcPr>
          <w:tcW w:w="3162" w:type="dxa"/>
          <w:tcBorders>
            <w:top w:val="nil"/>
            <w:left w:val="nil"/>
            <w:bottom w:val="nil"/>
            <w:right w:val="nil"/>
          </w:tcBorders>
        </w:tcPr>
        <w:p w14:paraId="47875E4A" w14:textId="77777777" w:rsidR="00444035" w:rsidRDefault="00F34309">
          <w:pPr>
            <w:ind w:right="360"/>
          </w:pPr>
          <w:r>
            <w:t>Confidential</w:t>
          </w:r>
        </w:p>
      </w:tc>
      <w:tc>
        <w:tcPr>
          <w:tcW w:w="3162" w:type="dxa"/>
          <w:tcBorders>
            <w:top w:val="nil"/>
            <w:left w:val="nil"/>
            <w:bottom w:val="nil"/>
            <w:right w:val="nil"/>
          </w:tcBorders>
        </w:tcPr>
        <w:p w14:paraId="2F39172C" w14:textId="32E71137" w:rsidR="00444035" w:rsidRDefault="00F34309">
          <w:pPr>
            <w:jc w:val="center"/>
          </w:pPr>
          <w:r>
            <w:rPr>
              <w:rFonts w:ascii="Symbol" w:eastAsia="Symbol" w:hAnsi="Symbol" w:cs="Symbol"/>
            </w:rPr>
            <w:t>Ó</w:t>
          </w:r>
          <w:r w:rsidR="00292C0A">
            <w:t>Team 16</w:t>
          </w:r>
          <w:r>
            <w:t xml:space="preserve">, </w:t>
          </w:r>
          <w:r>
            <w:fldChar w:fldCharType="begin"/>
          </w:r>
          <w:r>
            <w:instrText xml:space="preserve"> DATE \@ "yyyy" </w:instrText>
          </w:r>
          <w:r>
            <w:fldChar w:fldCharType="separate"/>
          </w:r>
          <w:r w:rsidR="007224A0">
            <w:rPr>
              <w:noProof/>
            </w:rPr>
            <w:t>2022</w:t>
          </w:r>
          <w:r>
            <w:fldChar w:fldCharType="end"/>
          </w:r>
        </w:p>
      </w:tc>
      <w:tc>
        <w:tcPr>
          <w:tcW w:w="3162" w:type="dxa"/>
          <w:tcBorders>
            <w:top w:val="nil"/>
            <w:left w:val="nil"/>
            <w:bottom w:val="nil"/>
            <w:right w:val="nil"/>
          </w:tcBorders>
        </w:tcPr>
        <w:p w14:paraId="3C3AC81A" w14:textId="77777777" w:rsidR="00444035" w:rsidRDefault="00F3430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886">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82886">
            <w:rPr>
              <w:rStyle w:val="PageNumber"/>
              <w:noProof/>
            </w:rPr>
            <w:t>4</w:t>
          </w:r>
          <w:r>
            <w:rPr>
              <w:rStyle w:val="PageNumber"/>
            </w:rPr>
            <w:fldChar w:fldCharType="end"/>
          </w:r>
        </w:p>
      </w:tc>
    </w:tr>
  </w:tbl>
  <w:p w14:paraId="5650166E" w14:textId="77777777" w:rsidR="00444035" w:rsidRDefault="004440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2F1F" w14:textId="77777777" w:rsidR="00444035" w:rsidRDefault="00444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CAF8" w14:textId="77777777" w:rsidR="00E81B48" w:rsidRDefault="00E81B48">
      <w:pPr>
        <w:spacing w:line="240" w:lineRule="auto"/>
      </w:pPr>
      <w:r>
        <w:separator/>
      </w:r>
    </w:p>
  </w:footnote>
  <w:footnote w:type="continuationSeparator" w:id="0">
    <w:p w14:paraId="746D2E31" w14:textId="77777777" w:rsidR="00E81B48" w:rsidRDefault="00E81B48">
      <w:pPr>
        <w:spacing w:line="240" w:lineRule="auto"/>
      </w:pPr>
      <w:r>
        <w:continuationSeparator/>
      </w:r>
    </w:p>
  </w:footnote>
  <w:footnote w:type="continuationNotice" w:id="1">
    <w:p w14:paraId="4ACBC9BB" w14:textId="77777777" w:rsidR="00E81B48" w:rsidRDefault="00E81B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2FA30" w14:textId="77777777" w:rsidR="00444035" w:rsidRDefault="00444035">
    <w:pPr>
      <w:rPr>
        <w:sz w:val="24"/>
      </w:rPr>
    </w:pPr>
  </w:p>
  <w:p w14:paraId="3F04D8EE" w14:textId="77777777" w:rsidR="00444035" w:rsidRDefault="00444035">
    <w:pPr>
      <w:pBdr>
        <w:top w:val="single" w:sz="6" w:space="1" w:color="auto"/>
      </w:pBdr>
      <w:rPr>
        <w:sz w:val="24"/>
      </w:rPr>
    </w:pPr>
  </w:p>
  <w:p w14:paraId="380305F7" w14:textId="2F09F084" w:rsidR="00444035" w:rsidRDefault="00F14A00">
    <w:pPr>
      <w:pBdr>
        <w:bottom w:val="single" w:sz="6" w:space="1" w:color="auto"/>
      </w:pBdr>
      <w:jc w:val="right"/>
      <w:rPr>
        <w:rFonts w:ascii="Arial" w:hAnsi="Arial"/>
        <w:b/>
        <w:sz w:val="36"/>
      </w:rPr>
    </w:pPr>
    <w:r>
      <w:rPr>
        <w:rFonts w:ascii="Arial" w:hAnsi="Arial"/>
        <w:b/>
        <w:sz w:val="36"/>
      </w:rPr>
      <w:t>Team 16</w:t>
    </w:r>
  </w:p>
  <w:p w14:paraId="6708B6F6" w14:textId="77777777" w:rsidR="00444035" w:rsidRDefault="00444035">
    <w:pPr>
      <w:pBdr>
        <w:bottom w:val="single" w:sz="6" w:space="1" w:color="auto"/>
      </w:pBdr>
      <w:jc w:val="right"/>
      <w:rPr>
        <w:sz w:val="24"/>
      </w:rPr>
    </w:pPr>
  </w:p>
  <w:p w14:paraId="545FDA3A" w14:textId="77777777" w:rsidR="00444035" w:rsidRDefault="00444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4035" w14:paraId="65D30BEC" w14:textId="77777777" w:rsidTr="002C6CA3">
      <w:tc>
        <w:tcPr>
          <w:tcW w:w="6379" w:type="dxa"/>
        </w:tcPr>
        <w:p w14:paraId="636785AB" w14:textId="540F4192" w:rsidR="00444035" w:rsidRDefault="002C6CA3">
          <w:r>
            <w:t>Tinder Mini</w:t>
          </w:r>
        </w:p>
      </w:tc>
      <w:tc>
        <w:tcPr>
          <w:tcW w:w="3179" w:type="dxa"/>
        </w:tcPr>
        <w:p w14:paraId="157FE078" w14:textId="0E420C3B" w:rsidR="00444035" w:rsidRDefault="00F34309">
          <w:pPr>
            <w:tabs>
              <w:tab w:val="left" w:pos="1135"/>
            </w:tabs>
            <w:spacing w:before="40"/>
            <w:ind w:right="68"/>
          </w:pPr>
          <w:r>
            <w:t xml:space="preserve">  Version:           1.</w:t>
          </w:r>
          <w:r w:rsidR="004C3EE1">
            <w:t>1</w:t>
          </w:r>
        </w:p>
      </w:tc>
    </w:tr>
    <w:tr w:rsidR="00444035" w14:paraId="70636E82" w14:textId="77777777" w:rsidTr="002C6CA3">
      <w:tc>
        <w:tcPr>
          <w:tcW w:w="6379" w:type="dxa"/>
        </w:tcPr>
        <w:p w14:paraId="6C7D3CA4" w14:textId="2682F343" w:rsidR="00444035" w:rsidRDefault="007224A0">
          <w:fldSimple w:instr=" TITLE  \* MERGEFORMAT ">
            <w:r>
              <w:t>Software Architecture Document</w:t>
            </w:r>
          </w:fldSimple>
        </w:p>
      </w:tc>
      <w:tc>
        <w:tcPr>
          <w:tcW w:w="3179" w:type="dxa"/>
        </w:tcPr>
        <w:p w14:paraId="1B8C4C9A" w14:textId="0F7A2DD8" w:rsidR="00444035" w:rsidRDefault="00F34309">
          <w:r>
            <w:t xml:space="preserve">  Date:  </w:t>
          </w:r>
          <w:r w:rsidR="009829A3">
            <w:t>14</w:t>
          </w:r>
          <w:r w:rsidR="00BF6014">
            <w:t>/1</w:t>
          </w:r>
          <w:r w:rsidR="009829A3">
            <w:t>2</w:t>
          </w:r>
          <w:r w:rsidR="00BF6014">
            <w:t>/2022</w:t>
          </w:r>
        </w:p>
      </w:tc>
    </w:tr>
  </w:tbl>
  <w:p w14:paraId="17F2AA77" w14:textId="77777777" w:rsidR="00444035" w:rsidRDefault="004440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6BB7" w14:textId="77777777" w:rsidR="00444035" w:rsidRDefault="004440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B53EA0"/>
    <w:multiLevelType w:val="multilevel"/>
    <w:tmpl w:val="8DCC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9CF4E4A"/>
    <w:multiLevelType w:val="multilevel"/>
    <w:tmpl w:val="80CEE6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683116"/>
    <w:multiLevelType w:val="hybridMultilevel"/>
    <w:tmpl w:val="BE86A698"/>
    <w:lvl w:ilvl="0" w:tplc="0409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A9E1E81"/>
    <w:multiLevelType w:val="multilevel"/>
    <w:tmpl w:val="C7D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7A03F7"/>
    <w:multiLevelType w:val="hybridMultilevel"/>
    <w:tmpl w:val="7FE4D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00325096">
    <w:abstractNumId w:val="0"/>
  </w:num>
  <w:num w:numId="2" w16cid:durableId="434791172">
    <w:abstractNumId w:val="14"/>
  </w:num>
  <w:num w:numId="3" w16cid:durableId="2129002644">
    <w:abstractNumId w:val="24"/>
  </w:num>
  <w:num w:numId="4" w16cid:durableId="452477259">
    <w:abstractNumId w:val="19"/>
  </w:num>
  <w:num w:numId="5" w16cid:durableId="772700506">
    <w:abstractNumId w:val="18"/>
  </w:num>
  <w:num w:numId="6" w16cid:durableId="1086806635">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479616332">
    <w:abstractNumId w:val="2"/>
  </w:num>
  <w:num w:numId="8" w16cid:durableId="1022779750">
    <w:abstractNumId w:val="23"/>
  </w:num>
  <w:num w:numId="9" w16cid:durableId="765617793">
    <w:abstractNumId w:val="4"/>
  </w:num>
  <w:num w:numId="10" w16cid:durableId="1640644639">
    <w:abstractNumId w:val="15"/>
  </w:num>
  <w:num w:numId="11" w16cid:durableId="1287544675">
    <w:abstractNumId w:val="13"/>
  </w:num>
  <w:num w:numId="12" w16cid:durableId="1879927833">
    <w:abstractNumId w:val="22"/>
  </w:num>
  <w:num w:numId="13" w16cid:durableId="1088431516">
    <w:abstractNumId w:val="12"/>
  </w:num>
  <w:num w:numId="14" w16cid:durableId="1569000730">
    <w:abstractNumId w:val="5"/>
  </w:num>
  <w:num w:numId="15" w16cid:durableId="1278834371">
    <w:abstractNumId w:val="21"/>
  </w:num>
  <w:num w:numId="16" w16cid:durableId="704907047">
    <w:abstractNumId w:val="17"/>
  </w:num>
  <w:num w:numId="17" w16cid:durableId="1559786190">
    <w:abstractNumId w:val="7"/>
  </w:num>
  <w:num w:numId="18" w16cid:durableId="390270115">
    <w:abstractNumId w:val="16"/>
  </w:num>
  <w:num w:numId="19" w16cid:durableId="115456282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901357557">
    <w:abstractNumId w:val="11"/>
  </w:num>
  <w:num w:numId="21" w16cid:durableId="1865366637">
    <w:abstractNumId w:val="20"/>
  </w:num>
  <w:num w:numId="22" w16cid:durableId="328679278">
    <w:abstractNumId w:val="6"/>
  </w:num>
  <w:num w:numId="23" w16cid:durableId="2133085109">
    <w:abstractNumId w:val="3"/>
  </w:num>
  <w:num w:numId="24" w16cid:durableId="915943369">
    <w:abstractNumId w:val="9"/>
  </w:num>
  <w:num w:numId="25" w16cid:durableId="1931155731">
    <w:abstractNumId w:val="10"/>
  </w:num>
  <w:num w:numId="26" w16cid:durableId="13267793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5A2"/>
    <w:rsid w:val="00027820"/>
    <w:rsid w:val="00032381"/>
    <w:rsid w:val="00032B3B"/>
    <w:rsid w:val="00033AF1"/>
    <w:rsid w:val="00055376"/>
    <w:rsid w:val="00086563"/>
    <w:rsid w:val="000A6095"/>
    <w:rsid w:val="000B0864"/>
    <w:rsid w:val="000B10AC"/>
    <w:rsid w:val="000B28C1"/>
    <w:rsid w:val="000C358B"/>
    <w:rsid w:val="000D5462"/>
    <w:rsid w:val="000E2AAC"/>
    <w:rsid w:val="000E7B04"/>
    <w:rsid w:val="000F1F07"/>
    <w:rsid w:val="0013016A"/>
    <w:rsid w:val="00130DC8"/>
    <w:rsid w:val="00135EA3"/>
    <w:rsid w:val="001571CD"/>
    <w:rsid w:val="001716BD"/>
    <w:rsid w:val="00176201"/>
    <w:rsid w:val="001A288B"/>
    <w:rsid w:val="001A2D63"/>
    <w:rsid w:val="001C20EB"/>
    <w:rsid w:val="0020313D"/>
    <w:rsid w:val="00220DC8"/>
    <w:rsid w:val="00264B6F"/>
    <w:rsid w:val="00281ADB"/>
    <w:rsid w:val="00282886"/>
    <w:rsid w:val="00292C0A"/>
    <w:rsid w:val="002C07A5"/>
    <w:rsid w:val="002C6CA3"/>
    <w:rsid w:val="002D047F"/>
    <w:rsid w:val="002D1BC6"/>
    <w:rsid w:val="002D56AB"/>
    <w:rsid w:val="002E2E36"/>
    <w:rsid w:val="002E6DDD"/>
    <w:rsid w:val="002F21BB"/>
    <w:rsid w:val="002F6D62"/>
    <w:rsid w:val="0034001E"/>
    <w:rsid w:val="00363F3C"/>
    <w:rsid w:val="003779A5"/>
    <w:rsid w:val="003A30A6"/>
    <w:rsid w:val="003A7647"/>
    <w:rsid w:val="003C7318"/>
    <w:rsid w:val="003D74AE"/>
    <w:rsid w:val="0041091A"/>
    <w:rsid w:val="004153EE"/>
    <w:rsid w:val="00417AD8"/>
    <w:rsid w:val="0043559E"/>
    <w:rsid w:val="00444035"/>
    <w:rsid w:val="004455A2"/>
    <w:rsid w:val="00452519"/>
    <w:rsid w:val="004663A5"/>
    <w:rsid w:val="00486AF8"/>
    <w:rsid w:val="004B24D9"/>
    <w:rsid w:val="004C3EE1"/>
    <w:rsid w:val="004F653B"/>
    <w:rsid w:val="004F7270"/>
    <w:rsid w:val="004F7C0A"/>
    <w:rsid w:val="00532D2B"/>
    <w:rsid w:val="00534537"/>
    <w:rsid w:val="00573DA9"/>
    <w:rsid w:val="0058748C"/>
    <w:rsid w:val="00597371"/>
    <w:rsid w:val="00630B08"/>
    <w:rsid w:val="00630EAA"/>
    <w:rsid w:val="00643DD7"/>
    <w:rsid w:val="006E3F5A"/>
    <w:rsid w:val="006F0F6A"/>
    <w:rsid w:val="007224A0"/>
    <w:rsid w:val="00736848"/>
    <w:rsid w:val="007423D6"/>
    <w:rsid w:val="00745418"/>
    <w:rsid w:val="0077006E"/>
    <w:rsid w:val="00772F54"/>
    <w:rsid w:val="007C4826"/>
    <w:rsid w:val="007C560D"/>
    <w:rsid w:val="007C6195"/>
    <w:rsid w:val="007D5835"/>
    <w:rsid w:val="007E46DF"/>
    <w:rsid w:val="00827DCF"/>
    <w:rsid w:val="00852AC2"/>
    <w:rsid w:val="008B2C00"/>
    <w:rsid w:val="008B6309"/>
    <w:rsid w:val="008C1910"/>
    <w:rsid w:val="0092461C"/>
    <w:rsid w:val="00944377"/>
    <w:rsid w:val="009505E0"/>
    <w:rsid w:val="00950DC7"/>
    <w:rsid w:val="009829A3"/>
    <w:rsid w:val="009871B7"/>
    <w:rsid w:val="009A3042"/>
    <w:rsid w:val="009D7DAC"/>
    <w:rsid w:val="009F12D0"/>
    <w:rsid w:val="00A0216D"/>
    <w:rsid w:val="00A11CCF"/>
    <w:rsid w:val="00A23E02"/>
    <w:rsid w:val="00A30318"/>
    <w:rsid w:val="00A43DB5"/>
    <w:rsid w:val="00A47A01"/>
    <w:rsid w:val="00A84590"/>
    <w:rsid w:val="00AA250C"/>
    <w:rsid w:val="00AC3F88"/>
    <w:rsid w:val="00AC7F12"/>
    <w:rsid w:val="00AF6E8E"/>
    <w:rsid w:val="00B01BF9"/>
    <w:rsid w:val="00B11A93"/>
    <w:rsid w:val="00B4760A"/>
    <w:rsid w:val="00B6123D"/>
    <w:rsid w:val="00B80854"/>
    <w:rsid w:val="00B83708"/>
    <w:rsid w:val="00B8697C"/>
    <w:rsid w:val="00BA778C"/>
    <w:rsid w:val="00BC413E"/>
    <w:rsid w:val="00BF4A70"/>
    <w:rsid w:val="00BF6014"/>
    <w:rsid w:val="00C15A2A"/>
    <w:rsid w:val="00C37FC1"/>
    <w:rsid w:val="00C428F0"/>
    <w:rsid w:val="00C518D2"/>
    <w:rsid w:val="00C543BE"/>
    <w:rsid w:val="00C54685"/>
    <w:rsid w:val="00C66836"/>
    <w:rsid w:val="00C700A6"/>
    <w:rsid w:val="00C8222A"/>
    <w:rsid w:val="00C94CB6"/>
    <w:rsid w:val="00CB2BE6"/>
    <w:rsid w:val="00CC7668"/>
    <w:rsid w:val="00CE7116"/>
    <w:rsid w:val="00CF7E0C"/>
    <w:rsid w:val="00D136CF"/>
    <w:rsid w:val="00D2081C"/>
    <w:rsid w:val="00D339FF"/>
    <w:rsid w:val="00DC5F3B"/>
    <w:rsid w:val="00DC74C0"/>
    <w:rsid w:val="00DD1B82"/>
    <w:rsid w:val="00DD4FA1"/>
    <w:rsid w:val="00E10472"/>
    <w:rsid w:val="00E26D18"/>
    <w:rsid w:val="00E31418"/>
    <w:rsid w:val="00E36627"/>
    <w:rsid w:val="00E642C6"/>
    <w:rsid w:val="00E81B48"/>
    <w:rsid w:val="00E856F7"/>
    <w:rsid w:val="00EC6996"/>
    <w:rsid w:val="00ED1DAA"/>
    <w:rsid w:val="00ED42E7"/>
    <w:rsid w:val="00ED4E0E"/>
    <w:rsid w:val="00F03175"/>
    <w:rsid w:val="00F14A00"/>
    <w:rsid w:val="00F34309"/>
    <w:rsid w:val="00F542A5"/>
    <w:rsid w:val="00F9477C"/>
    <w:rsid w:val="00F975C7"/>
    <w:rsid w:val="00FA333E"/>
    <w:rsid w:val="00FB1B91"/>
    <w:rsid w:val="00FB7B6D"/>
    <w:rsid w:val="00FE75DC"/>
    <w:rsid w:val="00FF39C7"/>
    <w:rsid w:val="13BEE11D"/>
    <w:rsid w:val="20D04B5C"/>
    <w:rsid w:val="31908C17"/>
    <w:rsid w:val="3626E81F"/>
    <w:rsid w:val="386F1C0C"/>
    <w:rsid w:val="516AB980"/>
    <w:rsid w:val="6482650F"/>
    <w:rsid w:val="67C68DC4"/>
    <w:rsid w:val="7327E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2AEFE"/>
  <w15:chartTrackingRefBased/>
  <w15:docId w15:val="{35374FA4-5C41-415F-95F0-B0D79506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customStyle="1" w:styleId="paragraph">
    <w:name w:val="paragraph"/>
    <w:basedOn w:val="Normal"/>
    <w:rsid w:val="008B2C00"/>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8B2C00"/>
  </w:style>
  <w:style w:type="character" w:customStyle="1" w:styleId="eop">
    <w:name w:val="eop"/>
    <w:basedOn w:val="DefaultParagraphFont"/>
    <w:rsid w:val="008B2C00"/>
  </w:style>
  <w:style w:type="paragraph" w:styleId="Caption">
    <w:name w:val="caption"/>
    <w:basedOn w:val="Normal"/>
    <w:next w:val="Normal"/>
    <w:uiPriority w:val="35"/>
    <w:unhideWhenUsed/>
    <w:qFormat/>
    <w:rsid w:val="004525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856683">
      <w:bodyDiv w:val="1"/>
      <w:marLeft w:val="0"/>
      <w:marRight w:val="0"/>
      <w:marTop w:val="0"/>
      <w:marBottom w:val="0"/>
      <w:divBdr>
        <w:top w:val="none" w:sz="0" w:space="0" w:color="auto"/>
        <w:left w:val="none" w:sz="0" w:space="0" w:color="auto"/>
        <w:bottom w:val="none" w:sz="0" w:space="0" w:color="auto"/>
        <w:right w:val="none" w:sz="0" w:space="0" w:color="auto"/>
      </w:divBdr>
    </w:div>
    <w:div w:id="1164706492">
      <w:bodyDiv w:val="1"/>
      <w:marLeft w:val="0"/>
      <w:marRight w:val="0"/>
      <w:marTop w:val="0"/>
      <w:marBottom w:val="0"/>
      <w:divBdr>
        <w:top w:val="none" w:sz="0" w:space="0" w:color="auto"/>
        <w:left w:val="none" w:sz="0" w:space="0" w:color="auto"/>
        <w:bottom w:val="none" w:sz="0" w:space="0" w:color="auto"/>
        <w:right w:val="none" w:sz="0" w:space="0" w:color="auto"/>
      </w:divBdr>
      <w:divsChild>
        <w:div w:id="774668151">
          <w:marLeft w:val="0"/>
          <w:marRight w:val="0"/>
          <w:marTop w:val="0"/>
          <w:marBottom w:val="0"/>
          <w:divBdr>
            <w:top w:val="none" w:sz="0" w:space="0" w:color="auto"/>
            <w:left w:val="none" w:sz="0" w:space="0" w:color="auto"/>
            <w:bottom w:val="none" w:sz="0" w:space="0" w:color="auto"/>
            <w:right w:val="none" w:sz="0" w:space="0" w:color="auto"/>
          </w:divBdr>
        </w:div>
        <w:div w:id="169025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A74B0-65CA-42D8-913B-A2BBC9846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rup_sad.dot</Template>
  <TotalTime>478</TotalTime>
  <Pages>1</Pages>
  <Words>940</Words>
  <Characters>5364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Huy Nguyen</dc:creator>
  <cp:keywords/>
  <dc:description/>
  <cp:lastModifiedBy>NGUYỄN HẢI ĐĂNG</cp:lastModifiedBy>
  <cp:revision>55</cp:revision>
  <cp:lastPrinted>2022-12-15T07:42:00Z</cp:lastPrinted>
  <dcterms:created xsi:type="dcterms:W3CDTF">2022-11-30T10:53:00Z</dcterms:created>
  <dcterms:modified xsi:type="dcterms:W3CDTF">2022-12-15T07:42:00Z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