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4702" w14:textId="77777777" w:rsidR="003156D2" w:rsidRDefault="003156D2" w:rsidP="003156D2">
      <w:pPr>
        <w:pStyle w:val="Title"/>
        <w:jc w:val="right"/>
      </w:pPr>
      <w:r>
        <w:t>Tinder Mini</w:t>
      </w:r>
    </w:p>
    <w:p w14:paraId="479F1B86" w14:textId="0C7EB86B" w:rsidR="003156D2" w:rsidRDefault="003156D2" w:rsidP="003156D2">
      <w:pPr>
        <w:pStyle w:val="Title"/>
        <w:jc w:val="right"/>
      </w:pPr>
      <w:r>
        <w:t>Software Development Plan</w:t>
      </w:r>
    </w:p>
    <w:p w14:paraId="3DEFD100" w14:textId="77777777" w:rsidR="003156D2" w:rsidRDefault="003156D2" w:rsidP="003156D2">
      <w:pPr>
        <w:pStyle w:val="Title"/>
        <w:jc w:val="right"/>
      </w:pPr>
    </w:p>
    <w:p w14:paraId="3431C75D" w14:textId="216C7E3B" w:rsidR="003156D2" w:rsidRDefault="003156D2" w:rsidP="003156D2">
      <w:pPr>
        <w:pStyle w:val="Title"/>
        <w:jc w:val="right"/>
        <w:rPr>
          <w:sz w:val="28"/>
        </w:rPr>
      </w:pPr>
      <w:r>
        <w:rPr>
          <w:sz w:val="28"/>
        </w:rPr>
        <w:t>Version 1.</w:t>
      </w:r>
      <w:r w:rsidR="00E71203">
        <w:rPr>
          <w:sz w:val="28"/>
        </w:rPr>
        <w:t>3</w:t>
      </w:r>
    </w:p>
    <w:p w14:paraId="74BA16DE" w14:textId="77777777" w:rsidR="003156D2" w:rsidRDefault="003156D2" w:rsidP="003156D2"/>
    <w:p w14:paraId="220C4BEB" w14:textId="77777777" w:rsidR="003156D2" w:rsidRDefault="003156D2" w:rsidP="003156D2"/>
    <w:p w14:paraId="4CC94738" w14:textId="77777777" w:rsidR="003156D2" w:rsidRDefault="003156D2" w:rsidP="003156D2">
      <w:pPr>
        <w:pStyle w:val="BodyText"/>
      </w:pPr>
    </w:p>
    <w:p w14:paraId="60BE08CE" w14:textId="77777777" w:rsidR="003156D2" w:rsidRDefault="003156D2" w:rsidP="003156D2">
      <w:pPr>
        <w:pStyle w:val="BodyText"/>
      </w:pPr>
    </w:p>
    <w:p w14:paraId="7564C264" w14:textId="77777777" w:rsidR="003156D2" w:rsidRDefault="003156D2" w:rsidP="003156D2">
      <w:pPr>
        <w:sectPr w:rsidR="003156D2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E8489A5" w14:textId="7C1939AB" w:rsidR="007C47A5" w:rsidRDefault="007C47A5"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 w:rsidTr="1A6B5665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 w:rsidTr="1A6B5665">
        <w:tc>
          <w:tcPr>
            <w:tcW w:w="2304" w:type="dxa"/>
          </w:tcPr>
          <w:p w14:paraId="4DE0A43B" w14:textId="55F0AB87" w:rsidR="007C47A5" w:rsidRDefault="004054E2">
            <w:pPr>
              <w:pStyle w:val="Tabletext"/>
            </w:pPr>
            <w:r>
              <w:t>30/10/2022</w:t>
            </w:r>
          </w:p>
        </w:tc>
        <w:tc>
          <w:tcPr>
            <w:tcW w:w="1152" w:type="dxa"/>
          </w:tcPr>
          <w:p w14:paraId="3E094E6B" w14:textId="4DB4BDB6" w:rsidR="007C47A5" w:rsidRDefault="004054E2">
            <w:pPr>
              <w:pStyle w:val="Tabletext"/>
            </w:pPr>
            <w:r>
              <w:t>1</w:t>
            </w:r>
            <w:r w:rsidR="00415654">
              <w:t>.0</w:t>
            </w:r>
          </w:p>
        </w:tc>
        <w:tc>
          <w:tcPr>
            <w:tcW w:w="3744" w:type="dxa"/>
          </w:tcPr>
          <w:p w14:paraId="06122755" w14:textId="299583E3" w:rsidR="007C47A5" w:rsidRDefault="00415654">
            <w:pPr>
              <w:pStyle w:val="Tabletext"/>
            </w:pPr>
            <w:r>
              <w:t>Introduction, Overview</w:t>
            </w:r>
            <w:r w:rsidR="00417B91">
              <w:t>, Organization</w:t>
            </w:r>
          </w:p>
        </w:tc>
        <w:tc>
          <w:tcPr>
            <w:tcW w:w="2304" w:type="dxa"/>
          </w:tcPr>
          <w:p w14:paraId="017B8DCC" w14:textId="62A88719" w:rsidR="007C47A5" w:rsidRDefault="00415654">
            <w:pPr>
              <w:pStyle w:val="Tabletext"/>
            </w:pPr>
            <w:r>
              <w:t>Nguyen Hai Dang</w:t>
            </w:r>
          </w:p>
        </w:tc>
      </w:tr>
      <w:tr w:rsidR="00415654" w14:paraId="5DE8F14A" w14:textId="77777777" w:rsidTr="1A6B5665">
        <w:tc>
          <w:tcPr>
            <w:tcW w:w="2304" w:type="dxa"/>
          </w:tcPr>
          <w:p w14:paraId="79AFD81C" w14:textId="7D03FBE7" w:rsidR="00415654" w:rsidRDefault="00415654" w:rsidP="00415654">
            <w:pPr>
              <w:pStyle w:val="Tabletext"/>
            </w:pPr>
            <w:r>
              <w:t>01/11/2022</w:t>
            </w:r>
          </w:p>
        </w:tc>
        <w:tc>
          <w:tcPr>
            <w:tcW w:w="1152" w:type="dxa"/>
          </w:tcPr>
          <w:p w14:paraId="6A02B337" w14:textId="6BC5BA26" w:rsidR="00415654" w:rsidRDefault="00415654" w:rsidP="004156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04A2275E" w14:textId="67F16425" w:rsidR="00415654" w:rsidRDefault="00415654" w:rsidP="00415654">
            <w:pPr>
              <w:pStyle w:val="Tabletext"/>
            </w:pPr>
            <w:r>
              <w:t>Management Process</w:t>
            </w:r>
            <w:r w:rsidR="00417B91">
              <w:t xml:space="preserve"> </w:t>
            </w:r>
          </w:p>
        </w:tc>
        <w:tc>
          <w:tcPr>
            <w:tcW w:w="2304" w:type="dxa"/>
          </w:tcPr>
          <w:p w14:paraId="5BCCE137" w14:textId="329BC0A0" w:rsidR="00415654" w:rsidRDefault="00415654" w:rsidP="00415654">
            <w:pPr>
              <w:pStyle w:val="Tabletext"/>
            </w:pPr>
            <w:r>
              <w:t>Nguyen Quang Hien</w:t>
            </w:r>
          </w:p>
        </w:tc>
      </w:tr>
      <w:tr w:rsidR="00415654" w14:paraId="3ABA83DE" w14:textId="77777777" w:rsidTr="1A6B5665">
        <w:tc>
          <w:tcPr>
            <w:tcW w:w="2304" w:type="dxa"/>
          </w:tcPr>
          <w:p w14:paraId="4C7D9CD1" w14:textId="03D49C89" w:rsidR="00415654" w:rsidRDefault="00415654" w:rsidP="00415654">
            <w:pPr>
              <w:pStyle w:val="Tabletext"/>
            </w:pPr>
            <w:r>
              <w:t>02/11/2022</w:t>
            </w:r>
          </w:p>
        </w:tc>
        <w:tc>
          <w:tcPr>
            <w:tcW w:w="1152" w:type="dxa"/>
          </w:tcPr>
          <w:p w14:paraId="09F5DE36" w14:textId="034FEC03" w:rsidR="00415654" w:rsidRDefault="00415654" w:rsidP="00415654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385A80C1" w14:textId="03EE9912" w:rsidR="00415654" w:rsidRDefault="00415654" w:rsidP="00415654">
            <w:pPr>
              <w:pStyle w:val="Tabletext"/>
            </w:pPr>
            <w:r>
              <w:t>Final Document (Fix errors</w:t>
            </w:r>
            <w:r w:rsidR="00C5390D">
              <w:t>)</w:t>
            </w:r>
          </w:p>
        </w:tc>
        <w:tc>
          <w:tcPr>
            <w:tcW w:w="2304" w:type="dxa"/>
          </w:tcPr>
          <w:p w14:paraId="030A3C5E" w14:textId="1DCF71B9" w:rsidR="00415654" w:rsidRDefault="00C5390D" w:rsidP="00415654">
            <w:pPr>
              <w:pStyle w:val="Tabletext"/>
            </w:pPr>
            <w:r>
              <w:t>Nguyen Hai Dang, Nguyen Quang Hien</w:t>
            </w:r>
          </w:p>
        </w:tc>
      </w:tr>
      <w:tr w:rsidR="00415654" w14:paraId="0292378E" w14:textId="77777777" w:rsidTr="1A6B5665">
        <w:tc>
          <w:tcPr>
            <w:tcW w:w="2304" w:type="dxa"/>
          </w:tcPr>
          <w:p w14:paraId="2061AB74" w14:textId="7249E6EE" w:rsidR="00415654" w:rsidRDefault="61668D9D" w:rsidP="00415654">
            <w:pPr>
              <w:pStyle w:val="Tabletext"/>
            </w:pPr>
            <w:r>
              <w:t>16/11/2022</w:t>
            </w:r>
          </w:p>
        </w:tc>
        <w:tc>
          <w:tcPr>
            <w:tcW w:w="1152" w:type="dxa"/>
          </w:tcPr>
          <w:p w14:paraId="5DFB366A" w14:textId="5EEB3897" w:rsidR="00415654" w:rsidRDefault="61668D9D" w:rsidP="00415654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09635FF8" w14:textId="628D08EB" w:rsidR="00415654" w:rsidRDefault="61668D9D" w:rsidP="00415654">
            <w:pPr>
              <w:pStyle w:val="Tabletext"/>
            </w:pPr>
            <w:r>
              <w:t>Final Document (Fix errors)</w:t>
            </w:r>
          </w:p>
        </w:tc>
        <w:tc>
          <w:tcPr>
            <w:tcW w:w="2304" w:type="dxa"/>
          </w:tcPr>
          <w:p w14:paraId="4465704E" w14:textId="2E46B901" w:rsidR="00415654" w:rsidRDefault="61668D9D" w:rsidP="00415654">
            <w:pPr>
              <w:pStyle w:val="Tabletext"/>
            </w:pPr>
            <w:r>
              <w:t>Nguyen Hai Dang, Nguyen Quang Hien</w:t>
            </w: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5971B8AC" w14:textId="00577ED3" w:rsidR="00ED23DD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18310704" w:history="1">
        <w:r w:rsidR="00ED23DD" w:rsidRPr="002618D8">
          <w:rPr>
            <w:rStyle w:val="Hyperlink"/>
            <w:noProof/>
          </w:rPr>
          <w:t>1.</w:t>
        </w:r>
        <w:r w:rsidR="00ED23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Introduction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_Toc118310704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4</w:t>
        </w:r>
        <w:r w:rsidR="00ED23DD">
          <w:rPr>
            <w:noProof/>
            <w:webHidden/>
          </w:rPr>
          <w:fldChar w:fldCharType="end"/>
        </w:r>
      </w:hyperlink>
    </w:p>
    <w:p w14:paraId="7AC68223" w14:textId="2428D32B" w:rsidR="00ED23DD" w:rsidRDefault="00F10D36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05" w:history="1">
        <w:r w:rsidR="00ED23DD" w:rsidRPr="002618D8">
          <w:rPr>
            <w:rStyle w:val="Hyperlink"/>
            <w:noProof/>
          </w:rPr>
          <w:t>1.1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Purpose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_Toc118310705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4</w:t>
        </w:r>
        <w:r w:rsidR="00ED23DD">
          <w:rPr>
            <w:noProof/>
            <w:webHidden/>
          </w:rPr>
          <w:fldChar w:fldCharType="end"/>
        </w:r>
      </w:hyperlink>
    </w:p>
    <w:p w14:paraId="2C7B68E2" w14:textId="40FDE2B9" w:rsidR="00ED23DD" w:rsidRDefault="00F10D36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06" w:history="1">
        <w:r w:rsidR="00ED23DD" w:rsidRPr="002618D8">
          <w:rPr>
            <w:rStyle w:val="Hyperlink"/>
            <w:noProof/>
          </w:rPr>
          <w:t>1.2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Scope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_Toc118310706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4</w:t>
        </w:r>
        <w:r w:rsidR="00ED23DD">
          <w:rPr>
            <w:noProof/>
            <w:webHidden/>
          </w:rPr>
          <w:fldChar w:fldCharType="end"/>
        </w:r>
      </w:hyperlink>
    </w:p>
    <w:p w14:paraId="15737CCC" w14:textId="143E91FE" w:rsidR="00ED23DD" w:rsidRDefault="00F10D3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8310707" w:history="1">
        <w:r w:rsidR="00ED23DD" w:rsidRPr="002618D8">
          <w:rPr>
            <w:rStyle w:val="Hyperlink"/>
            <w:noProof/>
          </w:rPr>
          <w:t>2.</w:t>
        </w:r>
        <w:r w:rsidR="00ED23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Overview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_Toc118310707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4</w:t>
        </w:r>
        <w:r w:rsidR="00ED23DD">
          <w:rPr>
            <w:noProof/>
            <w:webHidden/>
          </w:rPr>
          <w:fldChar w:fldCharType="end"/>
        </w:r>
      </w:hyperlink>
    </w:p>
    <w:p w14:paraId="0A8757A8" w14:textId="499134BE" w:rsidR="00ED23DD" w:rsidRDefault="00F10D36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08" w:history="1">
        <w:r w:rsidR="00ED23DD" w:rsidRPr="002618D8">
          <w:rPr>
            <w:rStyle w:val="Hyperlink"/>
            <w:noProof/>
          </w:rPr>
          <w:t>2.1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Purpose, Scope, and Objectives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_Toc118310708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4</w:t>
        </w:r>
        <w:r w:rsidR="00ED23DD">
          <w:rPr>
            <w:noProof/>
            <w:webHidden/>
          </w:rPr>
          <w:fldChar w:fldCharType="end"/>
        </w:r>
      </w:hyperlink>
    </w:p>
    <w:p w14:paraId="053A8EB1" w14:textId="5E102A77" w:rsidR="00ED23DD" w:rsidRDefault="00F10D36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09" w:history="1">
        <w:r w:rsidR="00ED23DD" w:rsidRPr="002618D8">
          <w:rPr>
            <w:rStyle w:val="Hyperlink"/>
            <w:noProof/>
          </w:rPr>
          <w:t>2.2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Assumptions and Constraints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_Toc118310709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4</w:t>
        </w:r>
        <w:r w:rsidR="00ED23DD">
          <w:rPr>
            <w:noProof/>
            <w:webHidden/>
          </w:rPr>
          <w:fldChar w:fldCharType="end"/>
        </w:r>
      </w:hyperlink>
    </w:p>
    <w:p w14:paraId="3280DACB" w14:textId="23636B65" w:rsidR="00ED23DD" w:rsidRDefault="00F10D36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10" w:history="1">
        <w:r w:rsidR="00ED23DD" w:rsidRPr="002618D8">
          <w:rPr>
            <w:rStyle w:val="Hyperlink"/>
            <w:noProof/>
          </w:rPr>
          <w:t>2.3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Deliverables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_Toc118310710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4</w:t>
        </w:r>
        <w:r w:rsidR="00ED23DD">
          <w:rPr>
            <w:noProof/>
            <w:webHidden/>
          </w:rPr>
          <w:fldChar w:fldCharType="end"/>
        </w:r>
      </w:hyperlink>
    </w:p>
    <w:p w14:paraId="145663F5" w14:textId="1AE51A14" w:rsidR="00ED23DD" w:rsidRDefault="00F10D3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8310711" w:history="1">
        <w:r w:rsidR="00ED23DD" w:rsidRPr="002618D8">
          <w:rPr>
            <w:rStyle w:val="Hyperlink"/>
            <w:noProof/>
          </w:rPr>
          <w:t>3.</w:t>
        </w:r>
        <w:r w:rsidR="00ED23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Organization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_Toc118310711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5</w:t>
        </w:r>
        <w:r w:rsidR="00ED23DD">
          <w:rPr>
            <w:noProof/>
            <w:webHidden/>
          </w:rPr>
          <w:fldChar w:fldCharType="end"/>
        </w:r>
      </w:hyperlink>
    </w:p>
    <w:p w14:paraId="5145690C" w14:textId="6F3F1D75" w:rsidR="00ED23DD" w:rsidRDefault="00F10D36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12" w:history="1">
        <w:r w:rsidR="00ED23DD" w:rsidRPr="002618D8">
          <w:rPr>
            <w:rStyle w:val="Hyperlink"/>
            <w:noProof/>
          </w:rPr>
          <w:t>3.1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Organizational Structure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_Toc118310712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5</w:t>
        </w:r>
        <w:r w:rsidR="00ED23DD">
          <w:rPr>
            <w:noProof/>
            <w:webHidden/>
          </w:rPr>
          <w:fldChar w:fldCharType="end"/>
        </w:r>
      </w:hyperlink>
    </w:p>
    <w:p w14:paraId="6EDBD04A" w14:textId="0DD6E793" w:rsidR="00ED23DD" w:rsidRDefault="00F10D36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13" w:history="1">
        <w:r w:rsidR="00ED23DD" w:rsidRPr="002618D8">
          <w:rPr>
            <w:rStyle w:val="Hyperlink"/>
            <w:noProof/>
          </w:rPr>
          <w:t>3.2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Roles and Responsibilities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_Toc118310713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5</w:t>
        </w:r>
        <w:r w:rsidR="00ED23DD">
          <w:rPr>
            <w:noProof/>
            <w:webHidden/>
          </w:rPr>
          <w:fldChar w:fldCharType="end"/>
        </w:r>
      </w:hyperlink>
    </w:p>
    <w:p w14:paraId="01D2AC69" w14:textId="00017FA5" w:rsidR="00ED23DD" w:rsidRDefault="00F10D3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8310714" w:history="1">
        <w:r w:rsidR="00ED23DD" w:rsidRPr="002618D8">
          <w:rPr>
            <w:rStyle w:val="Hyperlink"/>
            <w:noProof/>
          </w:rPr>
          <w:t>4.</w:t>
        </w:r>
        <w:r w:rsidR="00ED23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Management Process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_Toc118310714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6</w:t>
        </w:r>
        <w:r w:rsidR="00ED23DD">
          <w:rPr>
            <w:noProof/>
            <w:webHidden/>
          </w:rPr>
          <w:fldChar w:fldCharType="end"/>
        </w:r>
      </w:hyperlink>
    </w:p>
    <w:p w14:paraId="0A2CDFA3" w14:textId="61661AF8" w:rsidR="00ED23DD" w:rsidRDefault="00F10D36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15" w:history="1">
        <w:r w:rsidR="00ED23DD" w:rsidRPr="002618D8">
          <w:rPr>
            <w:rStyle w:val="Hyperlink"/>
            <w:noProof/>
          </w:rPr>
          <w:t>4.1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Estimates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_Toc118310715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6</w:t>
        </w:r>
        <w:r w:rsidR="00ED23DD">
          <w:rPr>
            <w:noProof/>
            <w:webHidden/>
          </w:rPr>
          <w:fldChar w:fldCharType="end"/>
        </w:r>
      </w:hyperlink>
    </w:p>
    <w:p w14:paraId="768C1920" w14:textId="291EA404" w:rsidR="00ED23DD" w:rsidRDefault="00F10D36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16" w:history="1">
        <w:r w:rsidR="00ED23DD" w:rsidRPr="002618D8">
          <w:rPr>
            <w:rStyle w:val="Hyperlink"/>
            <w:noProof/>
          </w:rPr>
          <w:t>4.2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Plan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_Toc118310716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7</w:t>
        </w:r>
        <w:r w:rsidR="00ED23DD">
          <w:rPr>
            <w:noProof/>
            <w:webHidden/>
          </w:rPr>
          <w:fldChar w:fldCharType="end"/>
        </w:r>
      </w:hyperlink>
    </w:p>
    <w:p w14:paraId="77ACD833" w14:textId="2ED70075" w:rsidR="00ED23DD" w:rsidRDefault="00F10D36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310717" w:history="1">
        <w:r w:rsidR="00ED23DD" w:rsidRPr="002618D8">
          <w:rPr>
            <w:rStyle w:val="Hyperlink"/>
            <w:noProof/>
          </w:rPr>
          <w:t>4.2.1</w:t>
        </w:r>
        <w:r w:rsidR="00ED23D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Phase and Iteration Plan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_Toc118310717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7</w:t>
        </w:r>
        <w:r w:rsidR="00ED23DD">
          <w:rPr>
            <w:noProof/>
            <w:webHidden/>
          </w:rPr>
          <w:fldChar w:fldCharType="end"/>
        </w:r>
      </w:hyperlink>
    </w:p>
    <w:p w14:paraId="3CEF09B3" w14:textId="797E9BA3" w:rsidR="00ED23DD" w:rsidRDefault="00F10D36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310718" w:history="1">
        <w:r w:rsidR="00ED23DD" w:rsidRPr="002618D8">
          <w:rPr>
            <w:rStyle w:val="Hyperlink"/>
            <w:noProof/>
          </w:rPr>
          <w:t>4.2.2</w:t>
        </w:r>
        <w:r w:rsidR="00ED23D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Releases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_Toc118310718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7</w:t>
        </w:r>
        <w:r w:rsidR="00ED23DD">
          <w:rPr>
            <w:noProof/>
            <w:webHidden/>
          </w:rPr>
          <w:fldChar w:fldCharType="end"/>
        </w:r>
      </w:hyperlink>
    </w:p>
    <w:p w14:paraId="3953E488" w14:textId="07A8E766" w:rsidR="00ED23DD" w:rsidRDefault="00F10D36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310719" w:history="1">
        <w:r w:rsidR="00ED23DD" w:rsidRPr="002618D8">
          <w:rPr>
            <w:rStyle w:val="Hyperlink"/>
            <w:noProof/>
          </w:rPr>
          <w:t>4.2.3</w:t>
        </w:r>
        <w:r w:rsidR="00ED23D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Schedule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_Toc118310719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7</w:t>
        </w:r>
        <w:r w:rsidR="00ED23DD">
          <w:rPr>
            <w:noProof/>
            <w:webHidden/>
          </w:rPr>
          <w:fldChar w:fldCharType="end"/>
        </w:r>
      </w:hyperlink>
    </w:p>
    <w:p w14:paraId="6272FA57" w14:textId="29CB0A5E" w:rsidR="00ED23DD" w:rsidRDefault="00F10D36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20" w:history="1">
        <w:r w:rsidR="00ED23DD" w:rsidRPr="002618D8">
          <w:rPr>
            <w:rStyle w:val="Hyperlink"/>
            <w:noProof/>
          </w:rPr>
          <w:t>4.3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Monitoring and Control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_Toc118310720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8</w:t>
        </w:r>
        <w:r w:rsidR="00ED23DD">
          <w:rPr>
            <w:noProof/>
            <w:webHidden/>
          </w:rPr>
          <w:fldChar w:fldCharType="end"/>
        </w:r>
      </w:hyperlink>
    </w:p>
    <w:p w14:paraId="6FFAB9A3" w14:textId="1BA21DDE" w:rsidR="00ED23DD" w:rsidRDefault="00F10D36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310721" w:history="1">
        <w:r w:rsidR="00ED23DD" w:rsidRPr="002618D8">
          <w:rPr>
            <w:rStyle w:val="Hyperlink"/>
            <w:noProof/>
          </w:rPr>
          <w:t>4.3.1</w:t>
        </w:r>
        <w:r w:rsidR="00ED23D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Reporting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_Toc118310721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8</w:t>
        </w:r>
        <w:r w:rsidR="00ED23DD">
          <w:rPr>
            <w:noProof/>
            <w:webHidden/>
          </w:rPr>
          <w:fldChar w:fldCharType="end"/>
        </w:r>
      </w:hyperlink>
    </w:p>
    <w:p w14:paraId="00B0A0D9" w14:textId="53B669BE" w:rsidR="00ED23DD" w:rsidRDefault="00F10D36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310722" w:history="1">
        <w:r w:rsidR="00ED23DD" w:rsidRPr="002618D8">
          <w:rPr>
            <w:rStyle w:val="Hyperlink"/>
            <w:noProof/>
          </w:rPr>
          <w:t>4.3.2</w:t>
        </w:r>
        <w:r w:rsidR="00ED23D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Risk Management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_Toc118310722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8</w:t>
        </w:r>
        <w:r w:rsidR="00ED23DD">
          <w:rPr>
            <w:noProof/>
            <w:webHidden/>
          </w:rPr>
          <w:fldChar w:fldCharType="end"/>
        </w:r>
      </w:hyperlink>
    </w:p>
    <w:p w14:paraId="13175769" w14:textId="5978DB2E" w:rsidR="00ED23DD" w:rsidRDefault="00F10D36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310723" w:history="1">
        <w:r w:rsidR="00ED23DD" w:rsidRPr="002618D8">
          <w:rPr>
            <w:rStyle w:val="Hyperlink"/>
            <w:noProof/>
          </w:rPr>
          <w:t>4.3.3</w:t>
        </w:r>
        <w:r w:rsidR="00ED23D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Configuration Management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_Toc118310723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E71203">
          <w:rPr>
            <w:noProof/>
            <w:webHidden/>
          </w:rPr>
          <w:t>8</w:t>
        </w:r>
        <w:r w:rsidR="00ED23DD">
          <w:rPr>
            <w:noProof/>
            <w:webHidden/>
          </w:rPr>
          <w:fldChar w:fldCharType="end"/>
        </w:r>
      </w:hyperlink>
    </w:p>
    <w:p w14:paraId="1F958927" w14:textId="018121EE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r w:rsidR="00F10D36">
        <w:lastRenderedPageBreak/>
        <w:fldChar w:fldCharType="begin"/>
      </w:r>
      <w:r w:rsidR="00F10D36">
        <w:instrText>TITLE  \* MERGEFORMAT</w:instrText>
      </w:r>
      <w:r w:rsidR="00F10D36">
        <w:fldChar w:fldCharType="separate"/>
      </w:r>
      <w:r w:rsidR="0009538F">
        <w:t xml:space="preserve">Software Development Plan </w:t>
      </w:r>
      <w:r w:rsidR="00F10D36">
        <w:fldChar w:fldCharType="end"/>
      </w:r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1F5E8A15" w14:textId="77777777" w:rsidR="007C47A5" w:rsidRDefault="007C47A5">
      <w:pPr>
        <w:pStyle w:val="Heading1"/>
      </w:pPr>
      <w:bookmarkStart w:id="1" w:name="_Toc524312826"/>
      <w:bookmarkStart w:id="2" w:name="_Toc307271011"/>
      <w:bookmarkStart w:id="3" w:name="_Toc118310704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0E3A3989" w14:textId="4A21D936" w:rsidR="00CF255F" w:rsidRDefault="00CF255F" w:rsidP="00CF255F">
      <w:pPr>
        <w:pStyle w:val="Heading2"/>
      </w:pPr>
      <w:bookmarkStart w:id="6" w:name="_Toc118310705"/>
      <w:r>
        <w:t>Purpose</w:t>
      </w:r>
      <w:bookmarkEnd w:id="6"/>
    </w:p>
    <w:p w14:paraId="6E63E5F6" w14:textId="2310B9E2" w:rsidR="00CF255F" w:rsidRDefault="00AF46A0" w:rsidP="00CF255F">
      <w:pPr>
        <w:ind w:left="720"/>
      </w:pPr>
      <w:r w:rsidRPr="00AF46A0">
        <w:t xml:space="preserve">This </w:t>
      </w:r>
      <w:r w:rsidR="007D6F1C">
        <w:t>S</w:t>
      </w:r>
      <w:r w:rsidRPr="00AF46A0">
        <w:t xml:space="preserve">oftware </w:t>
      </w:r>
      <w:r w:rsidR="007D6F1C">
        <w:t>D</w:t>
      </w:r>
      <w:r w:rsidRPr="00AF46A0">
        <w:t xml:space="preserve">evelopment </w:t>
      </w:r>
      <w:r w:rsidR="007D6F1C">
        <w:t>P</w:t>
      </w:r>
      <w:r w:rsidRPr="00AF46A0">
        <w:t>lan will cover the activities to develop Tinder Mini application on Android phone device in stages.</w:t>
      </w:r>
      <w:r w:rsidR="00443E35">
        <w:t xml:space="preserve"> </w:t>
      </w:r>
    </w:p>
    <w:p w14:paraId="1EF4642D" w14:textId="7E97B299" w:rsidR="00AF46A0" w:rsidRDefault="00CF38CF" w:rsidP="00AF46A0">
      <w:pPr>
        <w:pStyle w:val="Heading2"/>
      </w:pPr>
      <w:bookmarkStart w:id="7" w:name="_Toc118310706"/>
      <w:r>
        <w:t>Scope</w:t>
      </w:r>
      <w:bookmarkEnd w:id="7"/>
    </w:p>
    <w:p w14:paraId="7F497BFC" w14:textId="2DDAD1C4" w:rsidR="00CF38CF" w:rsidRPr="00CF38CF" w:rsidRDefault="007D6F1C" w:rsidP="00CF38CF">
      <w:pPr>
        <w:ind w:left="720"/>
      </w:pPr>
      <w:r w:rsidRPr="007D6F1C">
        <w:t xml:space="preserve">This Software Development Plan describes the plan for developing the </w:t>
      </w:r>
      <w:r w:rsidRPr="00AF46A0">
        <w:t>Tinder Mini application</w:t>
      </w:r>
      <w:r w:rsidRPr="007D6F1C">
        <w:t xml:space="preserve"> as a </w:t>
      </w:r>
      <w:r w:rsidR="0059439A">
        <w:t>CSC13002</w:t>
      </w:r>
      <w:r w:rsidRPr="007D6F1C">
        <w:t xml:space="preserve"> </w:t>
      </w:r>
      <w:r w:rsidR="0059439A">
        <w:t>subject</w:t>
      </w:r>
      <w:r w:rsidRPr="007D6F1C">
        <w:t xml:space="preserve"> project</w:t>
      </w:r>
      <w:r w:rsidR="00D90520">
        <w:t xml:space="preserve"> </w:t>
      </w:r>
      <w:r w:rsidR="00D90520" w:rsidRPr="00D90520">
        <w:t>– Introduction to Software Engineering</w:t>
      </w:r>
      <w:r w:rsidRPr="007D6F1C">
        <w:t>.</w:t>
      </w:r>
    </w:p>
    <w:p w14:paraId="3201B47C" w14:textId="77777777" w:rsidR="007C47A5" w:rsidRDefault="007C47A5">
      <w:pPr>
        <w:pStyle w:val="Heading1"/>
      </w:pPr>
      <w:bookmarkStart w:id="8" w:name="_Toc524312832"/>
      <w:bookmarkStart w:id="9" w:name="_Toc307271015"/>
      <w:bookmarkStart w:id="10" w:name="_Toc118310707"/>
      <w:r>
        <w:t>Project Overview</w:t>
      </w:r>
      <w:bookmarkEnd w:id="8"/>
      <w:bookmarkEnd w:id="9"/>
      <w:bookmarkEnd w:id="10"/>
    </w:p>
    <w:p w14:paraId="0675BEBC" w14:textId="77777777" w:rsidR="007C47A5" w:rsidRDefault="007C47A5">
      <w:pPr>
        <w:pStyle w:val="Heading2"/>
      </w:pPr>
      <w:bookmarkStart w:id="11" w:name="_Toc524312833"/>
      <w:bookmarkStart w:id="12" w:name="_Toc307271016"/>
      <w:bookmarkStart w:id="13" w:name="_Toc118310708"/>
      <w:r>
        <w:t>Project Purpose, Scope, and Objectives</w:t>
      </w:r>
      <w:bookmarkEnd w:id="11"/>
      <w:bookmarkEnd w:id="12"/>
      <w:bookmarkEnd w:id="13"/>
    </w:p>
    <w:p w14:paraId="68D37739" w14:textId="63C89805" w:rsidR="00E141F8" w:rsidRPr="00E141F8" w:rsidRDefault="00E141F8" w:rsidP="00E141F8">
      <w:pPr>
        <w:ind w:left="720"/>
      </w:pPr>
      <w:r w:rsidRPr="00E141F8">
        <w:t>The main goal of the Tinder project is to provide and train team members to follow a generally agreed upon software development process to build software. The second goal is to build a future version of the Tinder Mini app.</w:t>
      </w:r>
    </w:p>
    <w:p w14:paraId="4B687384" w14:textId="77777777" w:rsidR="007C47A5" w:rsidRDefault="007C47A5">
      <w:pPr>
        <w:pStyle w:val="Heading2"/>
      </w:pPr>
      <w:bookmarkStart w:id="14" w:name="_Toc524312834"/>
      <w:bookmarkStart w:id="15" w:name="_Toc307271017"/>
      <w:bookmarkStart w:id="16" w:name="_Toc118310709"/>
      <w:r>
        <w:t>Assumptions and Constraints</w:t>
      </w:r>
      <w:bookmarkEnd w:id="14"/>
      <w:bookmarkEnd w:id="15"/>
      <w:bookmarkEnd w:id="16"/>
    </w:p>
    <w:p w14:paraId="45249753" w14:textId="13CF8EE2" w:rsidR="00651BFA" w:rsidRPr="00100473" w:rsidRDefault="00651BFA" w:rsidP="00100473">
      <w:pPr>
        <w:ind w:firstLine="720"/>
      </w:pPr>
      <w:r w:rsidRPr="00100473">
        <w:t>Project has a fixed schedule of 12 weeks</w:t>
      </w:r>
    </w:p>
    <w:p w14:paraId="3143083E" w14:textId="77777777" w:rsidR="00100473" w:rsidRDefault="00100473" w:rsidP="00100473">
      <w:pPr>
        <w:ind w:firstLine="720"/>
      </w:pPr>
      <w:r w:rsidRPr="00100473">
        <w:t xml:space="preserve">Budget: if tools must be used to assist, there may be a fee. </w:t>
      </w:r>
    </w:p>
    <w:p w14:paraId="2C735EAB" w14:textId="3CE74942" w:rsidR="007C47A5" w:rsidRDefault="000E1975" w:rsidP="000E1975">
      <w:pPr>
        <w:ind w:firstLine="720"/>
      </w:pPr>
      <w:r w:rsidRPr="000E1975">
        <w:t>The project has enough 5 members, do not add other members outside.</w:t>
      </w:r>
    </w:p>
    <w:p w14:paraId="5D0291B3" w14:textId="0317853A" w:rsidR="000E1975" w:rsidRDefault="00C11245" w:rsidP="000E1975">
      <w:pPr>
        <w:ind w:firstLine="720"/>
      </w:pPr>
      <w:r w:rsidRPr="00C11245">
        <w:t>Members who miss the assigned deadline will have points deducted if there is no valid reason.</w:t>
      </w:r>
    </w:p>
    <w:p w14:paraId="4FC45C0C" w14:textId="39055310" w:rsidR="0056592E" w:rsidRDefault="0056592E" w:rsidP="0056592E">
      <w:pPr>
        <w:ind w:left="709"/>
      </w:pPr>
      <w:r w:rsidRPr="0056592E">
        <w:t>The application may be incomplete</w:t>
      </w:r>
      <w:r w:rsidR="5BAC5DA3">
        <w:t>,</w:t>
      </w:r>
      <w:r w:rsidRPr="0056592E">
        <w:t xml:space="preserve"> or some features may be changed from the original if it is beyond the team's ability to complete.</w:t>
      </w:r>
    </w:p>
    <w:p w14:paraId="6103929F" w14:textId="77777777" w:rsidR="007C47A5" w:rsidRDefault="007C47A5">
      <w:pPr>
        <w:pStyle w:val="Heading2"/>
      </w:pPr>
      <w:bookmarkStart w:id="17" w:name="_Toc524312835"/>
      <w:bookmarkStart w:id="18" w:name="_Toc307271018"/>
      <w:bookmarkStart w:id="19" w:name="_Toc118310710"/>
      <w:r>
        <w:t>Project Deliverables</w:t>
      </w:r>
      <w:bookmarkEnd w:id="17"/>
      <w:bookmarkEnd w:id="18"/>
      <w:bookmarkEnd w:id="19"/>
    </w:p>
    <w:p w14:paraId="5BE875D3" w14:textId="77777777" w:rsidR="007207A1" w:rsidRPr="007207A1" w:rsidRDefault="007207A1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The following deliverables will be produced during the project:</w:t>
      </w:r>
    </w:p>
    <w:p w14:paraId="7FFD19DB" w14:textId="77777777" w:rsidR="007207A1" w:rsidRPr="007207A1" w:rsidRDefault="007207A1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 Software Development Plan (this document)</w:t>
      </w:r>
    </w:p>
    <w:p w14:paraId="2BD5F094" w14:textId="77777777" w:rsidR="007207A1" w:rsidRPr="007207A1" w:rsidRDefault="007207A1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 Vision Statement</w:t>
      </w:r>
    </w:p>
    <w:p w14:paraId="602AED64" w14:textId="17E0DDE8" w:rsidR="00B16A95" w:rsidRDefault="00B16A95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</w:t>
      </w:r>
      <w:r w:rsidRPr="00B16A95">
        <w:rPr>
          <w:i w:val="0"/>
          <w:iCs/>
          <w:color w:val="auto"/>
        </w:rPr>
        <w:t xml:space="preserve"> Revised project plan </w:t>
      </w:r>
    </w:p>
    <w:p w14:paraId="1C7E6C56" w14:textId="2BBA704E" w:rsidR="00B16A95" w:rsidRDefault="00B16A95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</w:t>
      </w:r>
      <w:r w:rsidRPr="00B16A95">
        <w:rPr>
          <w:i w:val="0"/>
          <w:iCs/>
          <w:color w:val="auto"/>
        </w:rPr>
        <w:t xml:space="preserve"> Revised vision document </w:t>
      </w:r>
    </w:p>
    <w:p w14:paraId="0CD59F0E" w14:textId="220A1C55" w:rsidR="00B16A95" w:rsidRDefault="00B16A95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</w:t>
      </w:r>
      <w:r w:rsidRPr="00B16A95">
        <w:rPr>
          <w:i w:val="0"/>
          <w:iCs/>
          <w:color w:val="auto"/>
        </w:rPr>
        <w:t xml:space="preserve"> Use case document with a revised use case model </w:t>
      </w:r>
    </w:p>
    <w:p w14:paraId="1026139D" w14:textId="50154F66" w:rsidR="00B16A95" w:rsidRDefault="00B16A95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</w:t>
      </w:r>
      <w:r w:rsidRPr="00B16A95">
        <w:rPr>
          <w:i w:val="0"/>
          <w:iCs/>
          <w:color w:val="auto"/>
        </w:rPr>
        <w:t xml:space="preserve"> Design document (including UI prototypes, architecture document) </w:t>
      </w:r>
    </w:p>
    <w:p w14:paraId="4E80F3E2" w14:textId="31EB5C8D" w:rsidR="00B16A95" w:rsidRDefault="00B16A95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</w:t>
      </w:r>
      <w:r w:rsidRPr="00B16A95">
        <w:rPr>
          <w:i w:val="0"/>
          <w:iCs/>
          <w:color w:val="auto"/>
        </w:rPr>
        <w:t xml:space="preserve"> Test plan </w:t>
      </w:r>
    </w:p>
    <w:p w14:paraId="611CC90F" w14:textId="18AA2A91" w:rsidR="007C47A5" w:rsidRDefault="00B16A95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</w:t>
      </w:r>
      <w:r w:rsidRPr="00B16A95">
        <w:rPr>
          <w:i w:val="0"/>
          <w:iCs/>
          <w:color w:val="auto"/>
        </w:rPr>
        <w:t xml:space="preserve"> Weekly reports</w:t>
      </w:r>
      <w:r>
        <w:rPr>
          <w:i w:val="0"/>
          <w:iCs/>
          <w:color w:val="auto"/>
        </w:rPr>
        <w:t>.</w:t>
      </w:r>
    </w:p>
    <w:p w14:paraId="4A9C24EF" w14:textId="7EA57BD0" w:rsidR="00B52532" w:rsidRDefault="00B52532" w:rsidP="00B52532">
      <w:pPr>
        <w:pStyle w:val="BodyText"/>
      </w:pPr>
      <w:r w:rsidRPr="007207A1">
        <w:rPr>
          <w:i/>
          <w:iCs/>
        </w:rPr>
        <w:t>•</w:t>
      </w:r>
      <w:r>
        <w:t xml:space="preserve"> Revised artifacts submitted in Elaboration </w:t>
      </w:r>
    </w:p>
    <w:p w14:paraId="6341BD3D" w14:textId="02EDAF11" w:rsidR="00B52532" w:rsidRDefault="00B52532" w:rsidP="00B52532">
      <w:pPr>
        <w:pStyle w:val="BodyText"/>
      </w:pPr>
      <w:r w:rsidRPr="007207A1">
        <w:rPr>
          <w:i/>
          <w:iCs/>
        </w:rPr>
        <w:t>•</w:t>
      </w:r>
      <w:r>
        <w:t xml:space="preserve"> Test cases</w:t>
      </w:r>
    </w:p>
    <w:p w14:paraId="6C05B3E2" w14:textId="0BB59884" w:rsidR="00B52532" w:rsidRDefault="00B52532" w:rsidP="00B52532">
      <w:pPr>
        <w:pStyle w:val="BodyText"/>
      </w:pPr>
      <w:r w:rsidRPr="007207A1">
        <w:rPr>
          <w:i/>
          <w:iCs/>
        </w:rPr>
        <w:t>•</w:t>
      </w:r>
      <w:r>
        <w:t xml:space="preserve"> Source code</w:t>
      </w:r>
    </w:p>
    <w:p w14:paraId="31D2E66E" w14:textId="756AF870" w:rsidR="00B52532" w:rsidRDefault="00B52532" w:rsidP="00B52532">
      <w:pPr>
        <w:pStyle w:val="BodyText"/>
      </w:pPr>
      <w:r w:rsidRPr="007207A1">
        <w:rPr>
          <w:i/>
          <w:iCs/>
        </w:rPr>
        <w:t>•</w:t>
      </w:r>
      <w:r>
        <w:t xml:space="preserve"> Test report</w:t>
      </w:r>
    </w:p>
    <w:p w14:paraId="696B63FB" w14:textId="104CF908" w:rsidR="00B16A95" w:rsidRPr="00B16A95" w:rsidRDefault="00B52532" w:rsidP="00B52532">
      <w:pPr>
        <w:pStyle w:val="BodyText"/>
      </w:pPr>
      <w:r w:rsidRPr="007207A1">
        <w:rPr>
          <w:i/>
          <w:iCs/>
        </w:rPr>
        <w:lastRenderedPageBreak/>
        <w:t>•</w:t>
      </w:r>
      <w:r>
        <w:t xml:space="preserve"> Defects</w:t>
      </w:r>
    </w:p>
    <w:p w14:paraId="285A227C" w14:textId="77777777" w:rsidR="007C47A5" w:rsidRDefault="007C47A5">
      <w:pPr>
        <w:pStyle w:val="Heading1"/>
      </w:pPr>
      <w:bookmarkStart w:id="20" w:name="_Toc524312837"/>
      <w:bookmarkStart w:id="21" w:name="_Toc307271019"/>
      <w:bookmarkStart w:id="22" w:name="_Toc118310711"/>
      <w:r>
        <w:t>Project Organization</w:t>
      </w:r>
      <w:bookmarkEnd w:id="20"/>
      <w:bookmarkEnd w:id="21"/>
      <w:bookmarkEnd w:id="22"/>
    </w:p>
    <w:p w14:paraId="24E9C750" w14:textId="77777777" w:rsidR="007C47A5" w:rsidRDefault="007C47A5">
      <w:pPr>
        <w:pStyle w:val="Heading2"/>
      </w:pPr>
      <w:bookmarkStart w:id="23" w:name="_Toc524312838"/>
      <w:bookmarkStart w:id="24" w:name="_Toc307271020"/>
      <w:bookmarkStart w:id="25" w:name="_Toc118310712"/>
      <w:r>
        <w:t>Organizational Structure</w:t>
      </w:r>
      <w:bookmarkEnd w:id="23"/>
      <w:bookmarkEnd w:id="24"/>
      <w:bookmarkEnd w:id="25"/>
    </w:p>
    <w:p w14:paraId="1DB2FA47" w14:textId="17DAF058" w:rsidR="007C47A5" w:rsidRDefault="00E61278" w:rsidP="00176EE9">
      <w:pPr>
        <w:pStyle w:val="BodyText"/>
      </w:pPr>
      <w:r>
        <w:rPr>
          <w:noProof/>
        </w:rPr>
        <w:drawing>
          <wp:inline distT="0" distB="0" distL="0" distR="0" wp14:anchorId="278312FA" wp14:editId="121AED22">
            <wp:extent cx="5609492" cy="1037493"/>
            <wp:effectExtent l="0" t="38100" r="0" b="488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ADDC96F" w14:textId="29ACD094" w:rsidR="007C47A5" w:rsidRDefault="007C47A5" w:rsidP="00B21ED1">
      <w:pPr>
        <w:pStyle w:val="Heading2"/>
      </w:pPr>
      <w:bookmarkStart w:id="26" w:name="_Toc524312840"/>
      <w:bookmarkStart w:id="27" w:name="_Toc307271021"/>
      <w:bookmarkStart w:id="28" w:name="_Toc118310713"/>
      <w:r>
        <w:t>Roles and Responsibilities</w:t>
      </w:r>
      <w:bookmarkEnd w:id="26"/>
      <w:bookmarkEnd w:id="27"/>
      <w:bookmarkEnd w:id="28"/>
    </w:p>
    <w:tbl>
      <w:tblPr>
        <w:tblW w:w="459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5"/>
        <w:gridCol w:w="3087"/>
        <w:gridCol w:w="3093"/>
      </w:tblGrid>
      <w:tr w:rsidR="00E239CC" w14:paraId="14489980" w14:textId="329A28E6" w:rsidTr="00E239CC">
        <w:trPr>
          <w:tblCellSpacing w:w="15" w:type="dxa"/>
        </w:trPr>
        <w:tc>
          <w:tcPr>
            <w:tcW w:w="1421" w:type="pct"/>
            <w:tcBorders>
              <w:right w:val="single" w:sz="4" w:space="0" w:color="auto"/>
            </w:tcBorders>
            <w:vAlign w:val="center"/>
          </w:tcPr>
          <w:p w14:paraId="69856D88" w14:textId="77777777" w:rsidR="00E239CC" w:rsidRPr="003C1713" w:rsidRDefault="00E239CC" w:rsidP="00953602">
            <w:r w:rsidRPr="003C1713">
              <w:t>Person</w:t>
            </w:r>
          </w:p>
        </w:tc>
        <w:tc>
          <w:tcPr>
            <w:tcW w:w="1758" w:type="pct"/>
            <w:tcBorders>
              <w:right w:val="single" w:sz="4" w:space="0" w:color="auto"/>
            </w:tcBorders>
            <w:vAlign w:val="center"/>
          </w:tcPr>
          <w:p w14:paraId="3EC7DBD0" w14:textId="77777777" w:rsidR="00E239CC" w:rsidRPr="003C1713" w:rsidRDefault="00E239CC" w:rsidP="00953602">
            <w:r w:rsidRPr="003C1713">
              <w:t>Role</w:t>
            </w:r>
          </w:p>
        </w:tc>
        <w:tc>
          <w:tcPr>
            <w:tcW w:w="1752" w:type="pct"/>
          </w:tcPr>
          <w:p w14:paraId="5F1FDA11" w14:textId="06418D56" w:rsidR="00E239CC" w:rsidRPr="003C1713" w:rsidRDefault="00B02ACE" w:rsidP="00953602">
            <w:r w:rsidRPr="00B02ACE">
              <w:t>Responsibilities</w:t>
            </w:r>
          </w:p>
        </w:tc>
      </w:tr>
      <w:tr w:rsidR="00E239CC" w14:paraId="7E8620AD" w14:textId="1B913466" w:rsidTr="00E239CC">
        <w:trPr>
          <w:trHeight w:val="432"/>
          <w:tblCellSpacing w:w="15" w:type="dxa"/>
        </w:trPr>
        <w:tc>
          <w:tcPr>
            <w:tcW w:w="142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41CE2" w14:textId="413B7468" w:rsidR="00E239CC" w:rsidRPr="003C1713" w:rsidRDefault="00E239CC" w:rsidP="00953602">
            <w:r>
              <w:t>Nguyen Hai Dang</w:t>
            </w:r>
            <w:r w:rsidRPr="003C1713">
              <w:t xml:space="preserve"> </w:t>
            </w:r>
          </w:p>
        </w:tc>
        <w:tc>
          <w:tcPr>
            <w:tcW w:w="175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4C213" w14:textId="2A2EE5CB" w:rsidR="00E239CC" w:rsidRPr="003C1713" w:rsidRDefault="00E239CC" w:rsidP="00953602">
            <w:r>
              <w:t>Team Lead, Project Manager</w:t>
            </w:r>
          </w:p>
        </w:tc>
        <w:tc>
          <w:tcPr>
            <w:tcW w:w="1752" w:type="pct"/>
            <w:tcBorders>
              <w:top w:val="single" w:sz="4" w:space="0" w:color="auto"/>
              <w:bottom w:val="single" w:sz="4" w:space="0" w:color="auto"/>
            </w:tcBorders>
          </w:tcPr>
          <w:p w14:paraId="2C93FF7A" w14:textId="1D140C39" w:rsidR="00E239CC" w:rsidRDefault="00104647" w:rsidP="00953602">
            <w:r>
              <w:t>Login, Logout, Register, Project Manager</w:t>
            </w:r>
          </w:p>
        </w:tc>
      </w:tr>
      <w:tr w:rsidR="00E239CC" w14:paraId="72C2DF21" w14:textId="7EB041FF" w:rsidTr="00E239CC">
        <w:trPr>
          <w:trHeight w:val="432"/>
          <w:tblCellSpacing w:w="15" w:type="dxa"/>
        </w:trPr>
        <w:tc>
          <w:tcPr>
            <w:tcW w:w="142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B2CD" w14:textId="1AE15DCA" w:rsidR="00E239CC" w:rsidRDefault="00E239CC" w:rsidP="00953602">
            <w:r>
              <w:t>Nguyen Quang Hien</w:t>
            </w:r>
          </w:p>
        </w:tc>
        <w:tc>
          <w:tcPr>
            <w:tcW w:w="175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639C4" w14:textId="7F2B929C" w:rsidR="00E239CC" w:rsidRDefault="00E239CC" w:rsidP="00953602">
            <w:r w:rsidRPr="00CA5C22">
              <w:t>Developer</w:t>
            </w:r>
          </w:p>
        </w:tc>
        <w:tc>
          <w:tcPr>
            <w:tcW w:w="1752" w:type="pct"/>
            <w:tcBorders>
              <w:top w:val="single" w:sz="4" w:space="0" w:color="auto"/>
              <w:bottom w:val="single" w:sz="4" w:space="0" w:color="auto"/>
            </w:tcBorders>
          </w:tcPr>
          <w:p w14:paraId="4AE0C920" w14:textId="44269102" w:rsidR="00E239CC" w:rsidRPr="00CA5C22" w:rsidRDefault="00104647" w:rsidP="00953602">
            <w:r>
              <w:t>Suggest Paring, Notifications, Reminders</w:t>
            </w:r>
          </w:p>
        </w:tc>
      </w:tr>
      <w:tr w:rsidR="00E239CC" w14:paraId="6E3299B7" w14:textId="48A589CE" w:rsidTr="00E239CC">
        <w:trPr>
          <w:trHeight w:val="444"/>
          <w:tblCellSpacing w:w="15" w:type="dxa"/>
        </w:trPr>
        <w:tc>
          <w:tcPr>
            <w:tcW w:w="142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3132" w14:textId="3B7A26DC" w:rsidR="00E239CC" w:rsidRPr="003C1713" w:rsidRDefault="00E239CC" w:rsidP="00953602">
            <w:r>
              <w:t>Ho Si Duc</w:t>
            </w:r>
          </w:p>
        </w:tc>
        <w:tc>
          <w:tcPr>
            <w:tcW w:w="175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1B56" w14:textId="3F20D0E7" w:rsidR="00E239CC" w:rsidRPr="003C1713" w:rsidRDefault="00E239CC" w:rsidP="00953602">
            <w:r w:rsidRPr="00CA5C22">
              <w:t>Developer, Business Analyst</w:t>
            </w:r>
          </w:p>
        </w:tc>
        <w:tc>
          <w:tcPr>
            <w:tcW w:w="1752" w:type="pct"/>
            <w:tcBorders>
              <w:top w:val="single" w:sz="4" w:space="0" w:color="auto"/>
              <w:bottom w:val="single" w:sz="4" w:space="0" w:color="auto"/>
            </w:tcBorders>
          </w:tcPr>
          <w:p w14:paraId="11A47476" w14:textId="2A53096D" w:rsidR="00E239CC" w:rsidRPr="00CA5C22" w:rsidRDefault="00580D7E" w:rsidP="00953602">
            <w:r>
              <w:t xml:space="preserve">Handle Sending &amp; Receiving Text Messages, </w:t>
            </w:r>
            <w:r w:rsidR="00706538">
              <w:t>Image/Audio/Video, Location</w:t>
            </w:r>
          </w:p>
        </w:tc>
      </w:tr>
      <w:tr w:rsidR="00E239CC" w14:paraId="382996C0" w14:textId="4C7F4F30" w:rsidTr="00E239CC">
        <w:trPr>
          <w:trHeight w:val="624"/>
          <w:tblCellSpacing w:w="15" w:type="dxa"/>
        </w:trPr>
        <w:tc>
          <w:tcPr>
            <w:tcW w:w="142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356B" w14:textId="52DC5D28" w:rsidR="00E239CC" w:rsidRPr="003C1713" w:rsidRDefault="00E239CC" w:rsidP="00953602">
            <w:r>
              <w:t>Nguyen Van Hieu</w:t>
            </w:r>
            <w:r w:rsidRPr="003C1713">
              <w:t xml:space="preserve"> </w:t>
            </w:r>
          </w:p>
        </w:tc>
        <w:tc>
          <w:tcPr>
            <w:tcW w:w="175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70C8E" w14:textId="198BCD6D" w:rsidR="00E239CC" w:rsidRPr="003C1713" w:rsidRDefault="00E239CC" w:rsidP="00953602">
            <w:r w:rsidRPr="00CA5C22">
              <w:t>Designer, Tester</w:t>
            </w:r>
          </w:p>
        </w:tc>
        <w:tc>
          <w:tcPr>
            <w:tcW w:w="1752" w:type="pct"/>
            <w:tcBorders>
              <w:top w:val="single" w:sz="4" w:space="0" w:color="auto"/>
              <w:bottom w:val="single" w:sz="4" w:space="0" w:color="auto"/>
            </w:tcBorders>
          </w:tcPr>
          <w:p w14:paraId="4B0DC94A" w14:textId="7FB6D2B1" w:rsidR="00E239CC" w:rsidRPr="00CA5C22" w:rsidRDefault="00706538" w:rsidP="00953602">
            <w:r>
              <w:t>Design App Interface, Message &amp; matching interface, Entertainments Interface</w:t>
            </w:r>
          </w:p>
        </w:tc>
      </w:tr>
      <w:tr w:rsidR="00E239CC" w14:paraId="3F027C12" w14:textId="177078CC" w:rsidTr="00E239CC">
        <w:trPr>
          <w:trHeight w:val="32"/>
          <w:tblCellSpacing w:w="15" w:type="dxa"/>
        </w:trPr>
        <w:tc>
          <w:tcPr>
            <w:tcW w:w="142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761D18" w14:textId="58ADCA6D" w:rsidR="00E239CC" w:rsidRPr="003C1713" w:rsidRDefault="00E239CC" w:rsidP="00953602">
            <w:r>
              <w:t>Nguyen Khac Tan</w:t>
            </w:r>
          </w:p>
        </w:tc>
        <w:tc>
          <w:tcPr>
            <w:tcW w:w="175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46F3C3" w14:textId="7E62D464" w:rsidR="00E239CC" w:rsidRPr="003C1713" w:rsidRDefault="00E239CC" w:rsidP="00953602">
            <w:r w:rsidRPr="00CA5C22">
              <w:t>Developer</w:t>
            </w:r>
          </w:p>
        </w:tc>
        <w:tc>
          <w:tcPr>
            <w:tcW w:w="1752" w:type="pct"/>
            <w:tcBorders>
              <w:top w:val="single" w:sz="4" w:space="0" w:color="auto"/>
            </w:tcBorders>
          </w:tcPr>
          <w:p w14:paraId="50D6E2E8" w14:textId="5D1FAD6A" w:rsidR="00E239CC" w:rsidRPr="00CA5C22" w:rsidRDefault="00706538" w:rsidP="00953602">
            <w:r>
              <w:t>Create Profile, edit profile, entertainments</w:t>
            </w:r>
          </w:p>
        </w:tc>
      </w:tr>
    </w:tbl>
    <w:p w14:paraId="7AA07B83" w14:textId="77777777" w:rsidR="007C47A5" w:rsidRDefault="007C47A5" w:rsidP="0033418E">
      <w:pPr>
        <w:pStyle w:val="BodyText"/>
        <w:ind w:left="0"/>
      </w:pPr>
    </w:p>
    <w:p w14:paraId="79AF5BBA" w14:textId="77777777" w:rsidR="007C47A5" w:rsidRDefault="007C47A5">
      <w:pPr>
        <w:pStyle w:val="Heading1"/>
      </w:pPr>
      <w:bookmarkStart w:id="29" w:name="_Toc524312841"/>
      <w:bookmarkStart w:id="30" w:name="_Toc307271022"/>
      <w:bookmarkStart w:id="31" w:name="_Toc118310714"/>
      <w:r>
        <w:lastRenderedPageBreak/>
        <w:t>Management Process</w:t>
      </w:r>
      <w:bookmarkEnd w:id="29"/>
      <w:bookmarkEnd w:id="30"/>
      <w:bookmarkEnd w:id="31"/>
    </w:p>
    <w:p w14:paraId="575EFA9C" w14:textId="1EF63B84" w:rsidR="007C47A5" w:rsidRDefault="007C47A5">
      <w:pPr>
        <w:pStyle w:val="Heading2"/>
      </w:pPr>
      <w:bookmarkStart w:id="32" w:name="_Toc524312842"/>
      <w:bookmarkStart w:id="33" w:name="_Toc307271023"/>
      <w:bookmarkStart w:id="34" w:name="_Toc118310715"/>
      <w:r>
        <w:t>Project Estimates</w:t>
      </w:r>
      <w:bookmarkEnd w:id="32"/>
      <w:bookmarkEnd w:id="33"/>
      <w:bookmarkEnd w:id="34"/>
    </w:p>
    <w:p w14:paraId="675601BB" w14:textId="07F8C2CE" w:rsidR="0033418E" w:rsidRPr="0033418E" w:rsidRDefault="00BD13C8" w:rsidP="005D1A84">
      <w:r>
        <w:object w:dxaOrig="10212" w:dyaOrig="4704" w14:anchorId="341CEB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08.2pt" o:ole="">
            <v:imagedata r:id="rId15" o:title=""/>
          </v:shape>
          <o:OLEObject Type="Link" ProgID="Excel.Sheet.12" ShapeID="_x0000_i1025" DrawAspect="Content" r:id="rId16" UpdateMode="Always">
            <o:LinkType>EnhancedMetaFile</o:LinkType>
            <o:LockedField>false</o:LockedField>
          </o:OLEObject>
        </w:object>
      </w:r>
    </w:p>
    <w:p w14:paraId="42247F65" w14:textId="3BD95492" w:rsidR="007C47A5" w:rsidRPr="00A92194" w:rsidRDefault="00E04F46" w:rsidP="00A92194">
      <w:pPr>
        <w:pStyle w:val="Heading2"/>
      </w:pPr>
      <w:bookmarkStart w:id="35" w:name="_Toc524312843"/>
      <w:bookmarkStart w:id="36" w:name="_Toc307271024"/>
      <w:r>
        <w:lastRenderedPageBreak/>
        <w:t xml:space="preserve"> </w:t>
      </w:r>
      <w:bookmarkStart w:id="37" w:name="_Toc118310716"/>
      <w:r w:rsidR="007C47A5">
        <w:t>Project Plan</w:t>
      </w:r>
      <w:bookmarkEnd w:id="35"/>
      <w:bookmarkEnd w:id="36"/>
      <w:bookmarkEnd w:id="37"/>
    </w:p>
    <w:p w14:paraId="0D3824DB" w14:textId="77777777" w:rsidR="007C47A5" w:rsidRDefault="007C47A5">
      <w:pPr>
        <w:pStyle w:val="Heading3"/>
      </w:pPr>
      <w:bookmarkStart w:id="38" w:name="_Toc524312844"/>
      <w:bookmarkStart w:id="39" w:name="_Toc307271025"/>
      <w:bookmarkStart w:id="40" w:name="_Toc118310717"/>
      <w:r>
        <w:t xml:space="preserve">Phase </w:t>
      </w:r>
      <w:r w:rsidR="00D45597">
        <w:t xml:space="preserve">and Iteration </w:t>
      </w:r>
      <w:r>
        <w:t>Plan</w:t>
      </w:r>
      <w:bookmarkEnd w:id="38"/>
      <w:bookmarkEnd w:id="39"/>
      <w:bookmarkEnd w:id="40"/>
    </w:p>
    <w:p w14:paraId="4067B159" w14:textId="57BAC951" w:rsidR="00E9644A" w:rsidRPr="00E9644A" w:rsidRDefault="00F10D36" w:rsidP="00E9644A">
      <w:r>
        <w:pict w14:anchorId="7DB88984">
          <v:shape id="_x0000_i1026" type="#_x0000_t75" style="width:461.4pt;height:448.2pt">
            <v:imagedata r:id="rId17" o:title=""/>
          </v:shape>
        </w:pict>
      </w:r>
    </w:p>
    <w:p w14:paraId="300F0FB5" w14:textId="4518C812" w:rsidR="007C47A5" w:rsidRDefault="007C47A5">
      <w:pPr>
        <w:pStyle w:val="Heading3"/>
      </w:pPr>
      <w:bookmarkStart w:id="41" w:name="_Toc524312846"/>
      <w:bookmarkStart w:id="42" w:name="_Toc307271027"/>
      <w:bookmarkStart w:id="43" w:name="_Toc118310718"/>
      <w:r>
        <w:t>Releases</w:t>
      </w:r>
      <w:bookmarkEnd w:id="41"/>
      <w:bookmarkEnd w:id="42"/>
      <w:bookmarkEnd w:id="43"/>
    </w:p>
    <w:p w14:paraId="62C02B76" w14:textId="236700CC" w:rsidR="005C18E4" w:rsidRPr="005C18E4" w:rsidRDefault="00BD13C8" w:rsidP="005C18E4">
      <w:r>
        <w:object w:dxaOrig="10500" w:dyaOrig="876" w14:anchorId="733E6799">
          <v:shape id="_x0000_i1027" type="#_x0000_t75" style="width:460.2pt;height:38.4pt" o:ole="">
            <v:imagedata r:id="rId18" o:title=""/>
          </v:shape>
          <o:OLEObject Type="Link" ProgID="Excel.Sheet.12" ShapeID="_x0000_i1027" DrawAspect="Content" r:id="rId19" UpdateMode="Always">
            <o:LinkType>EnhancedMetaFile</o:LinkType>
            <o:LockedField>false</o:LockedField>
          </o:OLEObject>
        </w:object>
      </w:r>
    </w:p>
    <w:p w14:paraId="724597BC" w14:textId="26C4CEFA" w:rsidR="007C47A5" w:rsidRDefault="007C47A5">
      <w:pPr>
        <w:pStyle w:val="Heading3"/>
      </w:pPr>
      <w:bookmarkStart w:id="44" w:name="_Toc524312847"/>
      <w:bookmarkStart w:id="45" w:name="_Toc307271028"/>
      <w:bookmarkStart w:id="46" w:name="_Toc118310719"/>
      <w:r>
        <w:t>Project Schedule</w:t>
      </w:r>
      <w:bookmarkEnd w:id="44"/>
      <w:bookmarkEnd w:id="45"/>
      <w:bookmarkEnd w:id="46"/>
    </w:p>
    <w:p w14:paraId="4F14981A" w14:textId="45B4CE38" w:rsidR="009A5058" w:rsidRPr="009A5058" w:rsidRDefault="00801C81" w:rsidP="009A5058">
      <w:r w:rsidRPr="00801C8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580652" wp14:editId="09F7D46A">
            <wp:simplePos x="0" y="0"/>
            <wp:positionH relativeFrom="margin">
              <wp:posOffset>-693420</wp:posOffset>
            </wp:positionH>
            <wp:positionV relativeFrom="margin">
              <wp:posOffset>-38100</wp:posOffset>
            </wp:positionV>
            <wp:extent cx="7406640" cy="26289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87C9E" w14:textId="77777777" w:rsidR="007C47A5" w:rsidRDefault="007C47A5">
      <w:pPr>
        <w:pStyle w:val="Heading2"/>
      </w:pPr>
      <w:bookmarkStart w:id="47" w:name="_Toc447095892"/>
      <w:bookmarkStart w:id="48" w:name="_Toc512930361"/>
      <w:bookmarkStart w:id="49" w:name="_Toc447095893"/>
      <w:bookmarkStart w:id="50" w:name="_Toc512930362"/>
      <w:bookmarkStart w:id="51" w:name="_Toc430447687"/>
      <w:bookmarkStart w:id="52" w:name="_Toc447095894"/>
      <w:bookmarkStart w:id="53" w:name="_Toc512930363"/>
      <w:bookmarkStart w:id="54" w:name="_Toc430447688"/>
      <w:bookmarkStart w:id="55" w:name="_Toc430447689"/>
      <w:bookmarkStart w:id="56" w:name="_Toc447095895"/>
      <w:bookmarkStart w:id="57" w:name="_Toc512930364"/>
      <w:bookmarkStart w:id="58" w:name="_Toc430447690"/>
      <w:bookmarkStart w:id="59" w:name="_Toc447095896"/>
      <w:bookmarkStart w:id="60" w:name="_Toc512930365"/>
      <w:bookmarkStart w:id="61" w:name="_Toc447095897"/>
      <w:bookmarkStart w:id="62" w:name="_Toc512930366"/>
      <w:bookmarkStart w:id="63" w:name="_Toc430447691"/>
      <w:bookmarkStart w:id="64" w:name="_Toc447095898"/>
      <w:bookmarkStart w:id="65" w:name="_Toc512930367"/>
      <w:bookmarkStart w:id="66" w:name="_Toc447095908"/>
      <w:bookmarkStart w:id="67" w:name="_Toc512930368"/>
      <w:bookmarkStart w:id="68" w:name="_Toc513004379"/>
      <w:bookmarkStart w:id="69" w:name="_Toc307271030"/>
      <w:bookmarkStart w:id="70" w:name="_Toc118310720"/>
      <w:bookmarkEnd w:id="0"/>
      <w:bookmarkEnd w:id="4"/>
      <w:bookmarkEnd w:id="5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t>Project Monitoring and Control</w:t>
      </w:r>
      <w:bookmarkEnd w:id="68"/>
      <w:bookmarkEnd w:id="69"/>
      <w:bookmarkEnd w:id="70"/>
    </w:p>
    <w:p w14:paraId="0821A78C" w14:textId="45D817AF" w:rsidR="007C47A5" w:rsidRPr="00F761F6" w:rsidRDefault="007C47A5" w:rsidP="00F761F6">
      <w:pPr>
        <w:pStyle w:val="Heading3"/>
      </w:pPr>
      <w:bookmarkStart w:id="71" w:name="_Toc447095913"/>
      <w:bookmarkStart w:id="72" w:name="_Toc307271032"/>
      <w:bookmarkStart w:id="73" w:name="_Toc118310721"/>
      <w:r w:rsidRPr="00F761F6">
        <w:t>Reporting</w:t>
      </w:r>
      <w:bookmarkEnd w:id="71"/>
      <w:bookmarkEnd w:id="72"/>
      <w:bookmarkEnd w:id="73"/>
    </w:p>
    <w:p w14:paraId="0E1167D3" w14:textId="4208E4BA" w:rsidR="00801C81" w:rsidRDefault="00BD13C8" w:rsidP="00801C81">
      <w:r>
        <w:object w:dxaOrig="8904" w:dyaOrig="876" w14:anchorId="4A025AC7">
          <v:shape id="_x0000_i1028" type="#_x0000_t75" style="width:445.2pt;height:43.8pt" o:ole="">
            <v:imagedata r:id="rId21" o:title=""/>
          </v:shape>
          <o:OLEObject Type="Link" ProgID="Excel.Sheet.12" ShapeID="_x0000_i1028" DrawAspect="Content" r:id="rId22" UpdateMode="Always">
            <o:LinkType>EnhancedMetaFile</o:LinkType>
            <o:LockedField>false</o:LockedField>
          </o:OLEObject>
        </w:object>
      </w:r>
    </w:p>
    <w:p w14:paraId="18968713" w14:textId="77777777" w:rsidR="009512DB" w:rsidRPr="00801C81" w:rsidRDefault="009512DB" w:rsidP="00801C81"/>
    <w:p w14:paraId="2D9B3D34" w14:textId="6E323E47" w:rsidR="003C1713" w:rsidRDefault="007C47A5" w:rsidP="000F421C">
      <w:pPr>
        <w:pStyle w:val="Heading3"/>
      </w:pPr>
      <w:bookmarkStart w:id="74" w:name="_Toc307271033"/>
      <w:bookmarkStart w:id="75" w:name="_Toc118310722"/>
      <w:bookmarkStart w:id="76" w:name="_Toc447095915"/>
      <w:r w:rsidRPr="00F761F6">
        <w:t>Risk Management</w:t>
      </w:r>
      <w:bookmarkEnd w:id="74"/>
      <w:bookmarkEnd w:id="75"/>
      <w:r w:rsidRPr="00F761F6">
        <w:t xml:space="preserve"> </w:t>
      </w:r>
      <w:bookmarkStart w:id="77" w:name="_Toc447095916"/>
      <w:bookmarkEnd w:id="76"/>
    </w:p>
    <w:p w14:paraId="188C26ED" w14:textId="248E71A4" w:rsidR="000F421C" w:rsidRPr="000F421C" w:rsidRDefault="00BD13C8" w:rsidP="000F421C">
      <w:r>
        <w:object w:dxaOrig="7632" w:dyaOrig="1164" w14:anchorId="6DF05723">
          <v:shape id="_x0000_i1029" type="#_x0000_t75" style="width:381pt;height:58.8pt" o:ole="">
            <v:imagedata r:id="rId23" o:title=""/>
          </v:shape>
          <o:OLEObject Type="Link" ProgID="Excel.Sheet.12" ShapeID="_x0000_i1029" DrawAspect="Content" r:id="rId24" UpdateMode="Always">
            <o:LinkType>EnhancedMetaFile</o:LinkType>
            <o:LockedField>false</o:LockedField>
          </o:OLEObject>
        </w:object>
      </w:r>
    </w:p>
    <w:p w14:paraId="3787AFC2" w14:textId="77777777" w:rsidR="007C47A5" w:rsidRPr="00F761F6" w:rsidRDefault="007C47A5" w:rsidP="00F761F6">
      <w:pPr>
        <w:pStyle w:val="Heading3"/>
      </w:pPr>
      <w:bookmarkStart w:id="78" w:name="_Toc307271034"/>
      <w:bookmarkStart w:id="79" w:name="_Toc118310723"/>
      <w:r w:rsidRPr="00F761F6">
        <w:t>Configuration Management</w:t>
      </w:r>
      <w:bookmarkEnd w:id="78"/>
      <w:bookmarkEnd w:id="79"/>
    </w:p>
    <w:p w14:paraId="16FC02C6" w14:textId="77777777" w:rsidR="005F04A7" w:rsidRDefault="005F04A7" w:rsidP="005F04A7">
      <w:pPr>
        <w:pStyle w:val="BodyText"/>
      </w:pPr>
      <w:bookmarkStart w:id="80" w:name="_Toc447095917"/>
      <w:bookmarkStart w:id="81" w:name="_Toc512930369"/>
      <w:bookmarkStart w:id="82" w:name="_Toc447095932"/>
      <w:bookmarkStart w:id="83" w:name="_Toc512930370"/>
      <w:bookmarkEnd w:id="77"/>
      <w:bookmarkEnd w:id="80"/>
      <w:bookmarkEnd w:id="81"/>
      <w:bookmarkEnd w:id="82"/>
      <w:bookmarkEnd w:id="83"/>
      <w:r>
        <w:t>OneDrive: used to manage documents related to the software.</w:t>
      </w:r>
    </w:p>
    <w:p w14:paraId="2156D4C9" w14:textId="7CE6F1A2" w:rsidR="005F04A7" w:rsidRDefault="005F04A7" w:rsidP="005F04A7">
      <w:pPr>
        <w:pStyle w:val="BodyText"/>
      </w:pPr>
      <w:r>
        <w:t xml:space="preserve">Github: used to store, manage source code, work in groups. Link: </w:t>
      </w:r>
      <w:hyperlink r:id="rId25" w:history="1">
        <w:r w:rsidR="00362504">
          <w:rPr>
            <w:rStyle w:val="Hyperlink"/>
          </w:rPr>
          <w:t>dangcpr/TinderMini: Project of Introduction To Software Engineering - HK1 21/22 - Team 16 (github.com)</w:t>
        </w:r>
      </w:hyperlink>
    </w:p>
    <w:p w14:paraId="1FC29E71" w14:textId="1BEDB6F3" w:rsidR="007C47A5" w:rsidRDefault="005F04A7" w:rsidP="005F04A7">
      <w:pPr>
        <w:pStyle w:val="BodyText"/>
      </w:pPr>
      <w:r>
        <w:t>Trello: used to manage the time of the project, following the Agile model.</w:t>
      </w:r>
      <w:r w:rsidR="009C3CC0">
        <w:t xml:space="preserve"> Link: </w:t>
      </w:r>
      <w:hyperlink r:id="rId26" w:history="1">
        <w:r w:rsidR="00B75C72">
          <w:rPr>
            <w:rStyle w:val="Hyperlink"/>
          </w:rPr>
          <w:t>Tinder Mini - NMCNPM (tindermini) | Trello</w:t>
        </w:r>
      </w:hyperlink>
    </w:p>
    <w:p w14:paraId="0215EC06" w14:textId="159C5CAB" w:rsidR="00C1266E" w:rsidRDefault="008119FD" w:rsidP="74B2C42D">
      <w:pPr>
        <w:pStyle w:val="BodyText"/>
      </w:pPr>
      <w:r>
        <w:t>Messenger: to communicate with group members.</w:t>
      </w:r>
    </w:p>
    <w:sectPr w:rsidR="00C1266E">
      <w:headerReference w:type="default" r:id="rId2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7E4A3" w14:textId="77777777" w:rsidR="00BE4518" w:rsidRDefault="00BE4518">
      <w:r>
        <w:separator/>
      </w:r>
    </w:p>
  </w:endnote>
  <w:endnote w:type="continuationSeparator" w:id="0">
    <w:p w14:paraId="26B3BFDB" w14:textId="77777777" w:rsidR="00BE4518" w:rsidRDefault="00BE4518">
      <w:r>
        <w:continuationSeparator/>
      </w:r>
    </w:p>
  </w:endnote>
  <w:endnote w:type="continuationNotice" w:id="1">
    <w:p w14:paraId="55AFE4F9" w14:textId="77777777" w:rsidR="00BE4518" w:rsidRDefault="00BE451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71203" w14:paraId="361941FF" w14:textId="77777777" w:rsidTr="001B5E9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54E197" w14:textId="77777777" w:rsidR="00E71203" w:rsidRDefault="00E71203" w:rsidP="00E7120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5F2184" w14:textId="0EB8A427" w:rsidR="00E71203" w:rsidRDefault="00E71203" w:rsidP="00E71203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>
            <w:t xml:space="preserve">Wednesday,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10D36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959F9D" w14:textId="77777777" w:rsidR="00E71203" w:rsidRDefault="00E71203" w:rsidP="00E7120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DA900A1" w14:textId="77777777" w:rsidR="00E71203" w:rsidRDefault="00E71203" w:rsidP="00E712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050A" w14:textId="77777777" w:rsidR="00BE4518" w:rsidRDefault="00BE4518">
      <w:r>
        <w:separator/>
      </w:r>
    </w:p>
  </w:footnote>
  <w:footnote w:type="continuationSeparator" w:id="0">
    <w:p w14:paraId="55FA6352" w14:textId="77777777" w:rsidR="00BE4518" w:rsidRDefault="00BE4518">
      <w:r>
        <w:continuationSeparator/>
      </w:r>
    </w:p>
  </w:footnote>
  <w:footnote w:type="continuationNotice" w:id="1">
    <w:p w14:paraId="694F76D6" w14:textId="77777777" w:rsidR="00BE4518" w:rsidRDefault="00BE451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6453" w14:textId="77777777" w:rsidR="003156D2" w:rsidRDefault="003156D2">
    <w:pPr>
      <w:rPr>
        <w:sz w:val="24"/>
      </w:rPr>
    </w:pPr>
  </w:p>
  <w:p w14:paraId="664F9081" w14:textId="77777777" w:rsidR="003156D2" w:rsidRDefault="003156D2">
    <w:pPr>
      <w:pBdr>
        <w:top w:val="single" w:sz="6" w:space="1" w:color="auto"/>
      </w:pBdr>
      <w:rPr>
        <w:sz w:val="24"/>
      </w:rPr>
    </w:pPr>
  </w:p>
  <w:p w14:paraId="1567823A" w14:textId="77777777" w:rsidR="003156D2" w:rsidRDefault="003156D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16</w:t>
    </w:r>
  </w:p>
  <w:p w14:paraId="3EFBAAFC" w14:textId="77777777" w:rsidR="003156D2" w:rsidRDefault="003156D2">
    <w:pPr>
      <w:pBdr>
        <w:bottom w:val="single" w:sz="6" w:space="1" w:color="auto"/>
      </w:pBdr>
      <w:jc w:val="right"/>
      <w:rPr>
        <w:sz w:val="24"/>
      </w:rPr>
    </w:pPr>
  </w:p>
  <w:p w14:paraId="57DB5D10" w14:textId="77777777" w:rsidR="003156D2" w:rsidRDefault="00315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56D2" w14:paraId="64313270" w14:textId="77777777" w:rsidTr="001B5E9C">
      <w:tc>
        <w:tcPr>
          <w:tcW w:w="6379" w:type="dxa"/>
        </w:tcPr>
        <w:p w14:paraId="72A69074" w14:textId="77777777" w:rsidR="003156D2" w:rsidRDefault="003156D2" w:rsidP="003156D2">
          <w:pPr>
            <w:spacing w:before="0" w:after="0" w:line="0" w:lineRule="atLeast"/>
          </w:pPr>
          <w:r>
            <w:t>Tinder Mini</w:t>
          </w:r>
        </w:p>
      </w:tc>
      <w:tc>
        <w:tcPr>
          <w:tcW w:w="3179" w:type="dxa"/>
        </w:tcPr>
        <w:p w14:paraId="7B00AE72" w14:textId="60142A4D" w:rsidR="003156D2" w:rsidRDefault="003156D2" w:rsidP="003156D2">
          <w:pPr>
            <w:tabs>
              <w:tab w:val="left" w:pos="1135"/>
            </w:tabs>
            <w:spacing w:before="0" w:after="0" w:line="0" w:lineRule="atLeast"/>
            <w:ind w:right="68"/>
          </w:pPr>
          <w:r>
            <w:t xml:space="preserve">  Version:  1.</w:t>
          </w:r>
          <w:r w:rsidR="00E71203">
            <w:t>3</w:t>
          </w:r>
        </w:p>
      </w:tc>
    </w:tr>
    <w:tr w:rsidR="003156D2" w14:paraId="238E4B73" w14:textId="77777777" w:rsidTr="001B5E9C">
      <w:tc>
        <w:tcPr>
          <w:tcW w:w="6379" w:type="dxa"/>
        </w:tcPr>
        <w:p w14:paraId="4E68E999" w14:textId="773AABED" w:rsidR="003156D2" w:rsidRDefault="00E71203" w:rsidP="003156D2">
          <w:pPr>
            <w:spacing w:before="0" w:after="0" w:line="0" w:lineRule="atLeast"/>
          </w:pPr>
          <w:r>
            <w:t>Software Development Plan</w:t>
          </w:r>
          <w:r w:rsidR="003156D2">
            <w:t xml:space="preserve"> </w:t>
          </w:r>
        </w:p>
      </w:tc>
      <w:tc>
        <w:tcPr>
          <w:tcW w:w="3179" w:type="dxa"/>
        </w:tcPr>
        <w:p w14:paraId="29D6768A" w14:textId="57231C85" w:rsidR="003156D2" w:rsidRDefault="003156D2" w:rsidP="003156D2">
          <w:pPr>
            <w:spacing w:before="0" w:after="0" w:line="0" w:lineRule="atLeast"/>
          </w:pPr>
          <w:r>
            <w:t xml:space="preserve">  Date:  </w:t>
          </w:r>
          <w:r w:rsidR="00E71203">
            <w:t>16/11/2022</w:t>
          </w:r>
        </w:p>
      </w:tc>
    </w:tr>
    <w:tr w:rsidR="003156D2" w14:paraId="56540515" w14:textId="77777777" w:rsidTr="001B5E9C">
      <w:tc>
        <w:tcPr>
          <w:tcW w:w="9558" w:type="dxa"/>
          <w:gridSpan w:val="2"/>
        </w:tcPr>
        <w:p w14:paraId="24F140EA" w14:textId="77777777" w:rsidR="003156D2" w:rsidRDefault="003156D2" w:rsidP="003156D2">
          <w:pPr>
            <w:spacing w:before="0" w:after="0" w:line="0" w:lineRule="atLeast"/>
          </w:pPr>
        </w:p>
      </w:tc>
    </w:tr>
  </w:tbl>
  <w:p w14:paraId="7053D9AE" w14:textId="77777777" w:rsidR="003156D2" w:rsidRDefault="003156D2" w:rsidP="003156D2">
    <w:pPr>
      <w:pStyle w:val="Header"/>
      <w:spacing w:before="0" w:after="0" w:line="0" w:lineRule="atLea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35161200">
    <w:abstractNumId w:val="0"/>
  </w:num>
  <w:num w:numId="2" w16cid:durableId="2017268401">
    <w:abstractNumId w:val="4"/>
  </w:num>
  <w:num w:numId="3" w16cid:durableId="913583786">
    <w:abstractNumId w:val="1"/>
  </w:num>
  <w:num w:numId="4" w16cid:durableId="1919241394">
    <w:abstractNumId w:val="2"/>
  </w:num>
  <w:num w:numId="5" w16cid:durableId="1123187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38F"/>
    <w:rsid w:val="00066F3C"/>
    <w:rsid w:val="000767F2"/>
    <w:rsid w:val="00081DB3"/>
    <w:rsid w:val="0009538F"/>
    <w:rsid w:val="000C1A69"/>
    <w:rsid w:val="000E1975"/>
    <w:rsid w:val="000F421C"/>
    <w:rsid w:val="00100473"/>
    <w:rsid w:val="00104647"/>
    <w:rsid w:val="00112B95"/>
    <w:rsid w:val="0012144A"/>
    <w:rsid w:val="001246EB"/>
    <w:rsid w:val="00125F67"/>
    <w:rsid w:val="0013326B"/>
    <w:rsid w:val="00146094"/>
    <w:rsid w:val="00165656"/>
    <w:rsid w:val="0017289B"/>
    <w:rsid w:val="00176EE9"/>
    <w:rsid w:val="001B7175"/>
    <w:rsid w:val="001D00B1"/>
    <w:rsid w:val="001E37A8"/>
    <w:rsid w:val="001F5B45"/>
    <w:rsid w:val="0021376E"/>
    <w:rsid w:val="002154FB"/>
    <w:rsid w:val="00232FE4"/>
    <w:rsid w:val="00236394"/>
    <w:rsid w:val="002949B1"/>
    <w:rsid w:val="002E4334"/>
    <w:rsid w:val="002F72CE"/>
    <w:rsid w:val="00305157"/>
    <w:rsid w:val="003054F2"/>
    <w:rsid w:val="0031536A"/>
    <w:rsid w:val="003156D2"/>
    <w:rsid w:val="003316EC"/>
    <w:rsid w:val="0033418E"/>
    <w:rsid w:val="00336278"/>
    <w:rsid w:val="00346581"/>
    <w:rsid w:val="00353D02"/>
    <w:rsid w:val="003551AE"/>
    <w:rsid w:val="00362504"/>
    <w:rsid w:val="00362DAE"/>
    <w:rsid w:val="003641CB"/>
    <w:rsid w:val="003B74E3"/>
    <w:rsid w:val="003C1713"/>
    <w:rsid w:val="003C1D29"/>
    <w:rsid w:val="003E0F41"/>
    <w:rsid w:val="004054E2"/>
    <w:rsid w:val="00412A3E"/>
    <w:rsid w:val="00415654"/>
    <w:rsid w:val="0041592E"/>
    <w:rsid w:val="00417B91"/>
    <w:rsid w:val="004360BB"/>
    <w:rsid w:val="00442C12"/>
    <w:rsid w:val="00443292"/>
    <w:rsid w:val="00443E35"/>
    <w:rsid w:val="00484DEB"/>
    <w:rsid w:val="004E7285"/>
    <w:rsid w:val="004F23D7"/>
    <w:rsid w:val="0055346B"/>
    <w:rsid w:val="0056592E"/>
    <w:rsid w:val="0056626F"/>
    <w:rsid w:val="0057276F"/>
    <w:rsid w:val="00580D7E"/>
    <w:rsid w:val="005918DD"/>
    <w:rsid w:val="0059439A"/>
    <w:rsid w:val="005C18E4"/>
    <w:rsid w:val="005D1A84"/>
    <w:rsid w:val="005D55DD"/>
    <w:rsid w:val="005E30DB"/>
    <w:rsid w:val="005F04A7"/>
    <w:rsid w:val="006139BA"/>
    <w:rsid w:val="00641F97"/>
    <w:rsid w:val="00651BFA"/>
    <w:rsid w:val="00653507"/>
    <w:rsid w:val="00666755"/>
    <w:rsid w:val="00687B4E"/>
    <w:rsid w:val="00693031"/>
    <w:rsid w:val="00694855"/>
    <w:rsid w:val="006D327C"/>
    <w:rsid w:val="006E361B"/>
    <w:rsid w:val="0070097B"/>
    <w:rsid w:val="00706538"/>
    <w:rsid w:val="007136AA"/>
    <w:rsid w:val="00714B40"/>
    <w:rsid w:val="00716090"/>
    <w:rsid w:val="007207A1"/>
    <w:rsid w:val="00756671"/>
    <w:rsid w:val="0076229F"/>
    <w:rsid w:val="00795DB9"/>
    <w:rsid w:val="007C47A5"/>
    <w:rsid w:val="007D6075"/>
    <w:rsid w:val="007D6F1C"/>
    <w:rsid w:val="007E5317"/>
    <w:rsid w:val="007F7516"/>
    <w:rsid w:val="00801C81"/>
    <w:rsid w:val="008119FD"/>
    <w:rsid w:val="00820FE4"/>
    <w:rsid w:val="00832616"/>
    <w:rsid w:val="0086382B"/>
    <w:rsid w:val="0088689E"/>
    <w:rsid w:val="008B04DE"/>
    <w:rsid w:val="008B7C1F"/>
    <w:rsid w:val="008C14BA"/>
    <w:rsid w:val="008C2129"/>
    <w:rsid w:val="008C2E7D"/>
    <w:rsid w:val="008F1CBB"/>
    <w:rsid w:val="008F3CB9"/>
    <w:rsid w:val="008F6E1D"/>
    <w:rsid w:val="0093576D"/>
    <w:rsid w:val="009512DB"/>
    <w:rsid w:val="00953602"/>
    <w:rsid w:val="0096542E"/>
    <w:rsid w:val="009A5058"/>
    <w:rsid w:val="009C3CC0"/>
    <w:rsid w:val="009C7AE2"/>
    <w:rsid w:val="009F29C8"/>
    <w:rsid w:val="00A112F2"/>
    <w:rsid w:val="00A34D8E"/>
    <w:rsid w:val="00A600B9"/>
    <w:rsid w:val="00A76571"/>
    <w:rsid w:val="00A83434"/>
    <w:rsid w:val="00A92194"/>
    <w:rsid w:val="00AB63D7"/>
    <w:rsid w:val="00AF46A0"/>
    <w:rsid w:val="00B02ACE"/>
    <w:rsid w:val="00B13C3A"/>
    <w:rsid w:val="00B16A95"/>
    <w:rsid w:val="00B21ED1"/>
    <w:rsid w:val="00B23E55"/>
    <w:rsid w:val="00B37D39"/>
    <w:rsid w:val="00B460D7"/>
    <w:rsid w:val="00B52532"/>
    <w:rsid w:val="00B54738"/>
    <w:rsid w:val="00B71DE9"/>
    <w:rsid w:val="00B75C72"/>
    <w:rsid w:val="00BC2A87"/>
    <w:rsid w:val="00BD13C8"/>
    <w:rsid w:val="00BD4E1F"/>
    <w:rsid w:val="00BE41F9"/>
    <w:rsid w:val="00BE4518"/>
    <w:rsid w:val="00C11245"/>
    <w:rsid w:val="00C1266E"/>
    <w:rsid w:val="00C23364"/>
    <w:rsid w:val="00C33215"/>
    <w:rsid w:val="00C5390D"/>
    <w:rsid w:val="00C83806"/>
    <w:rsid w:val="00CA5C22"/>
    <w:rsid w:val="00CE769C"/>
    <w:rsid w:val="00CF255F"/>
    <w:rsid w:val="00CF38CF"/>
    <w:rsid w:val="00D177E5"/>
    <w:rsid w:val="00D253B3"/>
    <w:rsid w:val="00D2574B"/>
    <w:rsid w:val="00D3618A"/>
    <w:rsid w:val="00D431B1"/>
    <w:rsid w:val="00D45597"/>
    <w:rsid w:val="00D602A5"/>
    <w:rsid w:val="00D90520"/>
    <w:rsid w:val="00DD611B"/>
    <w:rsid w:val="00DE4770"/>
    <w:rsid w:val="00DF24B9"/>
    <w:rsid w:val="00E04F46"/>
    <w:rsid w:val="00E141F8"/>
    <w:rsid w:val="00E22BED"/>
    <w:rsid w:val="00E239CC"/>
    <w:rsid w:val="00E32487"/>
    <w:rsid w:val="00E360DF"/>
    <w:rsid w:val="00E44956"/>
    <w:rsid w:val="00E45D46"/>
    <w:rsid w:val="00E561C1"/>
    <w:rsid w:val="00E61278"/>
    <w:rsid w:val="00E71203"/>
    <w:rsid w:val="00E91E26"/>
    <w:rsid w:val="00E9644A"/>
    <w:rsid w:val="00EB4BFE"/>
    <w:rsid w:val="00ED23DD"/>
    <w:rsid w:val="00EE3C86"/>
    <w:rsid w:val="00F0162A"/>
    <w:rsid w:val="00F10D36"/>
    <w:rsid w:val="00F32987"/>
    <w:rsid w:val="00F535D4"/>
    <w:rsid w:val="00F57B75"/>
    <w:rsid w:val="00F761F6"/>
    <w:rsid w:val="00F959C3"/>
    <w:rsid w:val="00FA008F"/>
    <w:rsid w:val="00FE1F0E"/>
    <w:rsid w:val="00FF239D"/>
    <w:rsid w:val="00FF32CC"/>
    <w:rsid w:val="0A41E4D3"/>
    <w:rsid w:val="1A6B5665"/>
    <w:rsid w:val="2274C41C"/>
    <w:rsid w:val="4ECDF446"/>
    <w:rsid w:val="5BAC5DA3"/>
    <w:rsid w:val="61668D9D"/>
    <w:rsid w:val="74B2C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273020FD"/>
  <w15:docId w15:val="{BAC76ADD-7E1E-4869-B20D-333E6AE9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473"/>
    <w:pPr>
      <w:widowControl w:val="0"/>
      <w:spacing w:before="120" w:after="120"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keepLines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3.emf"/><Relationship Id="rId26" Type="http://schemas.openxmlformats.org/officeDocument/2006/relationships/hyperlink" Target="https://trello.com/w/tindermini" TargetMode="Externa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emf"/><Relationship Id="rId25" Type="http://schemas.openxmlformats.org/officeDocument/2006/relationships/hyperlink" Target="https://github.com/dangcpr/TinderMini" TargetMode="External"/><Relationship Id="rId2" Type="http://schemas.openxmlformats.org/officeDocument/2006/relationships/numbering" Target="numbering.xml"/><Relationship Id="rId16" Type="http://schemas.openxmlformats.org/officeDocument/2006/relationships/oleObject" Target="https://studenthcmusedu-my.sharepoint.com/personal/20120077_student_hcmus_edu_vn/Documents/Assignment.xlsx!Sheet1!R1C1:R17C8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oleObject" Target="https://studenthcmusedu-my.sharepoint.com/personal/20120077_student_hcmus_edu_vn/Documents/RiskManagement.xlsx!Sheet1!R1C3:R3C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emf"/><Relationship Id="rId28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oleObject" Target="https://studenthcmusedu-my.sharepoint.com/personal/20120077_student_hcmus_edu_vn/Documents/Release.xlsx!Sheet1!R1C1:R3C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oleObject" Target="https://studenthcmusedu-my.sharepoint.com/personal/20120077_student_hcmus_edu_vn/Documents/Report.xlsx!Sheet1!R1C1:R3C5" TargetMode="External"/><Relationship Id="rId27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Lead, Developer: Nguyen Hai Dang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Developer, Business Analyst: </a:t>
          </a:r>
          <a:br>
            <a:rPr lang="en-US"/>
          </a:br>
          <a:r>
            <a:rPr lang="en-US"/>
            <a:t>Ho Si Duc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Developer: </a:t>
          </a:r>
          <a:br>
            <a:rPr lang="en-US"/>
          </a:br>
          <a:r>
            <a:rPr lang="en-US"/>
            <a:t>Nguyen Quang Hien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Developer: </a:t>
          </a:r>
          <a:br>
            <a:rPr lang="en-US"/>
          </a:br>
          <a:r>
            <a:rPr lang="en-US"/>
            <a:t>Nguyen Khac Tan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123AC731-F5F9-4218-A41E-2AFCA1595666}">
      <dgm:prSet phldrT="[Text]"/>
      <dgm:spPr/>
      <dgm:t>
        <a:bodyPr/>
        <a:lstStyle/>
        <a:p>
          <a:r>
            <a:rPr lang="en-US"/>
            <a:t>Designer, Tester: </a:t>
          </a:r>
          <a:br>
            <a:rPr lang="en-US"/>
          </a:br>
          <a:r>
            <a:rPr lang="en-US"/>
            <a:t>Nguyen Van Hieu</a:t>
          </a:r>
        </a:p>
      </dgm:t>
    </dgm:pt>
    <dgm:pt modelId="{82E8F252-6CE8-449C-BAEC-2708EF401D23}" type="parTrans" cxnId="{4085B865-0B11-469C-AAE7-A73B7CE19338}">
      <dgm:prSet/>
      <dgm:spPr/>
      <dgm:t>
        <a:bodyPr/>
        <a:lstStyle/>
        <a:p>
          <a:endParaRPr lang="en-US"/>
        </a:p>
      </dgm:t>
    </dgm:pt>
    <dgm:pt modelId="{59162C2A-6DE1-431E-8157-4FF67DE157A4}" type="sibTrans" cxnId="{4085B865-0B11-469C-AAE7-A73B7CE19338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 custScaleX="121330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 custScaleX="117028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4" custScaleX="118015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7B86A441-FB70-4866-BBBB-E9401791369E}" type="pres">
      <dgm:prSet presAssocID="{82E8F252-6CE8-449C-BAEC-2708EF401D23}" presName="Name37" presStyleLbl="parChTrans1D2" presStyleIdx="2" presStyleCnt="4"/>
      <dgm:spPr/>
    </dgm:pt>
    <dgm:pt modelId="{800D5ECF-5859-4D6E-BD25-12DB3E652735}" type="pres">
      <dgm:prSet presAssocID="{123AC731-F5F9-4218-A41E-2AFCA1595666}" presName="hierRoot2" presStyleCnt="0">
        <dgm:presLayoutVars>
          <dgm:hierBranch val="init"/>
        </dgm:presLayoutVars>
      </dgm:prSet>
      <dgm:spPr/>
    </dgm:pt>
    <dgm:pt modelId="{A7490045-5C6A-41EF-AECA-DBA21FAF3AC9}" type="pres">
      <dgm:prSet presAssocID="{123AC731-F5F9-4218-A41E-2AFCA1595666}" presName="rootComposite" presStyleCnt="0"/>
      <dgm:spPr/>
    </dgm:pt>
    <dgm:pt modelId="{1DAF2834-D1F9-4A1B-BBE7-3E597BF92438}" type="pres">
      <dgm:prSet presAssocID="{123AC731-F5F9-4218-A41E-2AFCA1595666}" presName="rootText" presStyleLbl="node2" presStyleIdx="2" presStyleCnt="4" custScaleX="118164">
        <dgm:presLayoutVars>
          <dgm:chPref val="3"/>
        </dgm:presLayoutVars>
      </dgm:prSet>
      <dgm:spPr/>
    </dgm:pt>
    <dgm:pt modelId="{80A14BC2-2F08-4936-B1B8-319F46637D7E}" type="pres">
      <dgm:prSet presAssocID="{123AC731-F5F9-4218-A41E-2AFCA1595666}" presName="rootConnector" presStyleLbl="node2" presStyleIdx="2" presStyleCnt="4"/>
      <dgm:spPr/>
    </dgm:pt>
    <dgm:pt modelId="{0197F2A7-D7E8-4748-A1B6-5756C9FD485E}" type="pres">
      <dgm:prSet presAssocID="{123AC731-F5F9-4218-A41E-2AFCA1595666}" presName="hierChild4" presStyleCnt="0"/>
      <dgm:spPr/>
    </dgm:pt>
    <dgm:pt modelId="{8C539A84-67ED-4426-AE72-4A813601F663}" type="pres">
      <dgm:prSet presAssocID="{123AC731-F5F9-4218-A41E-2AFCA1595666}" presName="hierChild5" presStyleCnt="0"/>
      <dgm:spPr/>
    </dgm:pt>
    <dgm:pt modelId="{37229DD9-245B-4545-80F9-96868DF20F39}" type="pres">
      <dgm:prSet presAssocID="{81295C6F-BB5D-493D-AA2F-A8559145DCF8}" presName="Name37" presStyleLbl="parChTrans1D2" presStyleIdx="3" presStyleCnt="4"/>
      <dgm:spPr/>
    </dgm:pt>
    <dgm:pt modelId="{D55F6982-26B2-4BA8-AF76-0A9FAB662A3B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D3CE3421-2D34-42D0-A794-FC68DA3A2759}" type="pres">
      <dgm:prSet presAssocID="{50679DC1-86F5-4983-BF2E-F644154465FB}" presName="rootComposite" presStyleCnt="0"/>
      <dgm:spPr/>
    </dgm:pt>
    <dgm:pt modelId="{893FB0F0-4CA8-4D33-9785-45CBCC58DB0F}" type="pres">
      <dgm:prSet presAssocID="{50679DC1-86F5-4983-BF2E-F644154465FB}" presName="rootText" presStyleLbl="node2" presStyleIdx="3" presStyleCnt="4" custScaleX="122009">
        <dgm:presLayoutVars>
          <dgm:chPref val="3"/>
        </dgm:presLayoutVars>
      </dgm:prSet>
      <dgm:spPr/>
    </dgm:pt>
    <dgm:pt modelId="{519F7EAB-AA6E-4428-B00F-7CCFD3AFADD1}" type="pres">
      <dgm:prSet presAssocID="{50679DC1-86F5-4983-BF2E-F644154465FB}" presName="rootConnector" presStyleLbl="node2" presStyleIdx="3" presStyleCnt="4"/>
      <dgm:spPr/>
    </dgm:pt>
    <dgm:pt modelId="{72C77A63-A0D5-41DB-8DF4-FC103481BDF3}" type="pres">
      <dgm:prSet presAssocID="{50679DC1-86F5-4983-BF2E-F644154465FB}" presName="hierChild4" presStyleCnt="0"/>
      <dgm:spPr/>
    </dgm:pt>
    <dgm:pt modelId="{887B87DC-AC31-4AA4-9637-AEADED6C5E80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D3C3FF16-FED8-42F1-8232-D11394A07369}" type="presOf" srcId="{81295C6F-BB5D-493D-AA2F-A8559145DCF8}" destId="{37229DD9-245B-4545-80F9-96868DF20F39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4085B865-0B11-469C-AAE7-A73B7CE19338}" srcId="{EEAAD575-7B31-4971-A433-72AE3E7E917C}" destId="{123AC731-F5F9-4218-A41E-2AFCA1595666}" srcOrd="2" destOrd="0" parTransId="{82E8F252-6CE8-449C-BAEC-2708EF401D23}" sibTransId="{59162C2A-6DE1-431E-8157-4FF67DE157A4}"/>
    <dgm:cxn modelId="{2B457969-AB01-4C53-8887-61105EA85DBD}" type="presOf" srcId="{123AC731-F5F9-4218-A41E-2AFCA1595666}" destId="{1DAF2834-D1F9-4A1B-BBE7-3E597BF9243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531FB283-736D-4CDB-8FD0-EAD09FA7AF0D}" type="presOf" srcId="{50679DC1-86F5-4983-BF2E-F644154465FB}" destId="{519F7EAB-AA6E-4428-B00F-7CCFD3AFADD1}" srcOrd="1" destOrd="0" presId="urn:microsoft.com/office/officeart/2005/8/layout/orgChart1"/>
    <dgm:cxn modelId="{DCF97185-769B-4A43-AF55-7D5355ED60A0}" type="presOf" srcId="{123AC731-F5F9-4218-A41E-2AFCA1595666}" destId="{80A14BC2-2F08-4936-B1B8-319F46637D7E}" srcOrd="1" destOrd="0" presId="urn:microsoft.com/office/officeart/2005/8/layout/orgChart1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C0F026A6-8F5B-4ADF-BD65-25367A72DD42}" type="presOf" srcId="{50679DC1-86F5-4983-BF2E-F644154465FB}" destId="{893FB0F0-4CA8-4D33-9785-45CBCC58DB0F}" srcOrd="0" destOrd="0" presId="urn:microsoft.com/office/officeart/2005/8/layout/orgChart1"/>
    <dgm:cxn modelId="{FEB1F6C3-5074-48F1-8D26-E7AEBDB2A7B8}" type="presOf" srcId="{82E8F252-6CE8-449C-BAEC-2708EF401D23}" destId="{7B86A441-FB70-4866-BBBB-E9401791369E}" srcOrd="0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AEE73F2B-0558-430A-B17B-57ABD3A864AD}" type="presParOf" srcId="{8F1518CD-B5AD-4A0A-AD26-74F968BC76E1}" destId="{7B86A441-FB70-4866-BBBB-E9401791369E}" srcOrd="4" destOrd="0" presId="urn:microsoft.com/office/officeart/2005/8/layout/orgChart1"/>
    <dgm:cxn modelId="{69DFDA18-C762-4072-9264-E8FEA3ED1535}" type="presParOf" srcId="{8F1518CD-B5AD-4A0A-AD26-74F968BC76E1}" destId="{800D5ECF-5859-4D6E-BD25-12DB3E652735}" srcOrd="5" destOrd="0" presId="urn:microsoft.com/office/officeart/2005/8/layout/orgChart1"/>
    <dgm:cxn modelId="{5DCD313E-65CA-48EA-8CC6-2EC93BF6F725}" type="presParOf" srcId="{800D5ECF-5859-4D6E-BD25-12DB3E652735}" destId="{A7490045-5C6A-41EF-AECA-DBA21FAF3AC9}" srcOrd="0" destOrd="0" presId="urn:microsoft.com/office/officeart/2005/8/layout/orgChart1"/>
    <dgm:cxn modelId="{C8365350-ACC0-4226-BAA7-44D87866116E}" type="presParOf" srcId="{A7490045-5C6A-41EF-AECA-DBA21FAF3AC9}" destId="{1DAF2834-D1F9-4A1B-BBE7-3E597BF92438}" srcOrd="0" destOrd="0" presId="urn:microsoft.com/office/officeart/2005/8/layout/orgChart1"/>
    <dgm:cxn modelId="{25B0666C-F95A-4F4E-A83C-9DB0848C21A7}" type="presParOf" srcId="{A7490045-5C6A-41EF-AECA-DBA21FAF3AC9}" destId="{80A14BC2-2F08-4936-B1B8-319F46637D7E}" srcOrd="1" destOrd="0" presId="urn:microsoft.com/office/officeart/2005/8/layout/orgChart1"/>
    <dgm:cxn modelId="{A4F2A441-0BF9-43EF-9C2E-5CD1A6787FC8}" type="presParOf" srcId="{800D5ECF-5859-4D6E-BD25-12DB3E652735}" destId="{0197F2A7-D7E8-4748-A1B6-5756C9FD485E}" srcOrd="1" destOrd="0" presId="urn:microsoft.com/office/officeart/2005/8/layout/orgChart1"/>
    <dgm:cxn modelId="{0B442E6A-BA8E-4904-BE08-DCF1563C7100}" type="presParOf" srcId="{800D5ECF-5859-4D6E-BD25-12DB3E652735}" destId="{8C539A84-67ED-4426-AE72-4A813601F663}" srcOrd="2" destOrd="0" presId="urn:microsoft.com/office/officeart/2005/8/layout/orgChart1"/>
    <dgm:cxn modelId="{839F9034-3AA3-4FB9-9EC7-5F4CB4D3EB19}" type="presParOf" srcId="{8F1518CD-B5AD-4A0A-AD26-74F968BC76E1}" destId="{37229DD9-245B-4545-80F9-96868DF20F39}" srcOrd="6" destOrd="0" presId="urn:microsoft.com/office/officeart/2005/8/layout/orgChart1"/>
    <dgm:cxn modelId="{D0AE5D46-15AC-4D5F-8A10-C68B374AEDD9}" type="presParOf" srcId="{8F1518CD-B5AD-4A0A-AD26-74F968BC76E1}" destId="{D55F6982-26B2-4BA8-AF76-0A9FAB662A3B}" srcOrd="7" destOrd="0" presId="urn:microsoft.com/office/officeart/2005/8/layout/orgChart1"/>
    <dgm:cxn modelId="{DCD2BFA7-A37B-4F3F-912D-D53381C6A1C5}" type="presParOf" srcId="{D55F6982-26B2-4BA8-AF76-0A9FAB662A3B}" destId="{D3CE3421-2D34-42D0-A794-FC68DA3A2759}" srcOrd="0" destOrd="0" presId="urn:microsoft.com/office/officeart/2005/8/layout/orgChart1"/>
    <dgm:cxn modelId="{A166595F-3E8E-4FCC-9CAE-4070F37C4489}" type="presParOf" srcId="{D3CE3421-2D34-42D0-A794-FC68DA3A2759}" destId="{893FB0F0-4CA8-4D33-9785-45CBCC58DB0F}" srcOrd="0" destOrd="0" presId="urn:microsoft.com/office/officeart/2005/8/layout/orgChart1"/>
    <dgm:cxn modelId="{4EAD1E65-393D-450E-BFF3-50E99B115045}" type="presParOf" srcId="{D3CE3421-2D34-42D0-A794-FC68DA3A2759}" destId="{519F7EAB-AA6E-4428-B00F-7CCFD3AFADD1}" srcOrd="1" destOrd="0" presId="urn:microsoft.com/office/officeart/2005/8/layout/orgChart1"/>
    <dgm:cxn modelId="{456CAE87-547C-428A-8703-D35738012992}" type="presParOf" srcId="{D55F6982-26B2-4BA8-AF76-0A9FAB662A3B}" destId="{72C77A63-A0D5-41DB-8DF4-FC103481BDF3}" srcOrd="1" destOrd="0" presId="urn:microsoft.com/office/officeart/2005/8/layout/orgChart1"/>
    <dgm:cxn modelId="{4D0CAF35-65A5-43C4-AFD1-24615F16ABD5}" type="presParOf" srcId="{D55F6982-26B2-4BA8-AF76-0A9FAB662A3B}" destId="{887B87DC-AC31-4AA4-9637-AEADED6C5E80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229DD9-245B-4545-80F9-96868DF20F39}">
      <dsp:nvSpPr>
        <dsp:cNvPr id="0" name=""/>
        <dsp:cNvSpPr/>
      </dsp:nvSpPr>
      <dsp:spPr>
        <a:xfrm>
          <a:off x="2804745" y="428782"/>
          <a:ext cx="1783023" cy="179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963"/>
              </a:lnTo>
              <a:lnTo>
                <a:pt x="1783023" y="89963"/>
              </a:lnTo>
              <a:lnTo>
                <a:pt x="1783023" y="179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6A441-FB70-4866-BBBB-E9401791369E}">
      <dsp:nvSpPr>
        <dsp:cNvPr id="0" name=""/>
        <dsp:cNvSpPr/>
      </dsp:nvSpPr>
      <dsp:spPr>
        <a:xfrm>
          <a:off x="2804745" y="428782"/>
          <a:ext cx="574199" cy="179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963"/>
              </a:lnTo>
              <a:lnTo>
                <a:pt x="574199" y="89963"/>
              </a:lnTo>
              <a:lnTo>
                <a:pt x="574199" y="179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2187231" y="428782"/>
          <a:ext cx="617514" cy="179927"/>
        </a:xfrm>
        <a:custGeom>
          <a:avLst/>
          <a:gdLst/>
          <a:ahLst/>
          <a:cxnLst/>
          <a:rect l="0" t="0" r="0" b="0"/>
          <a:pathLst>
            <a:path>
              <a:moveTo>
                <a:pt x="617514" y="0"/>
              </a:moveTo>
              <a:lnTo>
                <a:pt x="617514" y="89963"/>
              </a:lnTo>
              <a:lnTo>
                <a:pt x="0" y="89963"/>
              </a:lnTo>
              <a:lnTo>
                <a:pt x="0" y="179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1000383" y="428782"/>
          <a:ext cx="1804362" cy="179927"/>
        </a:xfrm>
        <a:custGeom>
          <a:avLst/>
          <a:gdLst/>
          <a:ahLst/>
          <a:cxnLst/>
          <a:rect l="0" t="0" r="0" b="0"/>
          <a:pathLst>
            <a:path>
              <a:moveTo>
                <a:pt x="1804362" y="0"/>
              </a:moveTo>
              <a:lnTo>
                <a:pt x="1804362" y="89963"/>
              </a:lnTo>
              <a:lnTo>
                <a:pt x="0" y="89963"/>
              </a:lnTo>
              <a:lnTo>
                <a:pt x="0" y="179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2284970" y="384"/>
          <a:ext cx="1039551" cy="428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Team Lead, Developer: Nguyen Hai Dang</a:t>
          </a:r>
        </a:p>
      </dsp:txBody>
      <dsp:txXfrm>
        <a:off x="2284970" y="384"/>
        <a:ext cx="1039551" cy="428398"/>
      </dsp:txXfrm>
    </dsp:sp>
    <dsp:sp modelId="{2C8DA449-6A39-4427-BD10-384E53D11287}">
      <dsp:nvSpPr>
        <dsp:cNvPr id="0" name=""/>
        <dsp:cNvSpPr/>
      </dsp:nvSpPr>
      <dsp:spPr>
        <a:xfrm>
          <a:off x="499038" y="608710"/>
          <a:ext cx="1002691" cy="428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Developer, Business Analyst: </a:t>
          </a:r>
          <a:br>
            <a:rPr lang="en-US" sz="900" kern="1200"/>
          </a:br>
          <a:r>
            <a:rPr lang="en-US" sz="900" kern="1200"/>
            <a:t>Ho Si Duc</a:t>
          </a:r>
        </a:p>
      </dsp:txBody>
      <dsp:txXfrm>
        <a:off x="499038" y="608710"/>
        <a:ext cx="1002691" cy="428398"/>
      </dsp:txXfrm>
    </dsp:sp>
    <dsp:sp modelId="{FCB4F10E-495A-4EA3-AB8F-87418CE8D986}">
      <dsp:nvSpPr>
        <dsp:cNvPr id="0" name=""/>
        <dsp:cNvSpPr/>
      </dsp:nvSpPr>
      <dsp:spPr>
        <a:xfrm>
          <a:off x="1681657" y="608710"/>
          <a:ext cx="1011148" cy="428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Developer: </a:t>
          </a:r>
          <a:br>
            <a:rPr lang="en-US" sz="900" kern="1200"/>
          </a:br>
          <a:r>
            <a:rPr lang="en-US" sz="900" kern="1200"/>
            <a:t>Nguyen Quang Hien</a:t>
          </a:r>
        </a:p>
      </dsp:txBody>
      <dsp:txXfrm>
        <a:off x="1681657" y="608710"/>
        <a:ext cx="1011148" cy="428398"/>
      </dsp:txXfrm>
    </dsp:sp>
    <dsp:sp modelId="{1DAF2834-D1F9-4A1B-BBE7-3E597BF92438}">
      <dsp:nvSpPr>
        <dsp:cNvPr id="0" name=""/>
        <dsp:cNvSpPr/>
      </dsp:nvSpPr>
      <dsp:spPr>
        <a:xfrm>
          <a:off x="2872732" y="608710"/>
          <a:ext cx="1012425" cy="428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Designer, Tester: </a:t>
          </a:r>
          <a:br>
            <a:rPr lang="en-US" sz="900" kern="1200"/>
          </a:br>
          <a:r>
            <a:rPr lang="en-US" sz="900" kern="1200"/>
            <a:t>Nguyen Van Hieu</a:t>
          </a:r>
        </a:p>
      </dsp:txBody>
      <dsp:txXfrm>
        <a:off x="2872732" y="608710"/>
        <a:ext cx="1012425" cy="428398"/>
      </dsp:txXfrm>
    </dsp:sp>
    <dsp:sp modelId="{893FB0F0-4CA8-4D33-9785-45CBCC58DB0F}">
      <dsp:nvSpPr>
        <dsp:cNvPr id="0" name=""/>
        <dsp:cNvSpPr/>
      </dsp:nvSpPr>
      <dsp:spPr>
        <a:xfrm>
          <a:off x="4065085" y="608710"/>
          <a:ext cx="1045368" cy="428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Developer: </a:t>
          </a:r>
          <a:br>
            <a:rPr lang="en-US" sz="900" kern="1200"/>
          </a:br>
          <a:r>
            <a:rPr lang="en-US" sz="900" kern="1200"/>
            <a:t>Nguyen Khac Tan</a:t>
          </a:r>
        </a:p>
      </dsp:txBody>
      <dsp:txXfrm>
        <a:off x="4065085" y="608710"/>
        <a:ext cx="1045368" cy="4283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E677-66E5-6544-9746-015B86EE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2</TotalTime>
  <Pages>8</Pages>
  <Words>834</Words>
  <Characters>4756</Characters>
  <Application>Microsoft Office Word</Application>
  <DocSecurity>0</DocSecurity>
  <Lines>39</Lines>
  <Paragraphs>11</Paragraphs>
  <ScaleCrop>false</ScaleCrop>
  <Company>Wednesday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Tinder Mini</dc:subject>
  <dc:creator>David Kesfaw</dc:creator>
  <cp:keywords/>
  <cp:lastModifiedBy>NGUYỄN HẢI ĐĂNG</cp:lastModifiedBy>
  <cp:revision>114</cp:revision>
  <cp:lastPrinted>2022-11-16T07:26:00Z</cp:lastPrinted>
  <dcterms:created xsi:type="dcterms:W3CDTF">2014-09-19T12:23:00Z</dcterms:created>
  <dcterms:modified xsi:type="dcterms:W3CDTF">2023-11-07T12:48:00Z</dcterms:modified>
</cp:coreProperties>
</file>