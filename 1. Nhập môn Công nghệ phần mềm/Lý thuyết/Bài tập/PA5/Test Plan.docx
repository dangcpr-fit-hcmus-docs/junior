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top"/>
    <w:bookmarkEnd w:id="0"/>
    <w:p w14:paraId="2E8CAE8F" w14:textId="6F7A9B81" w:rsidR="00435FBC" w:rsidRDefault="00000000">
      <w:pPr>
        <w:pStyle w:val="Project"/>
      </w:pPr>
      <w:r>
        <w:fldChar w:fldCharType="begin"/>
      </w:r>
      <w:r>
        <w:instrText>SUBJECT  \* MERGEFORMAT</w:instrText>
      </w:r>
      <w:r>
        <w:fldChar w:fldCharType="separate"/>
      </w:r>
      <w:r w:rsidR="007F71B0">
        <w:t>Tinder Mini</w:t>
      </w:r>
      <w:r>
        <w:fldChar w:fldCharType="end"/>
      </w:r>
    </w:p>
    <w:p w14:paraId="66117ACA" w14:textId="6E8D067B" w:rsidR="00435FBC" w:rsidRDefault="00000000">
      <w:pPr>
        <w:pStyle w:val="Title"/>
        <w:jc w:val="right"/>
      </w:pPr>
      <w:fldSimple w:instr="TITLE  \* MERGEFORMAT">
        <w:r w:rsidR="004E597B">
          <w:t>Iteration/ Master Test Plan</w:t>
        </w:r>
      </w:fldSimple>
    </w:p>
    <w:p w14:paraId="47A0853A" w14:textId="77777777" w:rsidR="00435FBC" w:rsidRDefault="00435FBC"/>
    <w:p w14:paraId="7423E6D9" w14:textId="0269358F" w:rsidR="00435FBC" w:rsidRDefault="00435FBC">
      <w:pPr>
        <w:pStyle w:val="Title"/>
        <w:jc w:val="right"/>
        <w:rPr>
          <w:sz w:val="28"/>
        </w:rPr>
      </w:pPr>
      <w:r>
        <w:rPr>
          <w:sz w:val="28"/>
        </w:rPr>
        <w:t>Version 1.0</w:t>
      </w:r>
    </w:p>
    <w:p w14:paraId="205BF870" w14:textId="77777777" w:rsidR="00435FBC" w:rsidRDefault="00435FBC">
      <w:pPr>
        <w:pStyle w:val="Title"/>
        <w:rPr>
          <w:sz w:val="28"/>
        </w:rPr>
      </w:pPr>
    </w:p>
    <w:p w14:paraId="03569FDB" w14:textId="77777777" w:rsidR="00435FBC" w:rsidRDefault="00435FBC">
      <w:pPr>
        <w:jc w:val="right"/>
      </w:pPr>
    </w:p>
    <w:p w14:paraId="2D3F4CC2" w14:textId="77777777" w:rsidR="00435FBC" w:rsidRDefault="00435FBC">
      <w:pPr>
        <w:pStyle w:val="InfoBlue"/>
      </w:pPr>
      <w:r>
        <w:t xml:space="preserve"> </w:t>
      </w:r>
    </w:p>
    <w:p w14:paraId="70706ACB" w14:textId="77777777" w:rsidR="00435FBC" w:rsidRDefault="00435FBC">
      <w:pPr>
        <w:pStyle w:val="InfoBlue"/>
        <w:sectPr w:rsidR="00435FBC">
          <w:headerReference w:type="default" r:id="rId7"/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3BDD00E" w14:textId="77777777" w:rsidR="00435FBC" w:rsidRDefault="00435FBC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435FBC" w14:paraId="05B76B4E" w14:textId="77777777">
        <w:tc>
          <w:tcPr>
            <w:tcW w:w="2304" w:type="dxa"/>
            <w:shd w:val="pct5" w:color="auto" w:fill="auto"/>
          </w:tcPr>
          <w:p w14:paraId="43E3688D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14:paraId="062EBD4C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14:paraId="4A20B871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14:paraId="6450AADA" w14:textId="77777777" w:rsidR="00435FBC" w:rsidRDefault="00435FBC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435FBC" w14:paraId="32A7D30E" w14:textId="77777777">
        <w:trPr>
          <w:cantSplit/>
        </w:trPr>
        <w:tc>
          <w:tcPr>
            <w:tcW w:w="2304" w:type="dxa"/>
          </w:tcPr>
          <w:p w14:paraId="689C3758" w14:textId="710D81F5" w:rsidR="00435FBC" w:rsidRDefault="007F71B0">
            <w:pPr>
              <w:pStyle w:val="Tabletext"/>
            </w:pPr>
            <w:r>
              <w:t>02/01/2023</w:t>
            </w:r>
          </w:p>
        </w:tc>
        <w:tc>
          <w:tcPr>
            <w:tcW w:w="1152" w:type="dxa"/>
          </w:tcPr>
          <w:p w14:paraId="4C042B05" w14:textId="3356CA59" w:rsidR="00435FBC" w:rsidRDefault="007F71B0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56F348EA" w14:textId="2162E055" w:rsidR="00435FBC" w:rsidRDefault="007F71B0" w:rsidP="007F71B0">
            <w:pPr>
              <w:pStyle w:val="Tabletext"/>
            </w:pPr>
            <w:r>
              <w:t>In the test plan, you need to list the features needed for testing.</w:t>
            </w:r>
          </w:p>
        </w:tc>
        <w:tc>
          <w:tcPr>
            <w:tcW w:w="2304" w:type="dxa"/>
          </w:tcPr>
          <w:p w14:paraId="27E3BBE0" w14:textId="77777777" w:rsidR="00435FBC" w:rsidRDefault="007F71B0">
            <w:pPr>
              <w:pStyle w:val="Tabletext"/>
            </w:pPr>
            <w:r>
              <w:t>Ho Si Duc</w:t>
            </w:r>
          </w:p>
          <w:p w14:paraId="4E411AA4" w14:textId="53967921" w:rsidR="007F71B0" w:rsidRDefault="007F71B0">
            <w:pPr>
              <w:pStyle w:val="Tabletext"/>
            </w:pPr>
            <w:r>
              <w:t>Nguyen Van Hieu</w:t>
            </w:r>
          </w:p>
        </w:tc>
      </w:tr>
      <w:tr w:rsidR="00435FBC" w14:paraId="66A93F80" w14:textId="77777777">
        <w:trPr>
          <w:cantSplit/>
        </w:trPr>
        <w:tc>
          <w:tcPr>
            <w:tcW w:w="2304" w:type="dxa"/>
          </w:tcPr>
          <w:p w14:paraId="6B5892E1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4007B6ED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03017F3D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B7AF22B" w14:textId="77777777" w:rsidR="00435FBC" w:rsidRDefault="00435FBC">
            <w:pPr>
              <w:pStyle w:val="Tabletext"/>
            </w:pPr>
          </w:p>
        </w:tc>
      </w:tr>
      <w:tr w:rsidR="00435FBC" w14:paraId="4FE266FE" w14:textId="77777777">
        <w:trPr>
          <w:cantSplit/>
        </w:trPr>
        <w:tc>
          <w:tcPr>
            <w:tcW w:w="2304" w:type="dxa"/>
          </w:tcPr>
          <w:p w14:paraId="05F60737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4A7F8A2B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19E46E83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6B7057BA" w14:textId="77777777" w:rsidR="00435FBC" w:rsidRDefault="00435FBC">
            <w:pPr>
              <w:pStyle w:val="Tabletext"/>
            </w:pPr>
          </w:p>
        </w:tc>
      </w:tr>
      <w:tr w:rsidR="00435FBC" w14:paraId="39F0F562" w14:textId="77777777">
        <w:trPr>
          <w:cantSplit/>
        </w:trPr>
        <w:tc>
          <w:tcPr>
            <w:tcW w:w="2304" w:type="dxa"/>
          </w:tcPr>
          <w:p w14:paraId="3B95F1D2" w14:textId="77777777" w:rsidR="00435FBC" w:rsidRDefault="00435FBC">
            <w:pPr>
              <w:pStyle w:val="Tabletext"/>
            </w:pPr>
          </w:p>
        </w:tc>
        <w:tc>
          <w:tcPr>
            <w:tcW w:w="1152" w:type="dxa"/>
          </w:tcPr>
          <w:p w14:paraId="026ACD13" w14:textId="77777777" w:rsidR="00435FBC" w:rsidRDefault="00435FBC">
            <w:pPr>
              <w:pStyle w:val="Tabletext"/>
            </w:pPr>
          </w:p>
        </w:tc>
        <w:tc>
          <w:tcPr>
            <w:tcW w:w="3744" w:type="dxa"/>
          </w:tcPr>
          <w:p w14:paraId="564A05D4" w14:textId="77777777" w:rsidR="00435FBC" w:rsidRDefault="00435FBC">
            <w:pPr>
              <w:pStyle w:val="Tabletext"/>
            </w:pPr>
          </w:p>
        </w:tc>
        <w:tc>
          <w:tcPr>
            <w:tcW w:w="2304" w:type="dxa"/>
          </w:tcPr>
          <w:p w14:paraId="70CE6B22" w14:textId="77777777" w:rsidR="00435FBC" w:rsidRDefault="00435FBC">
            <w:pPr>
              <w:pStyle w:val="Tabletext"/>
            </w:pPr>
          </w:p>
        </w:tc>
      </w:tr>
    </w:tbl>
    <w:p w14:paraId="6C027828" w14:textId="77777777" w:rsidR="00435FBC" w:rsidRDefault="00435FBC"/>
    <w:p w14:paraId="35C88247" w14:textId="77777777" w:rsidR="00435FBC" w:rsidRDefault="00435FBC">
      <w:pPr>
        <w:pStyle w:val="Title"/>
      </w:pPr>
      <w:r>
        <w:br w:type="page"/>
      </w:r>
      <w:r>
        <w:lastRenderedPageBreak/>
        <w:t>Table of Contents</w:t>
      </w:r>
    </w:p>
    <w:p w14:paraId="6E64DD34" w14:textId="630F46E8" w:rsidR="00E012A3" w:rsidRDefault="00435FBC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E012A3">
        <w:rPr>
          <w:noProof/>
        </w:rPr>
        <w:t>1.</w:t>
      </w:r>
      <w:r w:rsidR="00E012A3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E012A3">
        <w:rPr>
          <w:noProof/>
        </w:rPr>
        <w:t>Introduction</w:t>
      </w:r>
      <w:r w:rsidR="00E012A3">
        <w:rPr>
          <w:noProof/>
        </w:rPr>
        <w:tab/>
      </w:r>
      <w:r w:rsidR="00E012A3">
        <w:rPr>
          <w:noProof/>
        </w:rPr>
        <w:fldChar w:fldCharType="begin"/>
      </w:r>
      <w:r w:rsidR="00E012A3">
        <w:rPr>
          <w:noProof/>
        </w:rPr>
        <w:instrText xml:space="preserve"> PAGEREF _Toc123852684 \h </w:instrText>
      </w:r>
      <w:r w:rsidR="00E012A3">
        <w:rPr>
          <w:noProof/>
        </w:rPr>
      </w:r>
      <w:r w:rsidR="00E012A3">
        <w:rPr>
          <w:noProof/>
        </w:rPr>
        <w:fldChar w:fldCharType="separate"/>
      </w:r>
      <w:r w:rsidR="00352555">
        <w:rPr>
          <w:noProof/>
        </w:rPr>
        <w:t>4</w:t>
      </w:r>
      <w:r w:rsidR="00E012A3">
        <w:rPr>
          <w:noProof/>
        </w:rPr>
        <w:fldChar w:fldCharType="end"/>
      </w:r>
    </w:p>
    <w:p w14:paraId="2E8716A4" w14:textId="55106C56" w:rsidR="00E012A3" w:rsidRDefault="00E012A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_Toc123852685 \h </w:instrText>
      </w:r>
      <w:r>
        <w:rPr>
          <w:noProof/>
        </w:rPr>
      </w:r>
      <w:r>
        <w:rPr>
          <w:noProof/>
        </w:rPr>
        <w:fldChar w:fldCharType="separate"/>
      </w:r>
      <w:r w:rsidR="00352555">
        <w:rPr>
          <w:noProof/>
        </w:rPr>
        <w:t>4</w:t>
      </w:r>
      <w:r>
        <w:rPr>
          <w:noProof/>
        </w:rPr>
        <w:fldChar w:fldCharType="end"/>
      </w:r>
    </w:p>
    <w:p w14:paraId="0F7C6A12" w14:textId="4606AA8C" w:rsidR="00E012A3" w:rsidRDefault="00E012A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_Toc123852686 \h </w:instrText>
      </w:r>
      <w:r>
        <w:rPr>
          <w:noProof/>
        </w:rPr>
      </w:r>
      <w:r>
        <w:rPr>
          <w:noProof/>
        </w:rPr>
        <w:fldChar w:fldCharType="separate"/>
      </w:r>
      <w:r w:rsidR="00352555">
        <w:rPr>
          <w:noProof/>
        </w:rPr>
        <w:t>4</w:t>
      </w:r>
      <w:r>
        <w:rPr>
          <w:noProof/>
        </w:rPr>
        <w:fldChar w:fldCharType="end"/>
      </w:r>
    </w:p>
    <w:p w14:paraId="32FDFBDF" w14:textId="386225CE" w:rsidR="00E012A3" w:rsidRDefault="00E012A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Hardware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_Toc123852687 \h </w:instrText>
      </w:r>
      <w:r>
        <w:rPr>
          <w:noProof/>
        </w:rPr>
      </w:r>
      <w:r>
        <w:rPr>
          <w:noProof/>
        </w:rPr>
        <w:fldChar w:fldCharType="separate"/>
      </w:r>
      <w:r w:rsidR="00352555">
        <w:rPr>
          <w:noProof/>
        </w:rPr>
        <w:t>4</w:t>
      </w:r>
      <w:r>
        <w:rPr>
          <w:noProof/>
        </w:rPr>
        <w:fldChar w:fldCharType="end"/>
      </w:r>
    </w:p>
    <w:p w14:paraId="54B470DA" w14:textId="4A3A803B" w:rsidR="00E012A3" w:rsidRDefault="00E012A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Software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_Toc123852688 \h </w:instrText>
      </w:r>
      <w:r>
        <w:rPr>
          <w:noProof/>
        </w:rPr>
      </w:r>
      <w:r>
        <w:rPr>
          <w:noProof/>
        </w:rPr>
        <w:fldChar w:fldCharType="separate"/>
      </w:r>
      <w:r w:rsidR="00352555">
        <w:rPr>
          <w:noProof/>
        </w:rPr>
        <w:t>4</w:t>
      </w:r>
      <w:r>
        <w:rPr>
          <w:noProof/>
        </w:rPr>
        <w:fldChar w:fldCharType="end"/>
      </w:r>
    </w:p>
    <w:p w14:paraId="295A490B" w14:textId="21BBA6F8" w:rsidR="00E012A3" w:rsidRDefault="00E012A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_Toc123852689 \h </w:instrText>
      </w:r>
      <w:r>
        <w:rPr>
          <w:noProof/>
        </w:rPr>
      </w:r>
      <w:r>
        <w:rPr>
          <w:noProof/>
        </w:rPr>
        <w:fldChar w:fldCharType="separate"/>
      </w:r>
      <w:r w:rsidR="00352555">
        <w:rPr>
          <w:noProof/>
        </w:rPr>
        <w:t>4</w:t>
      </w:r>
      <w:r>
        <w:rPr>
          <w:noProof/>
        </w:rPr>
        <w:fldChar w:fldCharType="end"/>
      </w:r>
    </w:p>
    <w:p w14:paraId="07B0E96A" w14:textId="430290EF" w:rsidR="00E012A3" w:rsidRDefault="00E012A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Responsibilities, Staffing,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_Toc123852690 \h </w:instrText>
      </w:r>
      <w:r>
        <w:rPr>
          <w:noProof/>
        </w:rPr>
      </w:r>
      <w:r>
        <w:rPr>
          <w:noProof/>
        </w:rPr>
        <w:fldChar w:fldCharType="separate"/>
      </w:r>
      <w:r w:rsidR="00352555">
        <w:rPr>
          <w:noProof/>
        </w:rPr>
        <w:t>5</w:t>
      </w:r>
      <w:r>
        <w:rPr>
          <w:noProof/>
        </w:rPr>
        <w:fldChar w:fldCharType="end"/>
      </w:r>
    </w:p>
    <w:p w14:paraId="28F746C0" w14:textId="285D06AC" w:rsidR="00E012A3" w:rsidRDefault="00E012A3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_Toc123852691 \h </w:instrText>
      </w:r>
      <w:r>
        <w:rPr>
          <w:noProof/>
        </w:rPr>
      </w:r>
      <w:r>
        <w:rPr>
          <w:noProof/>
        </w:rPr>
        <w:fldChar w:fldCharType="separate"/>
      </w:r>
      <w:r w:rsidR="00352555">
        <w:rPr>
          <w:noProof/>
        </w:rPr>
        <w:t>5</w:t>
      </w:r>
      <w:r>
        <w:rPr>
          <w:noProof/>
        </w:rPr>
        <w:fldChar w:fldCharType="end"/>
      </w:r>
    </w:p>
    <w:p w14:paraId="3161F2EA" w14:textId="0712149C" w:rsidR="00E012A3" w:rsidRDefault="00E012A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Functions to be tested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_Toc123852692 \h </w:instrText>
      </w:r>
      <w:r>
        <w:rPr>
          <w:noProof/>
        </w:rPr>
      </w:r>
      <w:r>
        <w:rPr>
          <w:noProof/>
        </w:rPr>
        <w:fldChar w:fldCharType="separate"/>
      </w:r>
      <w:r w:rsidR="00352555">
        <w:rPr>
          <w:noProof/>
        </w:rPr>
        <w:t>5</w:t>
      </w:r>
      <w:r>
        <w:rPr>
          <w:noProof/>
        </w:rPr>
        <w:fldChar w:fldCharType="end"/>
      </w:r>
    </w:p>
    <w:p w14:paraId="372BE0A0" w14:textId="15B0D992" w:rsidR="00435FBC" w:rsidRPr="00747E4C" w:rsidRDefault="00435FBC">
      <w:pPr>
        <w:pStyle w:val="MainTitle"/>
        <w:ind w:left="450" w:firstLine="450"/>
        <w:rPr>
          <w:lang w:val="en-GB"/>
        </w:rPr>
      </w:pPr>
      <w:r>
        <w:fldChar w:fldCharType="end"/>
      </w:r>
      <w:r>
        <w:br w:type="page"/>
      </w:r>
      <w:fldSimple w:instr="TITLE  \* MERGEFORMAT">
        <w:r w:rsidR="004E597B">
          <w:t>Iteration/ Master Test Plan</w:t>
        </w:r>
      </w:fldSimple>
    </w:p>
    <w:p w14:paraId="295539A9" w14:textId="77777777" w:rsidR="00435FBC" w:rsidRDefault="00435FBC">
      <w:pPr>
        <w:pStyle w:val="Heading1"/>
      </w:pPr>
      <w:bookmarkStart w:id="1" w:name="_Toc433104436"/>
      <w:bookmarkStart w:id="2" w:name="_Toc123852684"/>
      <w:r>
        <w:t>Introduction</w:t>
      </w:r>
      <w:bookmarkEnd w:id="1"/>
      <w:bookmarkEnd w:id="2"/>
    </w:p>
    <w:p w14:paraId="202F6F2E" w14:textId="309A3AAA" w:rsidR="00747E4C" w:rsidRDefault="00747E4C" w:rsidP="00747E4C">
      <w:pPr>
        <w:pStyle w:val="BodyText"/>
      </w:pPr>
      <w:r w:rsidRPr="00747E4C">
        <w:t>Test plan is a detailed document outlining test strategy, Test Objectives, resources (manpower, software, hardware) required for testing, test scheduling, Test Estimate and deliverable products.</w:t>
      </w:r>
      <w:r>
        <w:t xml:space="preserve"> </w:t>
      </w:r>
      <w:r w:rsidRPr="00747E4C">
        <w:t>Test Plan serves as a blueprint for conducting software testing activities as a defined process, monitored and controlled step by step by Test Manager.</w:t>
      </w:r>
    </w:p>
    <w:p w14:paraId="27C96081" w14:textId="45CD3836" w:rsidR="00FE510D" w:rsidRDefault="00FE510D" w:rsidP="00747E4C">
      <w:pPr>
        <w:pStyle w:val="BodyText"/>
      </w:pPr>
      <w:r w:rsidRPr="00FE510D">
        <w:t>Creating a test plan for the testing process gives us the following benefits:</w:t>
      </w:r>
    </w:p>
    <w:p w14:paraId="2CF37304" w14:textId="77777777" w:rsidR="00FE510D" w:rsidRDefault="00FE510D" w:rsidP="00FE510D">
      <w:pPr>
        <w:pStyle w:val="BodyText"/>
        <w:numPr>
          <w:ilvl w:val="0"/>
          <w:numId w:val="35"/>
        </w:numPr>
      </w:pPr>
      <w:r>
        <w:t>Test Plan helps us to determine the effort required to validate the quality of the application under test</w:t>
      </w:r>
    </w:p>
    <w:p w14:paraId="12903E0B" w14:textId="14156EF3" w:rsidR="00FE510D" w:rsidRDefault="00FE510D" w:rsidP="00FE510D">
      <w:pPr>
        <w:pStyle w:val="BodyText"/>
        <w:numPr>
          <w:ilvl w:val="0"/>
          <w:numId w:val="35"/>
        </w:numPr>
      </w:pPr>
      <w:r>
        <w:t>Help people outside the testing team like developers, business managers</w:t>
      </w:r>
      <w:r w:rsidR="4C93E231">
        <w:t>, and customers</w:t>
      </w:r>
      <w:r>
        <w:t xml:space="preserve"> understand the details of testing.</w:t>
      </w:r>
    </w:p>
    <w:p w14:paraId="42A8DA74" w14:textId="77777777" w:rsidR="00FE510D" w:rsidRDefault="00FE510D" w:rsidP="00FE510D">
      <w:pPr>
        <w:pStyle w:val="BodyText"/>
        <w:numPr>
          <w:ilvl w:val="0"/>
          <w:numId w:val="35"/>
        </w:numPr>
      </w:pPr>
      <w:r>
        <w:t>Tes Plan guides our thinking. It's like a rule book, which needs to be followed.</w:t>
      </w:r>
    </w:p>
    <w:p w14:paraId="177F4ABE" w14:textId="4A074057" w:rsidR="00FE510D" w:rsidRDefault="00FE510D" w:rsidP="00FE510D">
      <w:pPr>
        <w:pStyle w:val="BodyText"/>
        <w:numPr>
          <w:ilvl w:val="0"/>
          <w:numId w:val="35"/>
        </w:numPr>
      </w:pPr>
      <w:r>
        <w:t xml:space="preserve">Important aspects like Test Estimation, Test Scope, Test Strategy are recorded in </w:t>
      </w:r>
      <w:r w:rsidR="750098D6">
        <w:t>the Test</w:t>
      </w:r>
      <w:r>
        <w:t xml:space="preserve"> Plan, so the management team can review and </w:t>
      </w:r>
      <w:r w:rsidR="4954447D">
        <w:t>reuse them</w:t>
      </w:r>
      <w:r>
        <w:t xml:space="preserve"> for other projects.</w:t>
      </w:r>
    </w:p>
    <w:p w14:paraId="1002697F" w14:textId="7EA211B5" w:rsidR="00FE510D" w:rsidRPr="00747E4C" w:rsidRDefault="00FE510D" w:rsidP="00FE510D">
      <w:pPr>
        <w:pStyle w:val="BodyText"/>
      </w:pPr>
      <w:r>
        <w:t xml:space="preserve">The main feature of this test plan is to </w:t>
      </w:r>
      <w:r w:rsidR="4E57461D">
        <w:t>identify</w:t>
      </w:r>
      <w:r>
        <w:t xml:space="preserve"> Target test items, Environment needs, Responsibilities, Staffing, and Training Needs.</w:t>
      </w:r>
    </w:p>
    <w:p w14:paraId="40EC0C65" w14:textId="518983F1" w:rsidR="00435FBC" w:rsidRDefault="00435FBC">
      <w:pPr>
        <w:pStyle w:val="Heading1"/>
      </w:pPr>
      <w:bookmarkStart w:id="3" w:name="_Ref524432434"/>
      <w:bookmarkStart w:id="4" w:name="_Toc123852685"/>
      <w:r>
        <w:t>Target Test Items</w:t>
      </w:r>
      <w:bookmarkEnd w:id="3"/>
      <w:bookmarkEnd w:id="4"/>
    </w:p>
    <w:p w14:paraId="23979F8D" w14:textId="6F10E1FC" w:rsidR="00881E9E" w:rsidRDefault="00881E9E" w:rsidP="00881E9E">
      <w:r w:rsidRPr="00881E9E">
        <w:t>Software items include features and areas to check:</w:t>
      </w:r>
    </w:p>
    <w:p w14:paraId="0A593DCA" w14:textId="4694A1E1" w:rsidR="00881E9E" w:rsidRDefault="00881E9E" w:rsidP="00EF3313">
      <w:pPr>
        <w:pStyle w:val="ListParagraph"/>
        <w:numPr>
          <w:ilvl w:val="0"/>
          <w:numId w:val="36"/>
        </w:numPr>
      </w:pPr>
      <w:r>
        <w:t>Usability</w:t>
      </w:r>
      <w:r w:rsidR="00EF3313">
        <w:t xml:space="preserve">, </w:t>
      </w:r>
      <w:r>
        <w:t>Performance</w:t>
      </w:r>
      <w:r w:rsidR="00EF3313">
        <w:t xml:space="preserve">, </w:t>
      </w:r>
      <w:r>
        <w:t>Security</w:t>
      </w:r>
      <w:r w:rsidR="00EF3313">
        <w:t>.</w:t>
      </w:r>
    </w:p>
    <w:p w14:paraId="7D8FE8CE" w14:textId="62A264AE" w:rsidR="00EF3313" w:rsidRDefault="00EF3313" w:rsidP="00EF3313">
      <w:pPr>
        <w:pStyle w:val="ListParagraph"/>
        <w:numPr>
          <w:ilvl w:val="0"/>
          <w:numId w:val="36"/>
        </w:numPr>
      </w:pPr>
      <w:r w:rsidRPr="00EF3313">
        <w:t>Automation testing approaches: Keyword-Driven Testing</w:t>
      </w:r>
      <w:r>
        <w:t>.</w:t>
      </w:r>
    </w:p>
    <w:p w14:paraId="75BA71D6" w14:textId="7281851C" w:rsidR="00881E9E" w:rsidRPr="00881E9E" w:rsidRDefault="00EF3313" w:rsidP="00EF3313">
      <w:pPr>
        <w:pStyle w:val="ListParagraph"/>
        <w:numPr>
          <w:ilvl w:val="0"/>
          <w:numId w:val="36"/>
        </w:numPr>
      </w:pPr>
      <w:r>
        <w:t>Unit Testing and System Testing.</w:t>
      </w:r>
    </w:p>
    <w:p w14:paraId="4CD9D71B" w14:textId="77777777" w:rsidR="00435FBC" w:rsidRDefault="00435FBC">
      <w:pPr>
        <w:pStyle w:val="Heading1"/>
      </w:pPr>
      <w:bookmarkStart w:id="5" w:name="_Toc314978545"/>
      <w:bookmarkStart w:id="6" w:name="_Toc324843648"/>
      <w:bookmarkStart w:id="7" w:name="_Toc324851955"/>
      <w:bookmarkStart w:id="8" w:name="_Toc324915538"/>
      <w:bookmarkStart w:id="9" w:name="_Toc433104459"/>
      <w:bookmarkStart w:id="10" w:name="_Toc123852686"/>
      <w:r>
        <w:t>Environmental Needs</w:t>
      </w:r>
      <w:bookmarkEnd w:id="10"/>
    </w:p>
    <w:p w14:paraId="05EC1367" w14:textId="0518ED43" w:rsidR="00435FBC" w:rsidRDefault="00435FBC">
      <w:pPr>
        <w:pStyle w:val="Heading2"/>
        <w:keepNext w:val="0"/>
      </w:pPr>
      <w:bookmarkStart w:id="11" w:name="_Toc123852687"/>
      <w:bookmarkEnd w:id="5"/>
      <w:bookmarkEnd w:id="6"/>
      <w:bookmarkEnd w:id="7"/>
      <w:bookmarkEnd w:id="8"/>
      <w:bookmarkEnd w:id="9"/>
      <w:r>
        <w:t>Hardware</w:t>
      </w:r>
      <w:r w:rsidR="004D68EC">
        <w:t xml:space="preserve"> Requirements</w:t>
      </w:r>
      <w:bookmarkEnd w:id="11"/>
    </w:p>
    <w:p w14:paraId="02C78594" w14:textId="77777777" w:rsidR="00A86D90" w:rsidRDefault="00A86D90" w:rsidP="00A86D90">
      <w:r w:rsidRPr="00A86D90">
        <w:t>To be able to launch and test the Tinder Mini application, we need a smartphone running the Android operating system with the specific mid-range configuration as follows:</w:t>
      </w:r>
    </w:p>
    <w:p w14:paraId="5C1D957C" w14:textId="20694D4F" w:rsidR="00747E4C" w:rsidRDefault="00747E4C" w:rsidP="00747E4C">
      <w:pPr>
        <w:pStyle w:val="ListParagraph"/>
        <w:numPr>
          <w:ilvl w:val="0"/>
          <w:numId w:val="34"/>
        </w:numPr>
      </w:pPr>
      <w:r>
        <w:t>Chip: CPU 2.5 GHz 4 Cores.</w:t>
      </w:r>
    </w:p>
    <w:p w14:paraId="75FC8FE2" w14:textId="77777777" w:rsidR="00747E4C" w:rsidRDefault="00747E4C" w:rsidP="00747E4C">
      <w:pPr>
        <w:pStyle w:val="ListParagraph"/>
        <w:numPr>
          <w:ilvl w:val="0"/>
          <w:numId w:val="34"/>
        </w:numPr>
      </w:pPr>
      <w:r>
        <w:t>RAM: 2 GB.</w:t>
      </w:r>
    </w:p>
    <w:p w14:paraId="7528C922" w14:textId="1133E198" w:rsidR="00747E4C" w:rsidRDefault="00747E4C" w:rsidP="00747E4C">
      <w:pPr>
        <w:pStyle w:val="ListParagraph"/>
        <w:numPr>
          <w:ilvl w:val="0"/>
          <w:numId w:val="34"/>
        </w:numPr>
      </w:pPr>
      <w:r>
        <w:t xml:space="preserve">Version: Android </w:t>
      </w:r>
      <w:r w:rsidR="00F014F5">
        <w:t>Pie 9.0</w:t>
      </w:r>
      <w:r>
        <w:t xml:space="preserve"> or higher.</w:t>
      </w:r>
    </w:p>
    <w:p w14:paraId="5D268C94" w14:textId="44E9843E" w:rsidR="00747E4C" w:rsidRPr="00747E4C" w:rsidRDefault="00747E4C" w:rsidP="00747E4C">
      <w:pPr>
        <w:pStyle w:val="ListParagraph"/>
        <w:numPr>
          <w:ilvl w:val="0"/>
          <w:numId w:val="34"/>
        </w:numPr>
      </w:pPr>
      <w:r>
        <w:t>Free memory space</w:t>
      </w:r>
      <w:r w:rsidR="00F014F5">
        <w:t>: 500 MB</w:t>
      </w:r>
      <w:r>
        <w:t xml:space="preserve"> or more.</w:t>
      </w:r>
    </w:p>
    <w:p w14:paraId="3FCF7C9D" w14:textId="77777777" w:rsidR="00435FBC" w:rsidRDefault="00435FBC">
      <w:pPr>
        <w:pStyle w:val="Heading2"/>
      </w:pPr>
      <w:bookmarkStart w:id="12" w:name="_Toc324915535"/>
      <w:bookmarkStart w:id="13" w:name="_Toc433104456"/>
      <w:bookmarkStart w:id="14" w:name="_Toc314978546"/>
      <w:bookmarkStart w:id="15" w:name="_Toc123852688"/>
      <w:r>
        <w:t>Software in the Test Environment</w:t>
      </w:r>
      <w:bookmarkEnd w:id="15"/>
    </w:p>
    <w:p w14:paraId="280B96B7" w14:textId="4620B6EB" w:rsidR="00435FBC" w:rsidRDefault="00435FBC" w:rsidP="00A86D90">
      <w:pPr>
        <w:pStyle w:val="BodyText"/>
        <w:ind w:left="0"/>
      </w:pPr>
      <w:r>
        <w:t xml:space="preserve">The following base software elements are required in the test environment for this </w:t>
      </w:r>
      <w:r>
        <w:rPr>
          <w:i/>
          <w:iCs/>
        </w:rPr>
        <w:t>Test Plan</w:t>
      </w:r>
      <w:r>
        <w:t>.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58"/>
        <w:gridCol w:w="3240"/>
        <w:gridCol w:w="1530"/>
        <w:gridCol w:w="2340"/>
      </w:tblGrid>
      <w:tr w:rsidR="00010CF5" w14:paraId="7CEA4DED" w14:textId="77777777" w:rsidTr="00010CF5">
        <w:trPr>
          <w:cantSplit/>
          <w:tblHeader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5FA1B6C2" w14:textId="77777777" w:rsidR="00010CF5" w:rsidRDefault="00010CF5" w:rsidP="00466C6B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Name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9ED06DE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Purpose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752D5D0B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68576C80" w14:textId="77777777" w:rsidR="00010CF5" w:rsidRDefault="00010CF5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010CF5" w14:paraId="504931FA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BC7EB9" w14:textId="0B0389C3" w:rsidR="00010CF5" w:rsidRDefault="00F014F5">
            <w:pPr>
              <w:pStyle w:val="BodyText1"/>
            </w:pPr>
            <w:r>
              <w:t>Android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31566257" w14:textId="415A1720" w:rsidR="00010CF5" w:rsidRDefault="008767AA" w:rsidP="00010CF5">
            <w:pPr>
              <w:pStyle w:val="BodyText1"/>
            </w:pPr>
            <w:r w:rsidRPr="008767AA">
              <w:t>Operating system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5A0762FE" w14:textId="2243A9AC" w:rsidR="00010CF5" w:rsidRDefault="00F014F5" w:rsidP="00010CF5">
            <w:pPr>
              <w:pStyle w:val="BodyText1"/>
            </w:pPr>
            <w:r>
              <w:t>9.0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D9DBC" w14:textId="153F6D6F" w:rsidR="00010CF5" w:rsidRDefault="00F014F5">
            <w:pPr>
              <w:pStyle w:val="BodyText1"/>
            </w:pPr>
            <w:r>
              <w:t>Operating System</w:t>
            </w:r>
          </w:p>
        </w:tc>
      </w:tr>
      <w:tr w:rsidR="00010CF5" w14:paraId="635E7045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F281D0E" w14:textId="5F4EFF91" w:rsidR="00010CF5" w:rsidRDefault="00A86D90">
            <w:pPr>
              <w:pStyle w:val="BodyText1"/>
            </w:pPr>
            <w:r>
              <w:t>Android Studio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40EF904E" w14:textId="66D499FA" w:rsidR="00010CF5" w:rsidRDefault="008767AA" w:rsidP="00010CF5">
            <w:pPr>
              <w:pStyle w:val="BodyText1"/>
            </w:pPr>
            <w:r w:rsidRPr="008767AA">
              <w:t>Start the virtual machine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417FE1AB" w14:textId="244F7DC7" w:rsidR="00010CF5" w:rsidRDefault="00A86D90" w:rsidP="00010CF5">
            <w:pPr>
              <w:pStyle w:val="BodyText1"/>
            </w:pPr>
            <w:r w:rsidRPr="00A86D90">
              <w:t>2021.3.1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2013516" w14:textId="2D3F0BC4" w:rsidR="00010CF5" w:rsidRDefault="00A86D90">
            <w:pPr>
              <w:pStyle w:val="BodyText1"/>
            </w:pPr>
            <w:r w:rsidRPr="00A86D90">
              <w:t>Intergrated Development Environment</w:t>
            </w:r>
          </w:p>
        </w:tc>
      </w:tr>
      <w:tr w:rsidR="00F1759B" w14:paraId="0E17107D" w14:textId="77777777" w:rsidTr="00010CF5">
        <w:trPr>
          <w:cantSplit/>
        </w:trPr>
        <w:tc>
          <w:tcPr>
            <w:tcW w:w="2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FCF5FFE" w14:textId="61253BD3" w:rsidR="00F1759B" w:rsidRDefault="00F1759B" w:rsidP="00F1759B">
            <w:pPr>
              <w:pStyle w:val="BodyText1"/>
            </w:pPr>
            <w:r>
              <w:t>Katalon Studio</w:t>
            </w:r>
          </w:p>
        </w:tc>
        <w:tc>
          <w:tcPr>
            <w:tcW w:w="3240" w:type="dxa"/>
            <w:tcBorders>
              <w:top w:val="single" w:sz="6" w:space="0" w:color="000000"/>
              <w:bottom w:val="single" w:sz="6" w:space="0" w:color="000000"/>
            </w:tcBorders>
          </w:tcPr>
          <w:p w14:paraId="11A26579" w14:textId="0960D68E" w:rsidR="00F1759B" w:rsidRDefault="008767AA" w:rsidP="00F1759B">
            <w:pPr>
              <w:pStyle w:val="BodyText1"/>
            </w:pPr>
            <w:r w:rsidRPr="00F20B18">
              <w:t>Automated testing software</w:t>
            </w:r>
          </w:p>
        </w:tc>
        <w:tc>
          <w:tcPr>
            <w:tcW w:w="1530" w:type="dxa"/>
            <w:tcBorders>
              <w:top w:val="single" w:sz="6" w:space="0" w:color="000000"/>
              <w:bottom w:val="single" w:sz="6" w:space="0" w:color="000000"/>
            </w:tcBorders>
          </w:tcPr>
          <w:p w14:paraId="1E1B9067" w14:textId="27A4A2D8" w:rsidR="00F1759B" w:rsidRPr="00A86D90" w:rsidRDefault="00F1759B" w:rsidP="00F1759B">
            <w:pPr>
              <w:pStyle w:val="BodyText1"/>
            </w:pPr>
            <w:r>
              <w:t>8.5.5</w:t>
            </w:r>
          </w:p>
        </w:tc>
        <w:tc>
          <w:tcPr>
            <w:tcW w:w="234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F70CC" w14:textId="5A9FBBD9" w:rsidR="00F1759B" w:rsidRPr="00A86D90" w:rsidRDefault="00F1759B" w:rsidP="00F1759B">
            <w:pPr>
              <w:pStyle w:val="BodyText1"/>
            </w:pPr>
            <w:r w:rsidRPr="00F20B18">
              <w:t>Automated testing software</w:t>
            </w:r>
          </w:p>
        </w:tc>
      </w:tr>
    </w:tbl>
    <w:p w14:paraId="3905FAC2" w14:textId="77777777" w:rsidR="00435FBC" w:rsidRDefault="00435FBC">
      <w:pPr>
        <w:pStyle w:val="BodyText"/>
      </w:pPr>
    </w:p>
    <w:p w14:paraId="3571A956" w14:textId="77777777" w:rsidR="00435FBC" w:rsidRDefault="00435FBC">
      <w:pPr>
        <w:pStyle w:val="Heading2"/>
      </w:pPr>
      <w:bookmarkStart w:id="16" w:name="_Toc123852689"/>
      <w:r>
        <w:t>Productivity and Support Tools</w:t>
      </w:r>
      <w:bookmarkEnd w:id="12"/>
      <w:bookmarkEnd w:id="13"/>
      <w:bookmarkEnd w:id="16"/>
    </w:p>
    <w:p w14:paraId="3C0FF616" w14:textId="68E7C1E8" w:rsidR="00435FBC" w:rsidRDefault="00435FBC" w:rsidP="00881E9E">
      <w:pPr>
        <w:pStyle w:val="BodyText"/>
        <w:ind w:left="0"/>
      </w:pPr>
      <w:r>
        <w:t xml:space="preserve">The following tools will be employed to support the test process for this </w:t>
      </w:r>
      <w:r>
        <w:rPr>
          <w:i/>
          <w:iCs/>
        </w:rPr>
        <w:t>Test Plan</w:t>
      </w:r>
      <w:r>
        <w:t>.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60"/>
        <w:gridCol w:w="2358"/>
        <w:gridCol w:w="2790"/>
        <w:gridCol w:w="1260"/>
      </w:tblGrid>
      <w:tr w:rsidR="00435FBC" w14:paraId="5E5AA694" w14:textId="77777777">
        <w:trPr>
          <w:cantSplit/>
          <w:tblHeader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14:paraId="4B608268" w14:textId="77777777" w:rsidR="00435FBC" w:rsidRDefault="00435FBC">
            <w:pPr>
              <w:pStyle w:val="BodyText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Category or Type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5077B682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Tool Brand Name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14:paraId="1BA17431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Vendor or In-house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14:paraId="1BF342E9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</w:tr>
      <w:tr w:rsidR="00F1759B" w14:paraId="096B177C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4848650" w14:textId="475BF8DC" w:rsidR="00F1759B" w:rsidRDefault="00F1759B" w:rsidP="00F1759B">
            <w:pPr>
              <w:pStyle w:val="BodyText1"/>
            </w:pPr>
            <w:r w:rsidRPr="00F20B18">
              <w:t>Automated testing software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1B21A8DF" w14:textId="25708B76" w:rsidR="00F1759B" w:rsidRDefault="00F1759B" w:rsidP="00F1759B">
            <w:pPr>
              <w:pStyle w:val="BodyText1"/>
              <w:jc w:val="center"/>
            </w:pPr>
            <w:r>
              <w:t>Katalon Studio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75582596" w14:textId="6DDA4E37" w:rsidR="00F1759B" w:rsidRDefault="00F1759B" w:rsidP="00F1759B">
            <w:pPr>
              <w:pStyle w:val="BodyText1"/>
              <w:jc w:val="center"/>
            </w:pPr>
            <w:r>
              <w:t>KMS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A6DCA2" w14:textId="37729AB3" w:rsidR="00F1759B" w:rsidRDefault="00F1759B" w:rsidP="00F1759B">
            <w:pPr>
              <w:pStyle w:val="BodyText1"/>
              <w:jc w:val="center"/>
            </w:pPr>
            <w:r w:rsidRPr="00881E9E">
              <w:t>8.</w:t>
            </w:r>
            <w:r>
              <w:t>5</w:t>
            </w:r>
            <w:r w:rsidRPr="00881E9E">
              <w:t>.5</w:t>
            </w:r>
          </w:p>
        </w:tc>
      </w:tr>
      <w:tr w:rsidR="00E83D3C" w14:paraId="181BFEA6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6B575F9" w14:textId="077957AF" w:rsidR="00E83D3C" w:rsidRDefault="00E83D3C" w:rsidP="00E83D3C">
            <w:pPr>
              <w:pStyle w:val="BodyText1"/>
            </w:pPr>
            <w:r>
              <w:lastRenderedPageBreak/>
              <w:t xml:space="preserve">Defect Tracking 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0A7BB51E" w14:textId="060D8C69" w:rsidR="00E83D3C" w:rsidRDefault="00E83D3C" w:rsidP="00E83D3C">
            <w:pPr>
              <w:pStyle w:val="BodyText1"/>
              <w:jc w:val="center"/>
            </w:pPr>
            <w:r w:rsidRPr="00563E8A">
              <w:t>Microsoft Excel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46DFE357" w14:textId="658A3C1D" w:rsidR="00E83D3C" w:rsidRDefault="00E83D3C" w:rsidP="00E83D3C">
            <w:pPr>
              <w:pStyle w:val="BodyText1"/>
              <w:jc w:val="center"/>
            </w:pPr>
            <w:r w:rsidRPr="00563E8A">
              <w:t>Microsoft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21573A" w14:textId="2632B79C" w:rsidR="00E83D3C" w:rsidRDefault="00E83D3C" w:rsidP="00E83D3C">
            <w:pPr>
              <w:pStyle w:val="BodyText1"/>
              <w:jc w:val="center"/>
            </w:pPr>
            <w:r>
              <w:t>365</w:t>
            </w:r>
          </w:p>
        </w:tc>
      </w:tr>
      <w:tr w:rsidR="00896E2A" w14:paraId="2F403665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2B6CA0" w14:textId="72E12EBA" w:rsidR="00896E2A" w:rsidRDefault="00896E2A" w:rsidP="00896E2A">
            <w:pPr>
              <w:pStyle w:val="BodyText1"/>
            </w:pPr>
            <w:r w:rsidRPr="00563E8A">
              <w:t>Test reporting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04F2F96A" w14:textId="2FEB4246" w:rsidR="00896E2A" w:rsidRDefault="00896E2A" w:rsidP="00896E2A">
            <w:pPr>
              <w:pStyle w:val="BodyText1"/>
              <w:jc w:val="center"/>
            </w:pPr>
            <w:r w:rsidRPr="00563E8A">
              <w:t xml:space="preserve">PDF 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78570F54" w14:textId="64527713" w:rsidR="00896E2A" w:rsidRDefault="00E83D3C" w:rsidP="00896E2A">
            <w:pPr>
              <w:pStyle w:val="BodyText1"/>
              <w:jc w:val="center"/>
            </w:pPr>
            <w:r>
              <w:t>Foxit Reader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EF3EFB8" w14:textId="0F04F76B" w:rsidR="00896E2A" w:rsidRDefault="0057147F" w:rsidP="00896E2A">
            <w:pPr>
              <w:pStyle w:val="BodyText1"/>
              <w:jc w:val="center"/>
            </w:pPr>
            <w:r>
              <w:t>12</w:t>
            </w:r>
          </w:p>
        </w:tc>
      </w:tr>
      <w:tr w:rsidR="00896E2A" w14:paraId="745B46C5" w14:textId="77777777">
        <w:trPr>
          <w:cantSplit/>
        </w:trPr>
        <w:tc>
          <w:tcPr>
            <w:tcW w:w="3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29C5BA0F" w14:textId="17DA22ED" w:rsidR="00896E2A" w:rsidRDefault="00896E2A" w:rsidP="00896E2A">
            <w:pPr>
              <w:pStyle w:val="BodyText1"/>
            </w:pPr>
            <w:r w:rsidRPr="00563E8A">
              <w:t>Check list creating</w:t>
            </w:r>
          </w:p>
        </w:tc>
        <w:tc>
          <w:tcPr>
            <w:tcW w:w="2358" w:type="dxa"/>
            <w:tcBorders>
              <w:top w:val="single" w:sz="6" w:space="0" w:color="000000"/>
              <w:bottom w:val="single" w:sz="6" w:space="0" w:color="000000"/>
            </w:tcBorders>
          </w:tcPr>
          <w:p w14:paraId="217F88D3" w14:textId="267A9B77" w:rsidR="00896E2A" w:rsidRDefault="00896E2A" w:rsidP="00896E2A">
            <w:pPr>
              <w:pStyle w:val="BodyText1"/>
              <w:jc w:val="center"/>
            </w:pPr>
            <w:r w:rsidRPr="00563E8A">
              <w:t>Microsoft Excel</w:t>
            </w:r>
          </w:p>
        </w:tc>
        <w:tc>
          <w:tcPr>
            <w:tcW w:w="2790" w:type="dxa"/>
            <w:tcBorders>
              <w:top w:val="single" w:sz="6" w:space="0" w:color="000000"/>
              <w:bottom w:val="single" w:sz="6" w:space="0" w:color="000000"/>
            </w:tcBorders>
          </w:tcPr>
          <w:p w14:paraId="34B0C30C" w14:textId="0BD780D1" w:rsidR="00896E2A" w:rsidRDefault="00E83D3C" w:rsidP="00896E2A">
            <w:pPr>
              <w:pStyle w:val="BodyText1"/>
              <w:jc w:val="center"/>
            </w:pPr>
            <w:r w:rsidRPr="00563E8A">
              <w:t>Microsoft</w:t>
            </w:r>
          </w:p>
        </w:tc>
        <w:tc>
          <w:tcPr>
            <w:tcW w:w="126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376644" w14:textId="1A03B699" w:rsidR="00896E2A" w:rsidRDefault="00E83D3C" w:rsidP="00896E2A">
            <w:pPr>
              <w:pStyle w:val="BodyText1"/>
              <w:jc w:val="center"/>
            </w:pPr>
            <w:r>
              <w:t>365</w:t>
            </w:r>
          </w:p>
        </w:tc>
      </w:tr>
    </w:tbl>
    <w:p w14:paraId="0504F116" w14:textId="77777777" w:rsidR="00435FBC" w:rsidRDefault="00435FBC">
      <w:pPr>
        <w:pStyle w:val="Heading1"/>
      </w:pPr>
      <w:bookmarkStart w:id="17" w:name="_Toc314978543"/>
      <w:bookmarkStart w:id="18" w:name="_Toc324843646"/>
      <w:bookmarkStart w:id="19" w:name="_Toc324851953"/>
      <w:bookmarkStart w:id="20" w:name="_Toc324915536"/>
      <w:bookmarkStart w:id="21" w:name="_Toc433104457"/>
      <w:bookmarkStart w:id="22" w:name="_Ref524433573"/>
      <w:bookmarkStart w:id="23" w:name="_Ref524434117"/>
      <w:bookmarkStart w:id="24" w:name="_Toc123852690"/>
      <w:r>
        <w:t>Responsibilities, Staffing, and Training Needs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14:paraId="29A1971C" w14:textId="77777777" w:rsidR="00435FBC" w:rsidRDefault="00435FBC">
      <w:pPr>
        <w:pStyle w:val="Heading2"/>
      </w:pPr>
      <w:bookmarkStart w:id="25" w:name="_Toc417790805"/>
      <w:bookmarkStart w:id="26" w:name="_Toc433104458"/>
      <w:bookmarkStart w:id="27" w:name="_Toc123852691"/>
      <w:r>
        <w:t>People and Roles</w:t>
      </w:r>
      <w:bookmarkEnd w:id="25"/>
      <w:bookmarkEnd w:id="26"/>
      <w:bookmarkEnd w:id="27"/>
    </w:p>
    <w:p w14:paraId="1AF72B92" w14:textId="6DDC7656" w:rsidR="00435FBC" w:rsidRDefault="00435FBC" w:rsidP="00EF3313">
      <w:pPr>
        <w:pStyle w:val="BodyText"/>
        <w:ind w:left="0" w:firstLine="450"/>
      </w:pPr>
      <w:r>
        <w:t>This table shows the staffing assumptions for the test effort.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5FBC" w14:paraId="54F3BB10" w14:textId="77777777" w:rsidTr="378491EA"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4F36BD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435FBC" w14:paraId="6C7A96C7" w14:textId="77777777" w:rsidTr="378491EA"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5C3CD1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95D5E5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Minimum Resources Recommended</w:t>
            </w:r>
          </w:p>
          <w:p w14:paraId="353BA655" w14:textId="5C8EC0E2" w:rsidR="00435FBC" w:rsidRDefault="00435FBC" w:rsidP="378491EA">
            <w:pPr>
              <w:pStyle w:val="BodyText1"/>
              <w:jc w:val="center"/>
              <w:rPr>
                <w:b/>
                <w:bCs/>
                <w:sz w:val="16"/>
                <w:szCs w:val="16"/>
              </w:rPr>
            </w:pPr>
            <w:r w:rsidRPr="378491EA">
              <w:rPr>
                <w:b/>
                <w:bCs/>
                <w:sz w:val="16"/>
                <w:szCs w:val="16"/>
              </w:rPr>
              <w:t>(</w:t>
            </w:r>
            <w:r w:rsidR="5946AECD" w:rsidRPr="378491EA">
              <w:rPr>
                <w:b/>
                <w:bCs/>
                <w:sz w:val="16"/>
                <w:szCs w:val="16"/>
              </w:rPr>
              <w:t>Number</w:t>
            </w:r>
            <w:r w:rsidRPr="378491EA">
              <w:rPr>
                <w:b/>
                <w:bCs/>
                <w:sz w:val="16"/>
                <w:szCs w:val="16"/>
              </w:rPr>
              <w:t xml:space="preserve"> of full-time roles allocated)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68D32F" w14:textId="77777777" w:rsidR="00435FBC" w:rsidRDefault="00435FBC">
            <w:pPr>
              <w:pStyle w:val="BodyText1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5FBC" w14:paraId="67EDFD93" w14:textId="77777777" w:rsidTr="378491EA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F72EEE" w14:textId="77777777" w:rsidR="00435FBC" w:rsidRDefault="00435FBC">
            <w:pPr>
              <w:pStyle w:val="BodyText1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023D2" w14:textId="275E5D9F" w:rsidR="00435FBC" w:rsidRDefault="00B276CF" w:rsidP="00B276CF">
            <w:pPr>
              <w:pStyle w:val="BodyText1"/>
              <w:jc w:val="center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FB1471" w14:textId="77777777" w:rsidR="00435FBC" w:rsidRDefault="00435FBC">
            <w:pPr>
              <w:pStyle w:val="BodyText1"/>
            </w:pPr>
            <w:r>
              <w:t xml:space="preserve">Provides management oversight. </w:t>
            </w:r>
          </w:p>
          <w:p w14:paraId="104C1523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51D38A46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planning and logistics</w:t>
            </w:r>
          </w:p>
          <w:p w14:paraId="3B6C7FD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 xml:space="preserve">agree mission </w:t>
            </w:r>
          </w:p>
          <w:p w14:paraId="4C72125B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identify motivators</w:t>
            </w:r>
          </w:p>
          <w:p w14:paraId="4F371B6D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acquire appropriate resources</w:t>
            </w:r>
          </w:p>
          <w:p w14:paraId="102413CB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present management reporting</w:t>
            </w:r>
          </w:p>
          <w:p w14:paraId="53181B80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advocate the interests of test</w:t>
            </w:r>
          </w:p>
          <w:p w14:paraId="5EE3E5A6" w14:textId="77777777" w:rsidR="00435FBC" w:rsidRDefault="00435FBC" w:rsidP="00435FBC">
            <w:pPr>
              <w:pStyle w:val="BodyText1"/>
              <w:numPr>
                <w:ilvl w:val="0"/>
                <w:numId w:val="6"/>
              </w:numPr>
            </w:pPr>
            <w:r>
              <w:t>evaluate effectiveness of test effort</w:t>
            </w:r>
          </w:p>
        </w:tc>
      </w:tr>
      <w:tr w:rsidR="00435FBC" w14:paraId="12634D9F" w14:textId="77777777" w:rsidTr="378491EA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14:paraId="3025DC4D" w14:textId="77777777" w:rsidR="00435FBC" w:rsidRDefault="00435FBC">
            <w:pPr>
              <w:pStyle w:val="BodyText1"/>
            </w:pPr>
            <w:r>
              <w:t>Tester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813F07" w14:textId="5DAB9D39" w:rsidR="00435FBC" w:rsidRDefault="00B276CF" w:rsidP="00B276CF">
            <w:pPr>
              <w:pStyle w:val="BodyText1"/>
              <w:jc w:val="center"/>
            </w:pPr>
            <w:r>
              <w:t>3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5BCD33" w14:textId="77777777" w:rsidR="00435FBC" w:rsidRDefault="00435FBC">
            <w:pPr>
              <w:pStyle w:val="BodyText1"/>
            </w:pPr>
            <w:r>
              <w:t>Implements and executes the tests.</w:t>
            </w:r>
          </w:p>
          <w:p w14:paraId="00DC1FAF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17B81D52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implement tests and test suites</w:t>
            </w:r>
          </w:p>
          <w:p w14:paraId="0D4994BB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execute test suites</w:t>
            </w:r>
          </w:p>
          <w:p w14:paraId="5ADB82EA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log results</w:t>
            </w:r>
          </w:p>
          <w:p w14:paraId="323A3D50" w14:textId="54F46B2E" w:rsidR="00435FBC" w:rsidRDefault="44F0EDC7" w:rsidP="00435FBC">
            <w:pPr>
              <w:pStyle w:val="BodyText1"/>
              <w:numPr>
                <w:ilvl w:val="0"/>
                <w:numId w:val="8"/>
              </w:numPr>
            </w:pPr>
            <w:r>
              <w:t>analyse</w:t>
            </w:r>
            <w:r w:rsidR="00435FBC">
              <w:t xml:space="preserve"> and recover from test failures</w:t>
            </w:r>
          </w:p>
          <w:p w14:paraId="7F4EF03D" w14:textId="77777777" w:rsidR="00435FBC" w:rsidRDefault="00435FBC" w:rsidP="00435FBC">
            <w:pPr>
              <w:pStyle w:val="BodyText1"/>
              <w:numPr>
                <w:ilvl w:val="0"/>
                <w:numId w:val="8"/>
              </w:numPr>
            </w:pPr>
            <w:r>
              <w:t>document incidents</w:t>
            </w:r>
          </w:p>
        </w:tc>
      </w:tr>
      <w:tr w:rsidR="00435FBC" w14:paraId="0ABD94E5" w14:textId="77777777" w:rsidTr="378491EA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A5912D" w14:textId="77777777" w:rsidR="00435FBC" w:rsidRDefault="00435FBC">
            <w:pPr>
              <w:pStyle w:val="BodyText1"/>
            </w:pPr>
            <w:r>
              <w:t>Test System Administrator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BF189B" w14:textId="6A3A67C3" w:rsidR="00435FBC" w:rsidRDefault="00B276CF" w:rsidP="00B276CF">
            <w:pPr>
              <w:pStyle w:val="BodyText1"/>
              <w:jc w:val="center"/>
            </w:pPr>
            <w:r>
              <w:t>1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1FC10E" w14:textId="77777777" w:rsidR="00435FBC" w:rsidRDefault="00435FBC">
            <w:pPr>
              <w:pStyle w:val="BodyText1"/>
            </w:pPr>
            <w:r>
              <w:t>Ensures test environment and assets are managed and maintained.</w:t>
            </w:r>
          </w:p>
          <w:p w14:paraId="3B3E329E" w14:textId="77777777" w:rsidR="00435FBC" w:rsidRDefault="00435FBC">
            <w:pPr>
              <w:pStyle w:val="BodyText1"/>
            </w:pPr>
            <w:r>
              <w:t>Responsibilities include:</w:t>
            </w:r>
          </w:p>
          <w:p w14:paraId="5C28AD0A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administer test management system</w:t>
            </w:r>
          </w:p>
          <w:p w14:paraId="1F834A14" w14:textId="77777777" w:rsidR="00435FBC" w:rsidRDefault="00435FBC" w:rsidP="00435FBC">
            <w:pPr>
              <w:pStyle w:val="BodyText1"/>
              <w:numPr>
                <w:ilvl w:val="0"/>
                <w:numId w:val="9"/>
              </w:numPr>
            </w:pPr>
            <w:r>
              <w:t>install and support access to, and recovery of, test environment configurations and test labs</w:t>
            </w:r>
          </w:p>
        </w:tc>
      </w:tr>
    </w:tbl>
    <w:p w14:paraId="2605CE70" w14:textId="1AC4D539" w:rsidR="00435FBC" w:rsidRDefault="00111EA7" w:rsidP="00111EA7">
      <w:pPr>
        <w:pStyle w:val="Heading1"/>
      </w:pPr>
      <w:bookmarkStart w:id="28" w:name="_Toc123852692"/>
      <w:r w:rsidRPr="00111EA7">
        <w:t>Functions to be tested</w:t>
      </w:r>
      <w:bookmarkEnd w:id="28"/>
    </w:p>
    <w:p w14:paraId="6C4FC5EF" w14:textId="77777777" w:rsidR="00621F3B" w:rsidRDefault="00621F3B" w:rsidP="00621F3B">
      <w:r>
        <w:t>- Register an account by email.</w:t>
      </w:r>
    </w:p>
    <w:p w14:paraId="4B696074" w14:textId="77777777" w:rsidR="00621F3B" w:rsidRDefault="00621F3B" w:rsidP="00621F3B">
      <w:r>
        <w:lastRenderedPageBreak/>
        <w:t>- Verify email.</w:t>
      </w:r>
    </w:p>
    <w:p w14:paraId="24A61B15" w14:textId="77777777" w:rsidR="00621F3B" w:rsidRDefault="00621F3B" w:rsidP="00621F3B">
      <w:r>
        <w:t>- Login account by email.</w:t>
      </w:r>
    </w:p>
    <w:p w14:paraId="1369BF69" w14:textId="77777777" w:rsidR="00621F3B" w:rsidRDefault="00621F3B" w:rsidP="00621F3B">
      <w:r>
        <w:t>- Sign in with your Google account.</w:t>
      </w:r>
    </w:p>
    <w:p w14:paraId="5AE0DD42" w14:textId="77777777" w:rsidR="00621F3B" w:rsidRDefault="00621F3B" w:rsidP="00621F3B">
      <w:r>
        <w:t>- Forgot password.</w:t>
      </w:r>
    </w:p>
    <w:p w14:paraId="7F951D11" w14:textId="77777777" w:rsidR="00621F3B" w:rsidRDefault="00621F3B" w:rsidP="00621F3B">
      <w:r>
        <w:t>- Display matchable object information.</w:t>
      </w:r>
    </w:p>
    <w:p w14:paraId="16890B31" w14:textId="77777777" w:rsidR="00621F3B" w:rsidRDefault="00621F3B" w:rsidP="00621F3B">
      <w:r>
        <w:t>- Swipe left (Dislike).</w:t>
      </w:r>
    </w:p>
    <w:p w14:paraId="227F0D93" w14:textId="77777777" w:rsidR="00621F3B" w:rsidRDefault="00621F3B" w:rsidP="00621F3B">
      <w:r>
        <w:t>- Swipe right (Like).</w:t>
      </w:r>
    </w:p>
    <w:p w14:paraId="7F3891C5" w14:textId="77777777" w:rsidR="00621F3B" w:rsidRDefault="00621F3B" w:rsidP="00621F3B">
      <w:r>
        <w:t>- Match.</w:t>
      </w:r>
    </w:p>
    <w:p w14:paraId="383D3CCF" w14:textId="77777777" w:rsidR="00621F3B" w:rsidRDefault="00621F3B" w:rsidP="00621F3B">
      <w:r>
        <w:t>- Update information.</w:t>
      </w:r>
    </w:p>
    <w:p w14:paraId="2052AFFC" w14:textId="77777777" w:rsidR="00621F3B" w:rsidRDefault="00621F3B" w:rsidP="00621F3B">
      <w:r>
        <w:t>- Upload avatar.</w:t>
      </w:r>
    </w:p>
    <w:p w14:paraId="1F3627C5" w14:textId="77777777" w:rsidR="00621F3B" w:rsidRDefault="00621F3B" w:rsidP="00621F3B">
      <w:r>
        <w:t>- Chat messages.</w:t>
      </w:r>
    </w:p>
    <w:p w14:paraId="7BA08681" w14:textId="77777777" w:rsidR="00621F3B" w:rsidRDefault="00621F3B" w:rsidP="00621F3B">
      <w:r>
        <w:t>- Chat pictures.</w:t>
      </w:r>
    </w:p>
    <w:p w14:paraId="5AA3360C" w14:textId="5855102D" w:rsidR="00111EA7" w:rsidRPr="00111EA7" w:rsidRDefault="00621F3B" w:rsidP="00621F3B">
      <w:r>
        <w:t>- Phone/Video call.</w:t>
      </w:r>
    </w:p>
    <w:bookmarkEnd w:id="14"/>
    <w:p w14:paraId="47CD6FD6" w14:textId="77777777" w:rsidR="00435FBC" w:rsidRDefault="00435FBC">
      <w:pPr>
        <w:pStyle w:val="BodyText"/>
      </w:pPr>
    </w:p>
    <w:sectPr w:rsidR="00435FBC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50CD1" w14:textId="77777777" w:rsidR="00B20590" w:rsidRDefault="00B20590">
      <w:pPr>
        <w:spacing w:line="240" w:lineRule="auto"/>
      </w:pPr>
      <w:r>
        <w:separator/>
      </w:r>
    </w:p>
  </w:endnote>
  <w:endnote w:type="continuationSeparator" w:id="0">
    <w:p w14:paraId="0127114A" w14:textId="77777777" w:rsidR="00B20590" w:rsidRDefault="00B205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F8A45" w14:textId="77777777" w:rsidR="006A4C36" w:rsidRDefault="006A4C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385514" w14:textId="77777777" w:rsidR="006A4C36" w:rsidRDefault="006A4C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A4C36" w14:paraId="6F82AAE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5405907" w14:textId="77777777" w:rsidR="006A4C36" w:rsidRDefault="006A4C36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0A439F5" w14:textId="212D22ED" w:rsidR="006A4C36" w:rsidRDefault="006A4C36">
          <w:pPr>
            <w:jc w:val="center"/>
          </w:pPr>
          <w:r>
            <w:rPr>
              <w:rFonts w:ascii="Symbol" w:eastAsia="Symbol" w:hAnsi="Symbol" w:cs="Symbol"/>
            </w:rPr>
            <w:t>Ó</w:t>
          </w:r>
          <w:fldSimple w:instr="DOCPROPERTY &quot;Company&quot;  \* MERGEFORMAT">
            <w:r w:rsidR="00352555">
              <w:t>&lt;Company Name&gt;</w:t>
            </w:r>
          </w:fldSimple>
          <w:r w:rsidR="004B5E10">
            <w:t xml:space="preserve"> 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352555">
            <w:rPr>
              <w:noProof/>
            </w:rPr>
            <w:t>2023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5052BB" w14:textId="77777777" w:rsidR="006A4C36" w:rsidRDefault="006A4C36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877957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02E300AA" w14:textId="77777777" w:rsidR="006A4C36" w:rsidRDefault="006A4C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13D67" w14:textId="77777777" w:rsidR="006A4C36" w:rsidRDefault="006A4C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26797" w14:textId="77777777" w:rsidR="00B20590" w:rsidRDefault="00B20590">
      <w:pPr>
        <w:spacing w:line="240" w:lineRule="auto"/>
      </w:pPr>
      <w:r>
        <w:separator/>
      </w:r>
    </w:p>
  </w:footnote>
  <w:footnote w:type="continuationSeparator" w:id="0">
    <w:p w14:paraId="356413C0" w14:textId="77777777" w:rsidR="00B20590" w:rsidRDefault="00B205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BCD66" w14:textId="77777777" w:rsidR="006A4C36" w:rsidRDefault="006A4C36">
    <w:pPr>
      <w:rPr>
        <w:sz w:val="24"/>
      </w:rPr>
    </w:pPr>
  </w:p>
  <w:p w14:paraId="4723BB37" w14:textId="77777777" w:rsidR="006A4C36" w:rsidRDefault="006A4C36">
    <w:pPr>
      <w:pBdr>
        <w:top w:val="single" w:sz="6" w:space="1" w:color="auto"/>
      </w:pBdr>
      <w:rPr>
        <w:sz w:val="24"/>
      </w:rPr>
    </w:pPr>
  </w:p>
  <w:p w14:paraId="6731BDA3" w14:textId="7A45113E" w:rsidR="007F71B0" w:rsidRDefault="007F71B0" w:rsidP="007F71B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Team 16</w:t>
    </w:r>
  </w:p>
  <w:p w14:paraId="52B8CAD7" w14:textId="77777777" w:rsidR="006A4C36" w:rsidRDefault="006A4C36">
    <w:pPr>
      <w:pBdr>
        <w:bottom w:val="single" w:sz="6" w:space="1" w:color="auto"/>
      </w:pBdr>
      <w:jc w:val="right"/>
      <w:rPr>
        <w:sz w:val="24"/>
      </w:rPr>
    </w:pPr>
  </w:p>
  <w:p w14:paraId="164A8DB9" w14:textId="77777777" w:rsidR="006A4C36" w:rsidRDefault="006A4C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A4C36" w14:paraId="3FE3BBCE" w14:textId="77777777">
      <w:tc>
        <w:tcPr>
          <w:tcW w:w="6379" w:type="dxa"/>
        </w:tcPr>
        <w:p w14:paraId="3754EBDC" w14:textId="5206E40E" w:rsidR="006A4C36" w:rsidRDefault="007F71B0">
          <w:r>
            <w:t>Tinder Mini</w:t>
          </w:r>
        </w:p>
      </w:tc>
      <w:tc>
        <w:tcPr>
          <w:tcW w:w="3179" w:type="dxa"/>
        </w:tcPr>
        <w:p w14:paraId="4FE93003" w14:textId="10F522C7" w:rsidR="006A4C36" w:rsidRDefault="006A4C3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6A4C36" w14:paraId="2FEB2935" w14:textId="77777777">
      <w:tc>
        <w:tcPr>
          <w:tcW w:w="6379" w:type="dxa"/>
        </w:tcPr>
        <w:p w14:paraId="1EA8AA13" w14:textId="74A01DEB" w:rsidR="006A4C36" w:rsidRDefault="00000000">
          <w:fldSimple w:instr="TITLE  \* MERGEFORMAT">
            <w:r w:rsidR="00352555">
              <w:t>&lt;Iteration/ Master&gt; Test Plan</w:t>
            </w:r>
          </w:fldSimple>
        </w:p>
      </w:tc>
      <w:tc>
        <w:tcPr>
          <w:tcW w:w="3179" w:type="dxa"/>
        </w:tcPr>
        <w:p w14:paraId="47916562" w14:textId="338D3D03" w:rsidR="006A4C36" w:rsidRDefault="006A4C36">
          <w:r>
            <w:t xml:space="preserve">  Date</w:t>
          </w:r>
          <w:r w:rsidR="007F71B0">
            <w:t>: 02/01/2023</w:t>
          </w:r>
        </w:p>
      </w:tc>
    </w:tr>
  </w:tbl>
  <w:p w14:paraId="0C009940" w14:textId="77777777" w:rsidR="006A4C36" w:rsidRDefault="006A4C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ACF63" w14:textId="77777777" w:rsidR="006A4C36" w:rsidRDefault="006A4C3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3C0E2E"/>
    <w:multiLevelType w:val="hybridMultilevel"/>
    <w:tmpl w:val="4126A3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A6D01"/>
    <w:multiLevelType w:val="hybridMultilevel"/>
    <w:tmpl w:val="2D5EBB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EA3B98"/>
    <w:multiLevelType w:val="hybridMultilevel"/>
    <w:tmpl w:val="EA929D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A7342"/>
    <w:multiLevelType w:val="hybridMultilevel"/>
    <w:tmpl w:val="1222E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A46206"/>
    <w:multiLevelType w:val="hybridMultilevel"/>
    <w:tmpl w:val="A0A68E3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4F63F0"/>
    <w:multiLevelType w:val="hybridMultilevel"/>
    <w:tmpl w:val="952C52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F233361"/>
    <w:multiLevelType w:val="hybridMultilevel"/>
    <w:tmpl w:val="B620A05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10" w15:restartNumberingAfterBreak="0">
    <w:nsid w:val="223D251C"/>
    <w:multiLevelType w:val="hybridMultilevel"/>
    <w:tmpl w:val="97ECD7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3E93B9C"/>
    <w:multiLevelType w:val="hybridMultilevel"/>
    <w:tmpl w:val="20E8D0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A3751D"/>
    <w:multiLevelType w:val="singleLevel"/>
    <w:tmpl w:val="4DB8024E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15" w15:restartNumberingAfterBreak="0">
    <w:nsid w:val="42DF2860"/>
    <w:multiLevelType w:val="hybridMultilevel"/>
    <w:tmpl w:val="64768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64413D"/>
    <w:multiLevelType w:val="hybridMultilevel"/>
    <w:tmpl w:val="E626F9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AE5DFE"/>
    <w:multiLevelType w:val="hybridMultilevel"/>
    <w:tmpl w:val="53124C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457308"/>
    <w:multiLevelType w:val="hybridMultilevel"/>
    <w:tmpl w:val="7B4C8B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36160C"/>
    <w:multiLevelType w:val="hybridMultilevel"/>
    <w:tmpl w:val="11C2B384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0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1" w15:restartNumberingAfterBreak="0">
    <w:nsid w:val="58F9045B"/>
    <w:multiLevelType w:val="hybridMultilevel"/>
    <w:tmpl w:val="929E21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F604AA"/>
    <w:multiLevelType w:val="hybridMultilevel"/>
    <w:tmpl w:val="5E92770E"/>
    <w:lvl w:ilvl="0" w:tplc="04090001">
      <w:start w:val="1"/>
      <w:numFmt w:val="bullet"/>
      <w:lvlText w:val=""/>
      <w:lvlJc w:val="left"/>
      <w:pPr>
        <w:tabs>
          <w:tab w:val="num" w:pos="741"/>
        </w:tabs>
        <w:ind w:left="7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61"/>
        </w:tabs>
        <w:ind w:left="146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81"/>
        </w:tabs>
        <w:ind w:left="2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01"/>
        </w:tabs>
        <w:ind w:left="2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21"/>
        </w:tabs>
        <w:ind w:left="362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41"/>
        </w:tabs>
        <w:ind w:left="4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61"/>
        </w:tabs>
        <w:ind w:left="5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81"/>
        </w:tabs>
        <w:ind w:left="578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01"/>
        </w:tabs>
        <w:ind w:left="6501" w:hanging="360"/>
      </w:pPr>
      <w:rPr>
        <w:rFonts w:ascii="Wingdings" w:hAnsi="Wingdings" w:hint="default"/>
      </w:rPr>
    </w:lvl>
  </w:abstractNum>
  <w:abstractNum w:abstractNumId="23" w15:restartNumberingAfterBreak="0">
    <w:nsid w:val="5B242B17"/>
    <w:multiLevelType w:val="hybridMultilevel"/>
    <w:tmpl w:val="97E4B0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9F2F30"/>
    <w:multiLevelType w:val="hybridMultilevel"/>
    <w:tmpl w:val="08063E4A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25" w15:restartNumberingAfterBreak="0">
    <w:nsid w:val="67B1370F"/>
    <w:multiLevelType w:val="multilevel"/>
    <w:tmpl w:val="E4201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AF6B2D"/>
    <w:multiLevelType w:val="hybridMultilevel"/>
    <w:tmpl w:val="E44E41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1C275DA"/>
    <w:multiLevelType w:val="hybridMultilevel"/>
    <w:tmpl w:val="0E84640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365941"/>
    <w:multiLevelType w:val="hybridMultilevel"/>
    <w:tmpl w:val="997CCBB6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abstractNum w:abstractNumId="30" w15:restartNumberingAfterBreak="0">
    <w:nsid w:val="770D055C"/>
    <w:multiLevelType w:val="singleLevel"/>
    <w:tmpl w:val="01848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1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88214995">
    <w:abstractNumId w:val="0"/>
  </w:num>
  <w:num w:numId="2" w16cid:durableId="124783628">
    <w:abstractNumId w:val="0"/>
  </w:num>
  <w:num w:numId="3" w16cid:durableId="2070571628">
    <w:abstractNumId w:val="0"/>
  </w:num>
  <w:num w:numId="4" w16cid:durableId="110363783">
    <w:abstractNumId w:val="0"/>
  </w:num>
  <w:num w:numId="5" w16cid:durableId="916983810">
    <w:abstractNumId w:val="0"/>
  </w:num>
  <w:num w:numId="6" w16cid:durableId="589854833">
    <w:abstractNumId w:val="11"/>
  </w:num>
  <w:num w:numId="7" w16cid:durableId="100804231">
    <w:abstractNumId w:val="8"/>
  </w:num>
  <w:num w:numId="8" w16cid:durableId="1311058555">
    <w:abstractNumId w:val="31"/>
  </w:num>
  <w:num w:numId="9" w16cid:durableId="970864129">
    <w:abstractNumId w:val="27"/>
  </w:num>
  <w:num w:numId="10" w16cid:durableId="859198251">
    <w:abstractNumId w:val="7"/>
  </w:num>
  <w:num w:numId="11" w16cid:durableId="1024096925">
    <w:abstractNumId w:val="12"/>
  </w:num>
  <w:num w:numId="12" w16cid:durableId="388458938">
    <w:abstractNumId w:val="30"/>
  </w:num>
  <w:num w:numId="13" w16cid:durableId="1739664545">
    <w:abstractNumId w:val="14"/>
  </w:num>
  <w:num w:numId="14" w16cid:durableId="898394290">
    <w:abstractNumId w:val="20"/>
  </w:num>
  <w:num w:numId="15" w16cid:durableId="162361231">
    <w:abstractNumId w:val="24"/>
  </w:num>
  <w:num w:numId="16" w16cid:durableId="593444000">
    <w:abstractNumId w:val="3"/>
  </w:num>
  <w:num w:numId="17" w16cid:durableId="1800565961">
    <w:abstractNumId w:val="22"/>
  </w:num>
  <w:num w:numId="18" w16cid:durableId="2107074080">
    <w:abstractNumId w:val="26"/>
  </w:num>
  <w:num w:numId="19" w16cid:durableId="1771703612">
    <w:abstractNumId w:val="16"/>
  </w:num>
  <w:num w:numId="20" w16cid:durableId="1466660438">
    <w:abstractNumId w:val="28"/>
  </w:num>
  <w:num w:numId="21" w16cid:durableId="1716351927">
    <w:abstractNumId w:val="10"/>
  </w:num>
  <w:num w:numId="22" w16cid:durableId="143738229">
    <w:abstractNumId w:val="21"/>
  </w:num>
  <w:num w:numId="23" w16cid:durableId="1024208931">
    <w:abstractNumId w:val="17"/>
  </w:num>
  <w:num w:numId="24" w16cid:durableId="1824394798">
    <w:abstractNumId w:val="9"/>
  </w:num>
  <w:num w:numId="25" w16cid:durableId="1553955329">
    <w:abstractNumId w:val="19"/>
  </w:num>
  <w:num w:numId="26" w16cid:durableId="1910922389">
    <w:abstractNumId w:val="29"/>
  </w:num>
  <w:num w:numId="27" w16cid:durableId="2011447426">
    <w:abstractNumId w:val="13"/>
  </w:num>
  <w:num w:numId="28" w16cid:durableId="1916475588">
    <w:abstractNumId w:val="23"/>
  </w:num>
  <w:num w:numId="29" w16cid:durableId="1912615574">
    <w:abstractNumId w:val="1"/>
  </w:num>
  <w:num w:numId="30" w16cid:durableId="911811842">
    <w:abstractNumId w:val="6"/>
  </w:num>
  <w:num w:numId="31" w16cid:durableId="1776754369">
    <w:abstractNumId w:val="5"/>
  </w:num>
  <w:num w:numId="32" w16cid:durableId="1978410260">
    <w:abstractNumId w:val="18"/>
  </w:num>
  <w:num w:numId="33" w16cid:durableId="561864660">
    <w:abstractNumId w:val="25"/>
  </w:num>
  <w:num w:numId="34" w16cid:durableId="154030430">
    <w:abstractNumId w:val="15"/>
  </w:num>
  <w:num w:numId="35" w16cid:durableId="554435026">
    <w:abstractNumId w:val="2"/>
  </w:num>
  <w:num w:numId="36" w16cid:durableId="2026469337">
    <w:abstractNumId w:val="4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8" w:dllVersion="513" w:checkStyle="1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597B"/>
    <w:rsid w:val="000046A6"/>
    <w:rsid w:val="00010CF5"/>
    <w:rsid w:val="000475B6"/>
    <w:rsid w:val="00106257"/>
    <w:rsid w:val="00111EA7"/>
    <w:rsid w:val="0019731F"/>
    <w:rsid w:val="00277A5D"/>
    <w:rsid w:val="00336656"/>
    <w:rsid w:val="00352555"/>
    <w:rsid w:val="003870BF"/>
    <w:rsid w:val="00435FBC"/>
    <w:rsid w:val="00466C6B"/>
    <w:rsid w:val="00484C70"/>
    <w:rsid w:val="004B5E10"/>
    <w:rsid w:val="004D68EC"/>
    <w:rsid w:val="004E597B"/>
    <w:rsid w:val="0050686B"/>
    <w:rsid w:val="00531117"/>
    <w:rsid w:val="0057147F"/>
    <w:rsid w:val="00621F3B"/>
    <w:rsid w:val="006417B5"/>
    <w:rsid w:val="00644C52"/>
    <w:rsid w:val="006A4C36"/>
    <w:rsid w:val="006D7EEE"/>
    <w:rsid w:val="0072543B"/>
    <w:rsid w:val="00747E4C"/>
    <w:rsid w:val="00792899"/>
    <w:rsid w:val="007A1DF3"/>
    <w:rsid w:val="007F71B0"/>
    <w:rsid w:val="008601B2"/>
    <w:rsid w:val="008767AA"/>
    <w:rsid w:val="00877957"/>
    <w:rsid w:val="00881E9E"/>
    <w:rsid w:val="00896E2A"/>
    <w:rsid w:val="009F4768"/>
    <w:rsid w:val="00A3164F"/>
    <w:rsid w:val="00A86D90"/>
    <w:rsid w:val="00B20590"/>
    <w:rsid w:val="00B276CF"/>
    <w:rsid w:val="00B4127B"/>
    <w:rsid w:val="00BA6F91"/>
    <w:rsid w:val="00BB2339"/>
    <w:rsid w:val="00BE7354"/>
    <w:rsid w:val="00D62349"/>
    <w:rsid w:val="00E012A3"/>
    <w:rsid w:val="00E83D3C"/>
    <w:rsid w:val="00EF3313"/>
    <w:rsid w:val="00EF5034"/>
    <w:rsid w:val="00F014F5"/>
    <w:rsid w:val="00F1759B"/>
    <w:rsid w:val="00F20B18"/>
    <w:rsid w:val="00FB6463"/>
    <w:rsid w:val="00FE510D"/>
    <w:rsid w:val="378491EA"/>
    <w:rsid w:val="44F0EDC7"/>
    <w:rsid w:val="4954447D"/>
    <w:rsid w:val="4C93E231"/>
    <w:rsid w:val="4E57461D"/>
    <w:rsid w:val="4FB61A37"/>
    <w:rsid w:val="5946AECD"/>
    <w:rsid w:val="638ACD24"/>
    <w:rsid w:val="75009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81B875F"/>
  <w15:docId w15:val="{38DEF9FD-6F0B-1A4E-BE08-527E0405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5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5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36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1">
    <w:name w:val="Subtitle1"/>
    <w:basedOn w:val="Title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Normal"/>
    <w:pPr>
      <w:widowControl/>
      <w:spacing w:line="240" w:lineRule="auto"/>
    </w:pPr>
  </w:style>
  <w:style w:type="paragraph" w:styleId="Date">
    <w:name w:val="Date"/>
    <w:basedOn w:val="Normal"/>
    <w:semiHidden/>
    <w:pPr>
      <w:widowControl/>
      <w:spacing w:line="240" w:lineRule="auto"/>
    </w:pPr>
  </w:style>
  <w:style w:type="paragraph" w:customStyle="1" w:styleId="Hierarchy">
    <w:name w:val="Hierarchy"/>
    <w:basedOn w:val="Normal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1">
    <w:name w:val="Body Text1"/>
    <w:pPr>
      <w:keepLines/>
      <w:spacing w:after="120" w:line="220" w:lineRule="atLeast"/>
    </w:pPr>
    <w:rPr>
      <w:lang w:val="en-GB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widowControl/>
      <w:spacing w:line="240" w:lineRule="auto"/>
    </w:pPr>
  </w:style>
  <w:style w:type="paragraph" w:styleId="PlainText">
    <w:name w:val="Plain Text"/>
    <w:basedOn w:val="Normal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Normal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FollowedHyp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Normal"/>
    <w:pPr>
      <w:widowControl/>
      <w:spacing w:after="120"/>
      <w:ind w:left="450"/>
    </w:pPr>
    <w:rPr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62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6257"/>
    <w:rPr>
      <w:rFonts w:ascii="Tahoma" w:hAnsi="Tahoma" w:cs="Tahoma"/>
      <w:sz w:val="16"/>
      <w:szCs w:val="16"/>
    </w:rPr>
  </w:style>
  <w:style w:type="paragraph" w:customStyle="1" w:styleId="trt0xe">
    <w:name w:val="trt0xe"/>
    <w:basedOn w:val="Normal"/>
    <w:rsid w:val="00747E4C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4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8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76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01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257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60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7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66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0037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62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36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52700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836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8523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ll%20Courses\Elements%20of%20Software%20Engineering\Dr.Nguyen%20Vu\project\assignments\tpl\rup_tst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621</TotalTime>
  <Pages>6</Pages>
  <Words>677</Words>
  <Characters>3860</Characters>
  <Application>Microsoft Office Word</Application>
  <DocSecurity>0</DocSecurity>
  <Lines>32</Lines>
  <Paragraphs>9</Paragraphs>
  <ScaleCrop>false</ScaleCrop>
  <Company>&lt;Company Name&gt;</Company>
  <LinksUpToDate>false</LinksUpToDate>
  <CharactersWithSpaces>4528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Huy Nguyen</dc:creator>
  <cp:keywords/>
  <cp:lastModifiedBy>NGUYỄN HẢI ĐĂNG</cp:lastModifiedBy>
  <cp:revision>29</cp:revision>
  <cp:lastPrinted>2023-01-05T16:11:00Z</cp:lastPrinted>
  <dcterms:created xsi:type="dcterms:W3CDTF">2015-05-28T10:29:00Z</dcterms:created>
  <dcterms:modified xsi:type="dcterms:W3CDTF">2023-01-05T16:11:00Z</dcterms:modified>
</cp:coreProperties>
</file>